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extTable"/>
        <w:tblW w:w="0" w:type="auto"/>
        <w:jc w:val="right"/>
        <w:tblLook w:val="04A0" w:firstRow="1" w:lastRow="0" w:firstColumn="1" w:lastColumn="0" w:noHBand="0" w:noVBand="1"/>
      </w:tblPr>
      <w:tblGrid>
        <w:gridCol w:w="7560"/>
      </w:tblGrid>
      <w:tr w:rsidR="0025504C" w14:paraId="2D11F239" w14:textId="77777777">
        <w:trPr>
          <w:trHeight w:val="5166"/>
          <w:jc w:val="right"/>
        </w:trPr>
        <w:sdt>
          <w:sdtPr>
            <w:id w:val="12441451"/>
            <w:placeholder>
              <w:docPart w:val="E6E0E7C9D697024A805019293727A506"/>
            </w:placeholder>
          </w:sdtPr>
          <w:sdtContent>
            <w:tc>
              <w:tcPr>
                <w:tcW w:w="7560" w:type="dxa"/>
                <w:vAlign w:val="bottom"/>
              </w:tcPr>
              <w:p w14:paraId="648A6A03" w14:textId="77777777" w:rsidR="0025504C" w:rsidRDefault="00662553" w:rsidP="00662553">
                <w:pPr>
                  <w:pStyle w:val="Title"/>
                </w:pPr>
                <w:r>
                  <w:t>Assignment 1</w:t>
                </w:r>
              </w:p>
            </w:tc>
          </w:sdtContent>
        </w:sdt>
      </w:tr>
      <w:tr w:rsidR="0025504C" w14:paraId="68C1C5C0" w14:textId="77777777">
        <w:trPr>
          <w:jc w:val="right"/>
        </w:trPr>
        <w:tc>
          <w:tcPr>
            <w:tcW w:w="7560" w:type="dxa"/>
          </w:tcPr>
          <w:sdt>
            <w:sdtPr>
              <w:id w:val="32659643"/>
              <w:placeholder>
                <w:docPart w:val="37D20CB73FB46747BEF02E68669454B4"/>
              </w:placeholder>
            </w:sdtPr>
            <w:sdtContent>
              <w:p w14:paraId="24863539" w14:textId="77777777" w:rsidR="0025504C" w:rsidRDefault="00662553">
                <w:pPr>
                  <w:pStyle w:val="Subtitle"/>
                </w:pPr>
                <w:proofErr w:type="spellStart"/>
                <w:r>
                  <w:t>Rongxin</w:t>
                </w:r>
                <w:proofErr w:type="spellEnd"/>
                <w:r>
                  <w:t xml:space="preserve"> Yu, Weiyi Chen</w:t>
                </w:r>
              </w:p>
            </w:sdtContent>
          </w:sdt>
          <w:p w14:paraId="4BB48E3E" w14:textId="77777777" w:rsidR="0025504C" w:rsidRDefault="00662553">
            <w:pPr>
              <w:pStyle w:val="Date"/>
            </w:pPr>
            <w:r>
              <w:t>Due on February 8, 2015</w:t>
            </w:r>
          </w:p>
        </w:tc>
      </w:tr>
    </w:tbl>
    <w:p w14:paraId="6CCC3FCC" w14:textId="77777777" w:rsidR="0025504C" w:rsidRDefault="00D31809">
      <w:pPr>
        <w:pStyle w:val="Heading1"/>
      </w:pPr>
      <w:sdt>
        <w:sdtPr>
          <w:id w:val="12441455"/>
          <w:placeholder>
            <w:docPart w:val="B1E00E1E8EB7274C8A0BEDDEC053CACD"/>
          </w:placeholder>
        </w:sdtPr>
        <w:sdtContent>
          <w:r w:rsidR="00662553">
            <w:t>1. Loading</w:t>
          </w:r>
        </w:sdtContent>
      </w:sdt>
      <w:r w:rsidR="00662553">
        <w:t xml:space="preserve"> a TAQ Quote File</w:t>
      </w:r>
      <w:r>
        <w:t xml:space="preserve">: </w:t>
      </w:r>
    </w:p>
    <w:sdt>
      <w:sdtPr>
        <w:rPr>
          <w:rFonts w:eastAsiaTheme="minorHAnsi"/>
          <w:lang w:val="fr-FR"/>
        </w:rPr>
        <w:id w:val="12441468"/>
        <w:placeholder>
          <w:docPart w:val="8FE33FDAF738FF41B890F8589780DCC4"/>
        </w:placeholder>
      </w:sdtPr>
      <w:sdtContent>
        <w:p w14:paraId="72B86845" w14:textId="77777777" w:rsidR="00662553" w:rsidRPr="00662553" w:rsidRDefault="00662553" w:rsidP="00662553">
          <w:pPr>
            <w:pStyle w:val="Heading2"/>
            <w:rPr>
              <w:rFonts w:eastAsiaTheme="minorHAnsi"/>
            </w:rPr>
          </w:pPr>
          <w:r>
            <w:rPr>
              <w:rFonts w:eastAsiaTheme="minorHAnsi"/>
              <w:lang w:val="fr-FR"/>
            </w:rPr>
            <w:t xml:space="preserve">(a) </w:t>
          </w:r>
          <w:r w:rsidRPr="00662553">
            <w:rPr>
              <w:rFonts w:eastAsiaTheme="minorHAnsi"/>
            </w:rPr>
            <w:t>`quote set (”SDTFFIIIC”</w:t>
          </w:r>
          <w:r>
            <w:rPr>
              <w:rFonts w:eastAsiaTheme="minorHAnsi"/>
            </w:rPr>
            <w:t xml:space="preserve">; enlist ”,”) 0: </w:t>
          </w:r>
          <w:proofErr w:type="spellStart"/>
          <w:r>
            <w:rPr>
              <w:rFonts w:eastAsiaTheme="minorHAnsi"/>
            </w:rPr>
            <w:t>hsym</w:t>
          </w:r>
          <w:proofErr w:type="spellEnd"/>
          <w:r>
            <w:rPr>
              <w:rFonts w:eastAsiaTheme="minorHAnsi"/>
            </w:rPr>
            <w:t xml:space="preserve"> ”S”$ file</w:t>
          </w:r>
          <w:r w:rsidR="000C61A3">
            <w:rPr>
              <w:rFonts w:eastAsiaTheme="minorHAnsi"/>
            </w:rPr>
            <w:t>_</w:t>
          </w:r>
        </w:p>
      </w:sdtContent>
    </w:sdt>
    <w:p w14:paraId="27852650" w14:textId="77777777" w:rsidR="00662553" w:rsidRPr="00662553" w:rsidRDefault="00662553" w:rsidP="00662553">
      <w:pPr>
        <w:rPr>
          <w:rFonts w:eastAsiaTheme="minorHAnsi"/>
          <w:lang w:val="fr-FR"/>
        </w:rPr>
      </w:pPr>
      <w:r w:rsidRPr="00662553">
        <w:rPr>
          <w:rFonts w:eastAsiaTheme="minorHAnsi"/>
        </w:rPr>
        <w:t>It functions in the following steps:</w:t>
      </w:r>
    </w:p>
    <w:p w14:paraId="3A1B9FA8" w14:textId="77777777" w:rsidR="00662553" w:rsidRPr="00662553" w:rsidRDefault="00662553" w:rsidP="00662553">
      <w:pPr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>L</w:t>
      </w:r>
      <w:r w:rsidRPr="00662553">
        <w:rPr>
          <w:rFonts w:eastAsiaTheme="minorHAnsi"/>
        </w:rPr>
        <w:t>oad the file with filename &lt;file_&gt;</w:t>
      </w:r>
    </w:p>
    <w:p w14:paraId="50C8CCA4" w14:textId="77777777" w:rsidR="00662553" w:rsidRPr="00662553" w:rsidRDefault="00662553" w:rsidP="00662553">
      <w:pPr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>T</w:t>
      </w:r>
      <w:r w:rsidRPr="00662553">
        <w:rPr>
          <w:rFonts w:eastAsiaTheme="minorHAnsi"/>
        </w:rPr>
        <w:t>he formats of the loaded file is “Symbol, Date, Time, Float, Float, Int, Int, Int, Char”</w:t>
      </w:r>
    </w:p>
    <w:p w14:paraId="425F9CE6" w14:textId="77777777" w:rsidR="00662553" w:rsidRPr="00662553" w:rsidRDefault="00662553" w:rsidP="00662553">
      <w:pPr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>T</w:t>
      </w:r>
      <w:r w:rsidRPr="00662553">
        <w:rPr>
          <w:rFonts w:eastAsiaTheme="minorHAnsi"/>
        </w:rPr>
        <w:t>he file is loaded as a table, with the first row of the file as col names, and they are separated with delimiter “,”</w:t>
      </w:r>
    </w:p>
    <w:p w14:paraId="6912FDEB" w14:textId="77777777" w:rsidR="00662553" w:rsidRPr="00FC37D8" w:rsidRDefault="00662553" w:rsidP="00662553">
      <w:pPr>
        <w:numPr>
          <w:ilvl w:val="0"/>
          <w:numId w:val="12"/>
        </w:numPr>
        <w:rPr>
          <w:rFonts w:eastAsiaTheme="minorHAnsi"/>
        </w:rPr>
      </w:pPr>
      <w:r w:rsidRPr="00662553">
        <w:rPr>
          <w:rFonts w:eastAsiaTheme="minorHAnsi"/>
        </w:rPr>
        <w:t>This loaded table is assigned to the symbol “Quote”</w:t>
      </w:r>
    </w:p>
    <w:p w14:paraId="18A3FC76" w14:textId="77777777" w:rsidR="00F2487F" w:rsidRPr="00F2487F" w:rsidRDefault="00FC37D8" w:rsidP="00F2487F">
      <w:pPr>
        <w:pStyle w:val="Heading2"/>
        <w:rPr>
          <w:rFonts w:eastAsiaTheme="minorHAnsi"/>
        </w:rPr>
      </w:pPr>
      <w:r>
        <w:rPr>
          <w:rFonts w:eastAsiaTheme="minorHAnsi"/>
          <w:lang w:val="fr-FR"/>
        </w:rPr>
        <w:t xml:space="preserve">(b) </w:t>
      </w:r>
      <w:r w:rsidR="00F2487F" w:rsidRPr="00F2487F">
        <w:rPr>
          <w:rFonts w:eastAsiaTheme="minorHAnsi"/>
        </w:rPr>
        <w:t>How many records are there in the table quote?  </w:t>
      </w:r>
    </w:p>
    <w:p w14:paraId="6618F768" w14:textId="77777777" w:rsidR="00F2487F" w:rsidRPr="00F2487F" w:rsidRDefault="00F2487F" w:rsidP="00F2487F">
      <w:r>
        <w:t>-- Code --</w:t>
      </w:r>
    </w:p>
    <w:p w14:paraId="66D847FD" w14:textId="77777777" w:rsidR="00F2487F" w:rsidRDefault="00F2487F" w:rsidP="00F2487F">
      <w:pPr>
        <w:pStyle w:val="Quote"/>
      </w:pPr>
      <w:proofErr w:type="gramStart"/>
      <w:r w:rsidRPr="00F2487F">
        <w:t>.</w:t>
      </w:r>
      <w:proofErr w:type="spellStart"/>
      <w:r w:rsidRPr="00F2487F">
        <w:t>taq.import</w:t>
      </w:r>
      <w:proofErr w:type="gramEnd"/>
      <w:r w:rsidRPr="00F2487F">
        <w:t>_quote_file</w:t>
      </w:r>
      <w:proofErr w:type="spellEnd"/>
      <w:r w:rsidRPr="00F2487F">
        <w:t>[</w:t>
      </w:r>
      <w:r>
        <w:t>“&lt;path&gt;/</w:t>
      </w:r>
      <w:r w:rsidRPr="00F2487F">
        <w:t>taq_20100105_quotes_dow30.csv"]</w:t>
      </w:r>
    </w:p>
    <w:p w14:paraId="124EB4BE" w14:textId="77777777" w:rsidR="00F2487F" w:rsidRPr="00F2487F" w:rsidRDefault="00F2487F" w:rsidP="00F2487F"/>
    <w:p w14:paraId="70788BDA" w14:textId="77777777" w:rsidR="00F2487F" w:rsidRDefault="00F2487F" w:rsidP="00F2487F">
      <w:pPr>
        <w:rPr>
          <w:rFonts w:eastAsiaTheme="minorHAnsi"/>
        </w:rPr>
      </w:pPr>
      <w:r>
        <w:rPr>
          <w:rFonts w:eastAsiaTheme="minorHAnsi"/>
        </w:rPr>
        <w:t>-- Output --</w:t>
      </w:r>
    </w:p>
    <w:p w14:paraId="5B9A1830" w14:textId="77777777" w:rsidR="00F2487F" w:rsidRDefault="00F2487F" w:rsidP="00F2487F">
      <w:pPr>
        <w:rPr>
          <w:rFonts w:eastAsiaTheme="minorHAnsi"/>
        </w:rPr>
      </w:pPr>
      <w:r w:rsidRPr="00F2487F">
        <w:rPr>
          <w:rFonts w:eastAsiaTheme="minorHAnsi"/>
        </w:rPr>
        <w:t>There are 15089777 records</w:t>
      </w:r>
      <w:r>
        <w:rPr>
          <w:rFonts w:eastAsiaTheme="minorHAnsi"/>
        </w:rPr>
        <w:t>.</w:t>
      </w:r>
    </w:p>
    <w:p w14:paraId="419EDC27" w14:textId="77777777" w:rsidR="00F2487F" w:rsidRPr="00F2487F" w:rsidRDefault="00F2487F" w:rsidP="00F2487F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>(c)</w:t>
      </w:r>
      <w:r w:rsidRPr="00F2487F">
        <w:rPr>
          <w:rFonts w:eastAsiaTheme="minorHAnsi"/>
          <w:lang w:val="fr-FR"/>
        </w:rPr>
        <w:t> What are the types of each column?  </w:t>
      </w:r>
    </w:p>
    <w:p w14:paraId="0670A188" w14:textId="77777777" w:rsidR="00F2487F" w:rsidRDefault="00F2487F" w:rsidP="00F2487F">
      <w:pPr>
        <w:rPr>
          <w:rFonts w:eastAsiaTheme="minorHAnsi"/>
        </w:rPr>
      </w:pPr>
      <w:r>
        <w:rPr>
          <w:rFonts w:eastAsiaTheme="minorHAnsi"/>
        </w:rPr>
        <w:t>-- Code --</w:t>
      </w:r>
    </w:p>
    <w:p w14:paraId="29F19E52" w14:textId="77777777" w:rsidR="00F2487F" w:rsidRDefault="00F2487F" w:rsidP="00F2487F">
      <w:pPr>
        <w:pStyle w:val="Quote"/>
      </w:pPr>
      <w:proofErr w:type="gramStart"/>
      <w:r>
        <w:t>meta</w:t>
      </w:r>
      <w:proofErr w:type="gramEnd"/>
      <w:r>
        <w:t xml:space="preserve"> quote</w:t>
      </w:r>
    </w:p>
    <w:p w14:paraId="3553874E" w14:textId="77777777" w:rsidR="00F2487F" w:rsidRDefault="00F2487F" w:rsidP="00F2487F"/>
    <w:p w14:paraId="607A9B2B" w14:textId="77777777" w:rsidR="00F2487F" w:rsidRDefault="00F2487F" w:rsidP="00F2487F">
      <w:r>
        <w:t>-- Output --</w:t>
      </w:r>
    </w:p>
    <w:p w14:paraId="5A9FA6AC" w14:textId="77777777" w:rsidR="00F2487F" w:rsidRDefault="00F2487F" w:rsidP="00F2487F">
      <w:r w:rsidRPr="00F2487F">
        <w:t>Symbol, Date, Time, Float, Float, Int, Int, Int, Char</w:t>
      </w:r>
    </w:p>
    <w:p w14:paraId="39C9FD76" w14:textId="77777777" w:rsidR="00F2487F" w:rsidRDefault="00F2487F" w:rsidP="00F2487F">
      <w:pPr>
        <w:pStyle w:val="Heading2"/>
        <w:rPr>
          <w:rFonts w:ascii="Times" w:hAnsi="Times" w:cs="Times"/>
          <w:sz w:val="24"/>
          <w:szCs w:val="24"/>
        </w:rPr>
      </w:pPr>
      <w:r w:rsidRPr="00F2487F">
        <w:rPr>
          <w:rFonts w:eastAsiaTheme="minorHAnsi"/>
          <w:lang w:val="fr-FR"/>
        </w:rPr>
        <w:t>(d)  Extract a list of the column names  </w:t>
      </w:r>
    </w:p>
    <w:p w14:paraId="150D5DB4" w14:textId="77777777" w:rsidR="00F2487F" w:rsidRDefault="000C61A3" w:rsidP="00F2487F">
      <w:r>
        <w:t>-- Code –</w:t>
      </w:r>
    </w:p>
    <w:p w14:paraId="3CD080F5" w14:textId="77777777" w:rsidR="000C61A3" w:rsidRDefault="000C61A3" w:rsidP="00F2487F">
      <w:pPr>
        <w:rPr>
          <w:i/>
        </w:rPr>
      </w:pPr>
      <w:proofErr w:type="gramStart"/>
      <w:r>
        <w:rPr>
          <w:i/>
        </w:rPr>
        <w:t>cols</w:t>
      </w:r>
      <w:proofErr w:type="gramEnd"/>
      <w:r>
        <w:rPr>
          <w:i/>
        </w:rPr>
        <w:t xml:space="preserve"> quote</w:t>
      </w:r>
    </w:p>
    <w:p w14:paraId="25F0042F" w14:textId="77777777" w:rsidR="000C61A3" w:rsidRDefault="000C61A3" w:rsidP="00F2487F">
      <w:pPr>
        <w:rPr>
          <w:i/>
        </w:rPr>
      </w:pPr>
    </w:p>
    <w:p w14:paraId="03DD3600" w14:textId="77777777" w:rsidR="000C61A3" w:rsidRDefault="000C61A3" w:rsidP="00F2487F">
      <w:r>
        <w:t xml:space="preserve">-- Output -- </w:t>
      </w:r>
    </w:p>
    <w:p w14:paraId="586D56F2" w14:textId="77777777" w:rsidR="000C61A3" w:rsidRPr="000C61A3" w:rsidRDefault="000C61A3" w:rsidP="000C61A3">
      <w:r w:rsidRPr="000C61A3">
        <w:t>`SYMBOL`DATE`TIME`BID`OFR`BIDSIZ`OFRSIZ`MODE`EX</w:t>
      </w:r>
    </w:p>
    <w:p w14:paraId="75AD5D8C" w14:textId="77777777" w:rsidR="000C61A3" w:rsidRPr="000C61A3" w:rsidRDefault="000C61A3" w:rsidP="000C61A3">
      <w:pPr>
        <w:pStyle w:val="Heading2"/>
        <w:rPr>
          <w:rFonts w:eastAsiaTheme="minorHAnsi"/>
          <w:lang w:val="fr-FR"/>
        </w:rPr>
      </w:pPr>
      <w:r w:rsidRPr="000C61A3">
        <w:rPr>
          <w:rFonts w:eastAsiaTheme="minorHAnsi"/>
          <w:lang w:val="fr-FR"/>
        </w:rPr>
        <w:t>(e) Extract a list of unique SYMBOLs.  </w:t>
      </w:r>
    </w:p>
    <w:p w14:paraId="16EAC9AF" w14:textId="77777777" w:rsidR="000C61A3" w:rsidRDefault="000C61A3" w:rsidP="00F2487F">
      <w:r>
        <w:t>-- Code –</w:t>
      </w:r>
    </w:p>
    <w:p w14:paraId="484801EF" w14:textId="77777777" w:rsidR="000C61A3" w:rsidRPr="000C61A3" w:rsidRDefault="000C61A3" w:rsidP="000C61A3">
      <w:pPr>
        <w:rPr>
          <w:i/>
        </w:rPr>
      </w:pPr>
      <w:proofErr w:type="gramStart"/>
      <w:r w:rsidRPr="000C61A3">
        <w:rPr>
          <w:i/>
        </w:rPr>
        <w:t>distinct</w:t>
      </w:r>
      <w:proofErr w:type="gramEnd"/>
      <w:r w:rsidRPr="000C61A3">
        <w:rPr>
          <w:i/>
        </w:rPr>
        <w:t xml:space="preserve"> quote[`SYMBOL]</w:t>
      </w:r>
    </w:p>
    <w:p w14:paraId="0D7F12FB" w14:textId="77777777" w:rsidR="000C61A3" w:rsidRDefault="000C61A3" w:rsidP="00F2487F"/>
    <w:p w14:paraId="5F07E2E6" w14:textId="77777777" w:rsidR="000C61A3" w:rsidRDefault="000C61A3" w:rsidP="00F2487F">
      <w:r>
        <w:t>-- Output --</w:t>
      </w:r>
    </w:p>
    <w:p w14:paraId="4C9888D7" w14:textId="77777777" w:rsidR="000C61A3" w:rsidRPr="000C61A3" w:rsidRDefault="000C61A3" w:rsidP="000C61A3">
      <w:r w:rsidRPr="000C61A3">
        <w:t>`AA`AXP`BA`BAC`CAT`CSCO`CVX`DD`DIS`GE`HD`HPQ`IBM`INTC`JNJ`JPM`KFT`KO`MCD`MMM`MRK`MSFT`PFE`PG`T`TRV`UTX`VZ`WMT`XOM</w:t>
      </w:r>
    </w:p>
    <w:p w14:paraId="12C6808B" w14:textId="77777777" w:rsidR="00D31809" w:rsidRDefault="00D31809" w:rsidP="00D31809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 xml:space="preserve">(f) </w:t>
      </w:r>
      <w:proofErr w:type="spellStart"/>
      <w:r w:rsidRPr="00D31809">
        <w:rPr>
          <w:rFonts w:eastAsiaTheme="minorHAnsi"/>
          <w:lang w:val="fr-FR"/>
        </w:rPr>
        <w:t>Query</w:t>
      </w:r>
      <w:proofErr w:type="spellEnd"/>
      <w:r w:rsidRPr="00D31809">
        <w:rPr>
          <w:rFonts w:eastAsiaTheme="minorHAnsi"/>
          <w:lang w:val="fr-FR"/>
        </w:rPr>
        <w:t xml:space="preserve"> for the number of records for each SYMBOL.  </w:t>
      </w:r>
    </w:p>
    <w:p w14:paraId="643DFF34" w14:textId="77777777" w:rsidR="00D31809" w:rsidRDefault="00D31809" w:rsidP="00D31809">
      <w:pPr>
        <w:spacing w:before="120"/>
        <w:rPr>
          <w:rFonts w:ascii="Menlo Regular" w:hAnsi="Menlo Regular" w:cs="Menlo Regular"/>
          <w:color w:val="000000"/>
          <w:sz w:val="22"/>
        </w:rPr>
      </w:pPr>
      <w:r>
        <w:rPr>
          <w:lang w:val="fr-FR"/>
        </w:rPr>
        <w:t>-- Code –</w:t>
      </w:r>
      <w:r>
        <w:rPr>
          <w:lang w:val="fr-FR"/>
        </w:rPr>
        <w:br/>
      </w:r>
      <w:r w:rsidRPr="00D31809">
        <w:rPr>
          <w:i/>
        </w:rPr>
        <w:t xml:space="preserve">select </w:t>
      </w:r>
      <w:proofErr w:type="spellStart"/>
      <w:r w:rsidRPr="00D31809">
        <w:rPr>
          <w:i/>
        </w:rPr>
        <w:t>cnt:count</w:t>
      </w:r>
      <w:proofErr w:type="spellEnd"/>
      <w:r w:rsidRPr="00D31809">
        <w:rPr>
          <w:i/>
        </w:rPr>
        <w:t xml:space="preserve"> DATE by SYMBOL from quote</w:t>
      </w:r>
    </w:p>
    <w:p w14:paraId="39745C43" w14:textId="77777777" w:rsidR="00D31809" w:rsidRDefault="00D31809" w:rsidP="00D31809">
      <w:pPr>
        <w:rPr>
          <w:lang w:val="fr-FR"/>
        </w:rPr>
      </w:pPr>
      <w:r>
        <w:rPr>
          <w:lang w:val="fr-FR"/>
        </w:rPr>
        <w:t>-- Output –</w:t>
      </w:r>
    </w:p>
    <w:tbl>
      <w:tblPr>
        <w:tblW w:w="26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D31809" w:rsidRPr="00E72D9B" w14:paraId="384B91D0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043F2C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AA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F843BC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767141</w:t>
            </w:r>
          </w:p>
        </w:tc>
      </w:tr>
      <w:tr w:rsidR="00D31809" w:rsidRPr="00E72D9B" w14:paraId="235F779D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259E9F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AXP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430D3C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472911</w:t>
            </w:r>
          </w:p>
        </w:tc>
      </w:tr>
      <w:tr w:rsidR="00D31809" w:rsidRPr="00E72D9B" w14:paraId="3CD2C30F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7C7A15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BA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644C5F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283397</w:t>
            </w:r>
          </w:p>
        </w:tc>
      </w:tr>
      <w:tr w:rsidR="00D31809" w:rsidRPr="00E72D9B" w14:paraId="3948E493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91FB86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BAC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6B4529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1237552</w:t>
            </w:r>
          </w:p>
        </w:tc>
      </w:tr>
      <w:tr w:rsidR="00D31809" w:rsidRPr="00E72D9B" w14:paraId="6524F57A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75BB76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CAT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A57277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358487</w:t>
            </w:r>
          </w:p>
        </w:tc>
      </w:tr>
      <w:tr w:rsidR="00D31809" w:rsidRPr="00E72D9B" w14:paraId="2EB9F8A4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EA36A4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CSCO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3F0BF2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741070</w:t>
            </w:r>
          </w:p>
        </w:tc>
      </w:tr>
      <w:tr w:rsidR="00D31809" w:rsidRPr="00E72D9B" w14:paraId="2FAA91A3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84681F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CVX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9B3E1D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524716</w:t>
            </w:r>
          </w:p>
        </w:tc>
      </w:tr>
      <w:tr w:rsidR="00D31809" w:rsidRPr="00E72D9B" w14:paraId="728FDCA4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A1EF69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DD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6A56C8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353140</w:t>
            </w:r>
          </w:p>
        </w:tc>
      </w:tr>
      <w:tr w:rsidR="00D31809" w:rsidRPr="00E72D9B" w14:paraId="424AB982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10834E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DIS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8A0766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395584</w:t>
            </w:r>
          </w:p>
        </w:tc>
      </w:tr>
      <w:tr w:rsidR="00D31809" w:rsidRPr="00E72D9B" w14:paraId="08711881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BB87D1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GE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5643BB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666941</w:t>
            </w:r>
          </w:p>
        </w:tc>
      </w:tr>
      <w:tr w:rsidR="00D31809" w:rsidRPr="00E72D9B" w14:paraId="2E18F6C9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C5CFD9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HD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C3AEE2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374122</w:t>
            </w:r>
          </w:p>
        </w:tc>
      </w:tr>
      <w:tr w:rsidR="00D31809" w:rsidRPr="00E72D9B" w14:paraId="255E213C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038F7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HPQ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561B31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468153</w:t>
            </w:r>
          </w:p>
        </w:tc>
      </w:tr>
      <w:tr w:rsidR="00D31809" w:rsidRPr="00E72D9B" w14:paraId="2FE87ACA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2DCD25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IBM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23CFD2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211773</w:t>
            </w:r>
          </w:p>
        </w:tc>
      </w:tr>
      <w:tr w:rsidR="00D31809" w:rsidRPr="00E72D9B" w14:paraId="6CC96143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BB6683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INTC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85BE0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720910</w:t>
            </w:r>
          </w:p>
        </w:tc>
      </w:tr>
      <w:tr w:rsidR="00D31809" w:rsidRPr="00E72D9B" w14:paraId="62AB2306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A52CB9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JNJ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B15F8A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346072</w:t>
            </w:r>
          </w:p>
        </w:tc>
      </w:tr>
      <w:tr w:rsidR="00D31809" w:rsidRPr="00E72D9B" w14:paraId="3E028B8D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6B7A9D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JPM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4BC647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1172835</w:t>
            </w:r>
          </w:p>
        </w:tc>
      </w:tr>
      <w:tr w:rsidR="00D31809" w:rsidRPr="00E72D9B" w14:paraId="3BD35C25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B0806F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KFT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3BDE7E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652845</w:t>
            </w:r>
          </w:p>
        </w:tc>
      </w:tr>
      <w:tr w:rsidR="00D31809" w:rsidRPr="00E72D9B" w14:paraId="43A5E94C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82D627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KO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5E606C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306632</w:t>
            </w:r>
          </w:p>
        </w:tc>
      </w:tr>
      <w:tr w:rsidR="00D31809" w:rsidRPr="00E72D9B" w14:paraId="4F0F9194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F3EF30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MCD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2BD176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232150</w:t>
            </w:r>
          </w:p>
        </w:tc>
      </w:tr>
      <w:tr w:rsidR="00D31809" w:rsidRPr="00E72D9B" w14:paraId="2EC9E575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50C265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MMM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3E582F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145652</w:t>
            </w:r>
          </w:p>
        </w:tc>
      </w:tr>
      <w:tr w:rsidR="00D31809" w:rsidRPr="00E72D9B" w14:paraId="67D57D2D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748004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MRK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5FCA02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445008</w:t>
            </w:r>
          </w:p>
        </w:tc>
      </w:tr>
      <w:tr w:rsidR="00D31809" w:rsidRPr="00E72D9B" w14:paraId="163D8F9D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300802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MSFT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AFF457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600401</w:t>
            </w:r>
          </w:p>
        </w:tc>
      </w:tr>
      <w:tr w:rsidR="00D31809" w:rsidRPr="00E72D9B" w14:paraId="39A616EE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BB43FD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PFE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2C2576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625112</w:t>
            </w:r>
          </w:p>
        </w:tc>
      </w:tr>
      <w:tr w:rsidR="00D31809" w:rsidRPr="00E72D9B" w14:paraId="62381D1A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CA7411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PG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D36E37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423356</w:t>
            </w:r>
          </w:p>
        </w:tc>
      </w:tr>
      <w:tr w:rsidR="00D31809" w:rsidRPr="00E72D9B" w14:paraId="573DE3F5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C168A8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T 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8B253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571628</w:t>
            </w:r>
          </w:p>
        </w:tc>
      </w:tr>
      <w:tr w:rsidR="00D31809" w:rsidRPr="00E72D9B" w14:paraId="3190643F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5F049E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TRV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4120B3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190393</w:t>
            </w:r>
          </w:p>
        </w:tc>
      </w:tr>
      <w:tr w:rsidR="00D31809" w:rsidRPr="00E72D9B" w14:paraId="5207EB33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6289F9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UTX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3DB10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215659</w:t>
            </w:r>
          </w:p>
        </w:tc>
      </w:tr>
      <w:tr w:rsidR="00D31809" w:rsidRPr="00E72D9B" w14:paraId="19FF1A1E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D6DD12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VZ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EBB157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316796</w:t>
            </w:r>
          </w:p>
        </w:tc>
      </w:tr>
      <w:tr w:rsidR="00D31809" w:rsidRPr="00E72D9B" w14:paraId="2522E167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99BD9F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WMT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0C7CF7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450786</w:t>
            </w:r>
          </w:p>
        </w:tc>
      </w:tr>
      <w:tr w:rsidR="00D31809" w:rsidRPr="00E72D9B" w14:paraId="4A2DB55A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2E05CF" w14:textId="77777777" w:rsidR="00D31809" w:rsidRPr="00E72D9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 xml:space="preserve">XOM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A1A46C" w14:textId="77777777" w:rsidR="00D31809" w:rsidRPr="00E72D9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2D9B">
              <w:rPr>
                <w:rFonts w:ascii="Calibri" w:eastAsia="Times New Roman" w:hAnsi="Calibri" w:cs="Times New Roman"/>
                <w:color w:val="000000"/>
              </w:rPr>
              <w:t>818555</w:t>
            </w:r>
          </w:p>
        </w:tc>
      </w:tr>
    </w:tbl>
    <w:p w14:paraId="569309BF" w14:textId="77777777" w:rsidR="00D31809" w:rsidRDefault="00D31809" w:rsidP="00D31809">
      <w:pPr>
        <w:rPr>
          <w:lang w:val="fr-FR"/>
        </w:rPr>
      </w:pPr>
    </w:p>
    <w:p w14:paraId="61E9CC3C" w14:textId="77777777" w:rsidR="00D31809" w:rsidRDefault="00D31809" w:rsidP="00D31809">
      <w:pPr>
        <w:rPr>
          <w:lang w:val="fr-FR"/>
        </w:rPr>
      </w:pPr>
    </w:p>
    <w:p w14:paraId="614D108E" w14:textId="77777777" w:rsidR="00D31809" w:rsidRPr="00D31809" w:rsidRDefault="00D31809" w:rsidP="00D31809">
      <w:pPr>
        <w:rPr>
          <w:lang w:val="fr-FR"/>
        </w:rPr>
      </w:pPr>
    </w:p>
    <w:p w14:paraId="648113F7" w14:textId="77777777" w:rsidR="00D31809" w:rsidRDefault="00D31809" w:rsidP="00D31809">
      <w:pPr>
        <w:pStyle w:val="Heading2"/>
        <w:rPr>
          <w:rFonts w:eastAsiaTheme="minorHAnsi"/>
          <w:lang w:val="fr-FR"/>
        </w:rPr>
      </w:pPr>
      <w:r w:rsidRPr="00D31809">
        <w:rPr>
          <w:rFonts w:eastAsiaTheme="minorHAnsi"/>
          <w:lang w:val="fr-FR"/>
        </w:rPr>
        <w:t>(g)  Query for the number of exchanges (EX) for the SYMBOL AA.  </w:t>
      </w:r>
    </w:p>
    <w:p w14:paraId="46E7D8A6" w14:textId="77777777" w:rsidR="00D31809" w:rsidRDefault="00D31809" w:rsidP="00D31809">
      <w:pPr>
        <w:rPr>
          <w:i/>
        </w:rPr>
      </w:pPr>
      <w:r>
        <w:rPr>
          <w:lang w:val="fr-FR"/>
        </w:rPr>
        <w:t>-- Code –</w:t>
      </w:r>
      <w:r>
        <w:rPr>
          <w:lang w:val="fr-FR"/>
        </w:rPr>
        <w:br/>
      </w:r>
      <w:r w:rsidRPr="00D31809">
        <w:rPr>
          <w:i/>
        </w:rPr>
        <w:t>count select distinct EX from quote where SYMBOL=`AA</w:t>
      </w:r>
    </w:p>
    <w:p w14:paraId="476F440D" w14:textId="77777777" w:rsidR="00D31809" w:rsidRDefault="00D31809" w:rsidP="00D31809">
      <w:r>
        <w:t>-- Output –</w:t>
      </w:r>
    </w:p>
    <w:p w14:paraId="12928835" w14:textId="77777777" w:rsidR="00D31809" w:rsidRPr="00D31809" w:rsidRDefault="00D31809" w:rsidP="00D31809">
      <w:pPr>
        <w:rPr>
          <w:lang w:val="fr-FR"/>
        </w:rPr>
      </w:pPr>
      <w:r>
        <w:rPr>
          <w:lang w:val="fr-FR"/>
        </w:rPr>
        <w:t>10</w:t>
      </w:r>
    </w:p>
    <w:p w14:paraId="1A8018CC" w14:textId="77777777" w:rsidR="00D31809" w:rsidRDefault="00D31809" w:rsidP="00D31809">
      <w:pPr>
        <w:pStyle w:val="Heading2"/>
        <w:rPr>
          <w:rFonts w:eastAsiaTheme="minorHAnsi"/>
          <w:lang w:val="fr-FR"/>
        </w:rPr>
      </w:pPr>
      <w:r w:rsidRPr="00D31809">
        <w:rPr>
          <w:rFonts w:eastAsiaTheme="minorHAnsi"/>
          <w:lang w:val="fr-FR"/>
        </w:rPr>
        <w:t>(h)  Query for the number of modes (MODE) for the SYMBOL AA.  </w:t>
      </w:r>
    </w:p>
    <w:p w14:paraId="3F43FEC9" w14:textId="77777777" w:rsidR="00D31809" w:rsidRDefault="00D31809" w:rsidP="00D31809">
      <w:pPr>
        <w:rPr>
          <w:lang w:val="fr-FR"/>
        </w:rPr>
      </w:pPr>
      <w:r>
        <w:rPr>
          <w:lang w:val="fr-FR"/>
        </w:rPr>
        <w:t>-- Code –</w:t>
      </w:r>
    </w:p>
    <w:p w14:paraId="2E923319" w14:textId="77777777" w:rsidR="00D31809" w:rsidRDefault="00D31809" w:rsidP="00D31809">
      <w:pPr>
        <w:rPr>
          <w:i/>
        </w:rPr>
      </w:pPr>
      <w:proofErr w:type="gramStart"/>
      <w:r w:rsidRPr="00D31809">
        <w:rPr>
          <w:i/>
        </w:rPr>
        <w:t>count</w:t>
      </w:r>
      <w:proofErr w:type="gramEnd"/>
      <w:r w:rsidRPr="00D31809">
        <w:rPr>
          <w:i/>
        </w:rPr>
        <w:t xml:space="preserve"> select distinct MODE from quote where SYMBOL=`AA</w:t>
      </w:r>
    </w:p>
    <w:p w14:paraId="39BF03E6" w14:textId="77777777" w:rsidR="00D31809" w:rsidRDefault="00D31809" w:rsidP="00D31809">
      <w:r>
        <w:t>-- Output --</w:t>
      </w:r>
    </w:p>
    <w:p w14:paraId="700562C5" w14:textId="77777777" w:rsidR="00D31809" w:rsidRPr="00D31809" w:rsidRDefault="00D31809" w:rsidP="00D31809">
      <w:pPr>
        <w:rPr>
          <w:lang w:val="fr-FR"/>
        </w:rPr>
      </w:pPr>
      <w:r>
        <w:rPr>
          <w:lang w:val="fr-FR"/>
        </w:rPr>
        <w:t>4</w:t>
      </w:r>
    </w:p>
    <w:p w14:paraId="19AB2611" w14:textId="77777777" w:rsidR="000C61A3" w:rsidRDefault="00D31809" w:rsidP="00D31809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 xml:space="preserve">(i) </w:t>
      </w:r>
      <w:proofErr w:type="spellStart"/>
      <w:r w:rsidRPr="00D31809">
        <w:rPr>
          <w:rFonts w:eastAsiaTheme="minorHAnsi"/>
          <w:lang w:val="fr-FR"/>
        </w:rPr>
        <w:t>Find</w:t>
      </w:r>
      <w:proofErr w:type="spellEnd"/>
      <w:r w:rsidRPr="00D31809">
        <w:rPr>
          <w:rFonts w:eastAsiaTheme="minorHAnsi"/>
          <w:lang w:val="fr-FR"/>
        </w:rPr>
        <w:t xml:space="preserve"> on the internet the associatio</w:t>
      </w:r>
      <w:r>
        <w:rPr>
          <w:rFonts w:eastAsiaTheme="minorHAnsi"/>
          <w:lang w:val="fr-FR"/>
        </w:rPr>
        <w:t xml:space="preserve">n of these </w:t>
      </w:r>
      <w:proofErr w:type="spellStart"/>
      <w:r>
        <w:rPr>
          <w:rFonts w:eastAsiaTheme="minorHAnsi"/>
          <w:lang w:val="fr-FR"/>
        </w:rPr>
        <w:t>taq</w:t>
      </w:r>
      <w:proofErr w:type="spellEnd"/>
      <w:r>
        <w:rPr>
          <w:rFonts w:eastAsiaTheme="minorHAnsi"/>
          <w:lang w:val="fr-FR"/>
        </w:rPr>
        <w:t xml:space="preserve"> exchange </w:t>
      </w:r>
      <w:proofErr w:type="spellStart"/>
      <w:r>
        <w:rPr>
          <w:rFonts w:eastAsiaTheme="minorHAnsi"/>
          <w:lang w:val="fr-FR"/>
        </w:rPr>
        <w:t>characters</w:t>
      </w:r>
      <w:proofErr w:type="spellEnd"/>
      <w:r w:rsidRPr="00D31809">
        <w:rPr>
          <w:rFonts w:eastAsiaTheme="minorHAnsi"/>
          <w:lang w:val="fr-FR"/>
        </w:rPr>
        <w:t xml:space="preserve"> to the full name of the exchange. Also find, if you can, the explanation of the MODE column.  </w:t>
      </w:r>
    </w:p>
    <w:p w14:paraId="55E00F73" w14:textId="77777777" w:rsidR="00D31809" w:rsidRDefault="00D31809" w:rsidP="00D31809">
      <w:pPr>
        <w:rPr>
          <w:lang w:val="fr-FR"/>
        </w:rPr>
      </w:pPr>
      <w:r>
        <w:rPr>
          <w:lang w:val="fr-FR"/>
        </w:rPr>
        <w:t>-- Code –</w:t>
      </w:r>
    </w:p>
    <w:p w14:paraId="0FBD8E3D" w14:textId="77777777" w:rsidR="00D31809" w:rsidRDefault="00D31809" w:rsidP="00D31809">
      <w:pPr>
        <w:rPr>
          <w:i/>
        </w:rPr>
      </w:pPr>
      <w:proofErr w:type="gramStart"/>
      <w:r>
        <w:rPr>
          <w:i/>
        </w:rPr>
        <w:t>distinct</w:t>
      </w:r>
      <w:proofErr w:type="gramEnd"/>
      <w:r>
        <w:rPr>
          <w:i/>
        </w:rPr>
        <w:t xml:space="preserve"> quote[`EX</w:t>
      </w:r>
      <w:r w:rsidRPr="000C61A3">
        <w:rPr>
          <w:i/>
        </w:rPr>
        <w:t>]</w:t>
      </w:r>
    </w:p>
    <w:p w14:paraId="76067D5E" w14:textId="77777777" w:rsidR="00D31809" w:rsidRDefault="00D31809" w:rsidP="00D31809">
      <w:pPr>
        <w:rPr>
          <w:i/>
        </w:rPr>
      </w:pPr>
      <w:proofErr w:type="gramStart"/>
      <w:r>
        <w:rPr>
          <w:i/>
        </w:rPr>
        <w:t>distinct</w:t>
      </w:r>
      <w:proofErr w:type="gramEnd"/>
      <w:r>
        <w:rPr>
          <w:i/>
        </w:rPr>
        <w:t xml:space="preserve"> quote[`Mode]</w:t>
      </w:r>
    </w:p>
    <w:p w14:paraId="516AEA42" w14:textId="77777777" w:rsidR="002713A8" w:rsidRDefault="002713A8" w:rsidP="00D31809">
      <w:pPr>
        <w:rPr>
          <w:i/>
        </w:rPr>
      </w:pPr>
    </w:p>
    <w:p w14:paraId="1DD4D404" w14:textId="591B8887" w:rsidR="002713A8" w:rsidRDefault="00D31809" w:rsidP="002713A8">
      <w:r w:rsidRPr="00D31809">
        <w:t>-- Output</w:t>
      </w:r>
      <w:r w:rsidR="002713A8">
        <w:t xml:space="preserve"> and Description</w:t>
      </w:r>
      <w:r>
        <w:t xml:space="preserve"> --</w:t>
      </w:r>
    </w:p>
    <w:p w14:paraId="10518C3F" w14:textId="547AB460" w:rsidR="002713A8" w:rsidRPr="002713A8" w:rsidRDefault="002713A8" w:rsidP="002713A8">
      <w:pPr>
        <w:rPr>
          <w:rFonts w:eastAsia="Times New Roman" w:cs="Times New Roman"/>
          <w:szCs w:val="20"/>
        </w:rPr>
      </w:pPr>
      <w:r w:rsidRPr="002713A8">
        <w:rPr>
          <w:rFonts w:eastAsia="Times New Roman" w:cs="Times New Roman"/>
          <w:szCs w:val="20"/>
        </w:rPr>
        <w:t>The exchange that issue the quote:</w:t>
      </w:r>
    </w:p>
    <w:p w14:paraId="2A0212EC" w14:textId="08D6611E" w:rsidR="002713A8" w:rsidRPr="002713A8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szCs w:val="20"/>
        </w:rPr>
      </w:pPr>
      <w:r w:rsidRPr="002713A8">
        <w:rPr>
          <w:rFonts w:eastAsia="Times New Roman" w:cs="Times New Roman"/>
          <w:szCs w:val="20"/>
        </w:rPr>
        <w:t xml:space="preserve">A – NYSE MKT Stock Exchange </w:t>
      </w:r>
    </w:p>
    <w:p w14:paraId="6C69C93D" w14:textId="77777777" w:rsidR="002713A8" w:rsidRPr="00CF3DE5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b/>
          <w:szCs w:val="20"/>
        </w:rPr>
      </w:pPr>
      <w:r w:rsidRPr="00CF3DE5">
        <w:rPr>
          <w:rFonts w:eastAsia="Times New Roman" w:cs="Times New Roman"/>
          <w:b/>
          <w:szCs w:val="20"/>
        </w:rPr>
        <w:t>B – NASDAQ OMX BX Stock Exchange</w:t>
      </w:r>
    </w:p>
    <w:p w14:paraId="1AE9E697" w14:textId="77777777" w:rsidR="002713A8" w:rsidRPr="00CF3DE5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b/>
          <w:szCs w:val="20"/>
        </w:rPr>
      </w:pPr>
      <w:r w:rsidRPr="00CF3DE5">
        <w:rPr>
          <w:rFonts w:eastAsia="Times New Roman" w:cs="Times New Roman"/>
          <w:b/>
          <w:szCs w:val="20"/>
        </w:rPr>
        <w:t>C – National Stock Exchange</w:t>
      </w:r>
    </w:p>
    <w:p w14:paraId="2A935D0D" w14:textId="77777777" w:rsidR="002713A8" w:rsidRPr="00CF3DE5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b/>
          <w:szCs w:val="20"/>
        </w:rPr>
      </w:pPr>
      <w:r w:rsidRPr="00CF3DE5">
        <w:rPr>
          <w:rFonts w:eastAsia="Times New Roman" w:cs="Times New Roman"/>
          <w:b/>
          <w:szCs w:val="20"/>
        </w:rPr>
        <w:t xml:space="preserve">D – FINRA </w:t>
      </w:r>
    </w:p>
    <w:p w14:paraId="26F6B1EB" w14:textId="77777777" w:rsidR="002713A8" w:rsidRPr="00CF3DE5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b/>
          <w:szCs w:val="20"/>
        </w:rPr>
      </w:pPr>
      <w:r w:rsidRPr="00CF3DE5">
        <w:rPr>
          <w:rFonts w:eastAsia="Times New Roman" w:cs="Times New Roman"/>
          <w:b/>
          <w:szCs w:val="20"/>
        </w:rPr>
        <w:t>I – International Securities Exchange</w:t>
      </w:r>
    </w:p>
    <w:p w14:paraId="6C94D906" w14:textId="77777777" w:rsidR="002713A8" w:rsidRPr="002713A8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szCs w:val="20"/>
        </w:rPr>
      </w:pPr>
      <w:r w:rsidRPr="002713A8">
        <w:rPr>
          <w:rFonts w:eastAsia="Times New Roman" w:cs="Times New Roman"/>
          <w:szCs w:val="20"/>
        </w:rPr>
        <w:t>J – Direct Edge A Stock Exchange</w:t>
      </w:r>
    </w:p>
    <w:p w14:paraId="0CA0C0FA" w14:textId="77777777" w:rsidR="002713A8" w:rsidRPr="002713A8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szCs w:val="20"/>
        </w:rPr>
      </w:pPr>
      <w:r w:rsidRPr="002713A8">
        <w:rPr>
          <w:rFonts w:eastAsia="Times New Roman" w:cs="Times New Roman"/>
          <w:szCs w:val="20"/>
        </w:rPr>
        <w:t xml:space="preserve">K – Direct Edge X Stock Exchange </w:t>
      </w:r>
    </w:p>
    <w:p w14:paraId="32DD5C3F" w14:textId="77777777" w:rsidR="002713A8" w:rsidRPr="00CF3DE5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b/>
          <w:szCs w:val="20"/>
        </w:rPr>
      </w:pPr>
      <w:r w:rsidRPr="00CF3DE5">
        <w:rPr>
          <w:rFonts w:eastAsia="Times New Roman" w:cs="Times New Roman"/>
          <w:b/>
          <w:szCs w:val="20"/>
        </w:rPr>
        <w:t>M – Chicago Stock Exchange</w:t>
      </w:r>
    </w:p>
    <w:p w14:paraId="7B099ACC" w14:textId="77777777" w:rsidR="002713A8" w:rsidRPr="00CF3DE5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b/>
          <w:szCs w:val="20"/>
        </w:rPr>
      </w:pPr>
      <w:r w:rsidRPr="00CF3DE5">
        <w:rPr>
          <w:rFonts w:eastAsia="Times New Roman" w:cs="Times New Roman"/>
          <w:b/>
          <w:szCs w:val="20"/>
        </w:rPr>
        <w:t>N – New York Stock Exchange</w:t>
      </w:r>
    </w:p>
    <w:p w14:paraId="44D6FC99" w14:textId="77777777" w:rsidR="002713A8" w:rsidRPr="002713A8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szCs w:val="20"/>
        </w:rPr>
      </w:pPr>
      <w:r w:rsidRPr="002713A8">
        <w:rPr>
          <w:rFonts w:eastAsia="Times New Roman" w:cs="Times New Roman"/>
          <w:szCs w:val="20"/>
        </w:rPr>
        <w:t>T – NASDAQ OMX Stock Exchange</w:t>
      </w:r>
    </w:p>
    <w:p w14:paraId="4C3C371C" w14:textId="77777777" w:rsidR="002713A8" w:rsidRPr="00CF3DE5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b/>
          <w:szCs w:val="20"/>
        </w:rPr>
      </w:pPr>
      <w:r w:rsidRPr="00CF3DE5">
        <w:rPr>
          <w:rFonts w:eastAsia="Times New Roman" w:cs="Times New Roman"/>
          <w:b/>
          <w:szCs w:val="20"/>
        </w:rPr>
        <w:t xml:space="preserve">P – NYSE </w:t>
      </w:r>
      <w:proofErr w:type="spellStart"/>
      <w:r w:rsidRPr="00CF3DE5">
        <w:rPr>
          <w:rFonts w:eastAsia="Times New Roman" w:cs="Times New Roman"/>
          <w:b/>
          <w:szCs w:val="20"/>
        </w:rPr>
        <w:t>Arca</w:t>
      </w:r>
      <w:proofErr w:type="spellEnd"/>
      <w:r w:rsidRPr="00CF3DE5">
        <w:rPr>
          <w:rFonts w:eastAsia="Times New Roman" w:cs="Times New Roman"/>
          <w:b/>
          <w:szCs w:val="20"/>
        </w:rPr>
        <w:t xml:space="preserve"> SM</w:t>
      </w:r>
    </w:p>
    <w:p w14:paraId="354D14C4" w14:textId="77777777" w:rsidR="002713A8" w:rsidRPr="002713A8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szCs w:val="20"/>
        </w:rPr>
      </w:pPr>
      <w:r w:rsidRPr="002713A8">
        <w:rPr>
          <w:rFonts w:eastAsia="Times New Roman" w:cs="Times New Roman"/>
          <w:szCs w:val="20"/>
        </w:rPr>
        <w:t>S – Consolidated Tape System</w:t>
      </w:r>
    </w:p>
    <w:p w14:paraId="41CEA7A4" w14:textId="77777777" w:rsidR="002713A8" w:rsidRPr="00CF3DE5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b/>
          <w:szCs w:val="20"/>
        </w:rPr>
      </w:pPr>
      <w:r w:rsidRPr="00CF3DE5">
        <w:rPr>
          <w:rFonts w:eastAsia="Times New Roman" w:cs="Times New Roman"/>
          <w:b/>
          <w:szCs w:val="20"/>
        </w:rPr>
        <w:t>T/Q – NASDAQ Stock Exchange</w:t>
      </w:r>
    </w:p>
    <w:p w14:paraId="19E21DEF" w14:textId="77777777" w:rsidR="002713A8" w:rsidRPr="00CF3DE5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b/>
          <w:szCs w:val="20"/>
        </w:rPr>
      </w:pPr>
      <w:r w:rsidRPr="00CF3DE5">
        <w:rPr>
          <w:rFonts w:eastAsia="Times New Roman" w:cs="Times New Roman"/>
          <w:b/>
          <w:szCs w:val="20"/>
        </w:rPr>
        <w:t xml:space="preserve">W – CBOE Stock Exchange </w:t>
      </w:r>
    </w:p>
    <w:p w14:paraId="66E199F4" w14:textId="77777777" w:rsidR="002713A8" w:rsidRPr="002713A8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szCs w:val="20"/>
        </w:rPr>
      </w:pPr>
      <w:r w:rsidRPr="002713A8">
        <w:rPr>
          <w:rFonts w:eastAsia="Times New Roman" w:cs="Times New Roman"/>
          <w:szCs w:val="20"/>
        </w:rPr>
        <w:t xml:space="preserve">X – NASDAQ OMX PSX Stock Exchange </w:t>
      </w:r>
    </w:p>
    <w:p w14:paraId="4366ED35" w14:textId="77777777" w:rsidR="002713A8" w:rsidRPr="002713A8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szCs w:val="20"/>
        </w:rPr>
      </w:pPr>
      <w:r w:rsidRPr="002713A8">
        <w:rPr>
          <w:rFonts w:eastAsia="Times New Roman" w:cs="Times New Roman"/>
          <w:szCs w:val="20"/>
        </w:rPr>
        <w:t xml:space="preserve">Y – BATS Y-Exchange </w:t>
      </w:r>
    </w:p>
    <w:p w14:paraId="3C2881F3" w14:textId="5EA6D328" w:rsidR="002713A8" w:rsidRPr="00CF3DE5" w:rsidRDefault="002713A8" w:rsidP="002713A8">
      <w:pPr>
        <w:pStyle w:val="ListParagraph"/>
        <w:numPr>
          <w:ilvl w:val="0"/>
          <w:numId w:val="18"/>
        </w:numPr>
        <w:rPr>
          <w:rFonts w:eastAsia="Times New Roman" w:cs="Times New Roman"/>
          <w:b/>
          <w:szCs w:val="20"/>
        </w:rPr>
      </w:pPr>
      <w:r w:rsidRPr="00CF3DE5">
        <w:rPr>
          <w:rFonts w:eastAsia="Times New Roman" w:cs="Times New Roman"/>
          <w:b/>
          <w:szCs w:val="20"/>
        </w:rPr>
        <w:t>Z – BATS Exchange</w:t>
      </w:r>
    </w:p>
    <w:p w14:paraId="72047CBA" w14:textId="19BC4332" w:rsidR="00D31809" w:rsidRDefault="00AE47D1" w:rsidP="00D31809">
      <w:r>
        <w:t>Mode (Selected):</w:t>
      </w:r>
    </w:p>
    <w:p w14:paraId="7D2228C3" w14:textId="77777777" w:rsidR="00AE47D1" w:rsidRPr="00AE47D1" w:rsidRDefault="00AE47D1" w:rsidP="00AE47D1">
      <w:pPr>
        <w:pStyle w:val="ListParagraph"/>
        <w:numPr>
          <w:ilvl w:val="0"/>
          <w:numId w:val="19"/>
        </w:numPr>
        <w:rPr>
          <w:rFonts w:ascii="Times" w:eastAsia="Times New Roman" w:hAnsi="Times" w:cs="Times New Roman"/>
          <w:szCs w:val="20"/>
        </w:rPr>
      </w:pPr>
      <w:r w:rsidRPr="00AE47D1">
        <w:rPr>
          <w:rFonts w:ascii="Times" w:eastAsia="Times New Roman" w:hAnsi="Times" w:cs="Times New Roman"/>
          <w:szCs w:val="20"/>
        </w:rPr>
        <w:t>Fast trading (5) - Used during extremely active periods of short duration. While in this mode, quotes are entered on a "best efforts" basis</w:t>
      </w:r>
    </w:p>
    <w:p w14:paraId="63A0C39B" w14:textId="77777777" w:rsidR="00AE47D1" w:rsidRPr="00AE47D1" w:rsidRDefault="00AE47D1" w:rsidP="00AE47D1">
      <w:pPr>
        <w:pStyle w:val="ListParagraph"/>
        <w:numPr>
          <w:ilvl w:val="0"/>
          <w:numId w:val="19"/>
        </w:numPr>
        <w:rPr>
          <w:rFonts w:ascii="Times" w:eastAsia="Times New Roman" w:hAnsi="Times" w:cs="Times New Roman"/>
          <w:szCs w:val="20"/>
        </w:rPr>
      </w:pPr>
      <w:proofErr w:type="gramStart"/>
      <w:r w:rsidRPr="00AE47D1">
        <w:rPr>
          <w:rFonts w:ascii="Times" w:eastAsia="Times New Roman" w:hAnsi="Times" w:cs="Times New Roman"/>
          <w:szCs w:val="20"/>
        </w:rPr>
        <w:t>Closed market maker (NASD) (8) - This condition is disseminated by each market maker to signify either the last quote of the day or the premature close of a market maker for the day</w:t>
      </w:r>
      <w:proofErr w:type="gramEnd"/>
      <w:r w:rsidRPr="00AE47D1">
        <w:rPr>
          <w:rFonts w:ascii="Times" w:eastAsia="Times New Roman" w:hAnsi="Times" w:cs="Times New Roman"/>
          <w:szCs w:val="20"/>
        </w:rPr>
        <w:t>. In the latter case, the market maker can re-open by transmitting a quote accompanied by Mode 12.</w:t>
      </w:r>
    </w:p>
    <w:p w14:paraId="5D4C8941" w14:textId="77777777" w:rsidR="00AE47D1" w:rsidRPr="00AE47D1" w:rsidRDefault="00AE47D1" w:rsidP="00AE47D1">
      <w:pPr>
        <w:pStyle w:val="ListParagraph"/>
        <w:numPr>
          <w:ilvl w:val="0"/>
          <w:numId w:val="19"/>
        </w:numPr>
        <w:rPr>
          <w:rFonts w:ascii="Times" w:eastAsia="Times New Roman" w:hAnsi="Times" w:cs="Times New Roman"/>
          <w:szCs w:val="20"/>
        </w:rPr>
      </w:pPr>
      <w:r w:rsidRPr="00AE47D1">
        <w:rPr>
          <w:rFonts w:ascii="Times" w:eastAsia="Times New Roman" w:hAnsi="Times" w:cs="Times New Roman"/>
          <w:szCs w:val="20"/>
        </w:rPr>
        <w:t>Opening quote (10) – The first quote disseminated from a given market center for each security.</w:t>
      </w:r>
    </w:p>
    <w:p w14:paraId="5610193E" w14:textId="77777777" w:rsidR="00AE47D1" w:rsidRPr="00AE47D1" w:rsidRDefault="00AE47D1" w:rsidP="00AE47D1">
      <w:pPr>
        <w:pStyle w:val="ListParagraph"/>
        <w:numPr>
          <w:ilvl w:val="0"/>
          <w:numId w:val="19"/>
        </w:numPr>
        <w:rPr>
          <w:rFonts w:ascii="Times" w:eastAsia="Times New Roman" w:hAnsi="Times" w:cs="Times New Roman"/>
          <w:szCs w:val="20"/>
        </w:rPr>
      </w:pPr>
      <w:r w:rsidRPr="00AE47D1">
        <w:rPr>
          <w:rFonts w:ascii="Times" w:eastAsia="Times New Roman" w:hAnsi="Times" w:cs="Times New Roman"/>
          <w:szCs w:val="20"/>
        </w:rPr>
        <w:t>Regular (NASD open) (12) - Indicates normal trading environment. May be used by NASD market makers in place of Mode 10 to indicate the first quote of the day or if a market maker re-opens a security during the day (see Mode 8).</w:t>
      </w:r>
    </w:p>
    <w:p w14:paraId="06986A59" w14:textId="77777777" w:rsidR="00AE47D1" w:rsidRPr="00AE47D1" w:rsidRDefault="00AE47D1" w:rsidP="00AE47D1">
      <w:pPr>
        <w:pStyle w:val="ListParagraph"/>
        <w:numPr>
          <w:ilvl w:val="0"/>
          <w:numId w:val="19"/>
        </w:numPr>
        <w:rPr>
          <w:rFonts w:ascii="Times" w:eastAsia="Times New Roman" w:hAnsi="Times" w:cs="Times New Roman"/>
          <w:szCs w:val="20"/>
        </w:rPr>
      </w:pPr>
      <w:r w:rsidRPr="00AE47D1">
        <w:rPr>
          <w:rFonts w:ascii="Times" w:eastAsia="Times New Roman" w:hAnsi="Times" w:cs="Times New Roman"/>
          <w:szCs w:val="20"/>
        </w:rPr>
        <w:t>Order influx (15) - A non-regulatory halt used when there is a severe influx of buy and sell orders. To prevent a disorderly market, trading is temporarily suspended.</w:t>
      </w:r>
    </w:p>
    <w:p w14:paraId="73722DA1" w14:textId="77777777" w:rsidR="00AE47D1" w:rsidRDefault="00AE47D1" w:rsidP="00D31809"/>
    <w:p w14:paraId="3131D5E5" w14:textId="77777777" w:rsidR="00D31809" w:rsidRPr="00D31809" w:rsidRDefault="00D31809" w:rsidP="00D31809">
      <w:pPr>
        <w:pStyle w:val="Heading1"/>
      </w:pPr>
      <w:sdt>
        <w:sdtPr>
          <w:id w:val="1113095969"/>
          <w:placeholder>
            <w:docPart w:val="2095C97345E9024AB72130ABBF485486"/>
          </w:placeholder>
        </w:sdtPr>
        <w:sdtContent>
          <w:r>
            <w:t>2. Loading</w:t>
          </w:r>
        </w:sdtContent>
      </w:sdt>
      <w:r>
        <w:t xml:space="preserve"> a TAQ Quote File (taq_ALL_20100105_trades.csv)</w:t>
      </w:r>
    </w:p>
    <w:p w14:paraId="5FE78270" w14:textId="77777777" w:rsidR="00D31809" w:rsidRDefault="00D31809" w:rsidP="00D31809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>(a</w:t>
      </w:r>
      <w:r w:rsidRPr="00D31809">
        <w:rPr>
          <w:rFonts w:eastAsiaTheme="minorHAnsi"/>
          <w:lang w:val="fr-FR"/>
        </w:rPr>
        <w:t>)  </w:t>
      </w:r>
      <w:proofErr w:type="spellStart"/>
      <w:r>
        <w:rPr>
          <w:rFonts w:eastAsiaTheme="minorHAnsi"/>
          <w:lang w:val="fr-FR"/>
        </w:rPr>
        <w:t>What</w:t>
      </w:r>
      <w:proofErr w:type="spellEnd"/>
      <w:r>
        <w:rPr>
          <w:rFonts w:eastAsiaTheme="minorHAnsi"/>
          <w:lang w:val="fr-FR"/>
        </w:rPr>
        <w:t xml:space="preserve"> are the types of </w:t>
      </w:r>
      <w:proofErr w:type="spellStart"/>
      <w:r>
        <w:rPr>
          <w:rFonts w:eastAsiaTheme="minorHAnsi"/>
          <w:lang w:val="fr-FR"/>
        </w:rPr>
        <w:t>each</w:t>
      </w:r>
      <w:proofErr w:type="spellEnd"/>
      <w:r>
        <w:rPr>
          <w:rFonts w:eastAsiaTheme="minorHAnsi"/>
          <w:lang w:val="fr-FR"/>
        </w:rPr>
        <w:t xml:space="preserve"> </w:t>
      </w:r>
      <w:proofErr w:type="spellStart"/>
      <w:r>
        <w:rPr>
          <w:rFonts w:eastAsiaTheme="minorHAnsi"/>
          <w:lang w:val="fr-FR"/>
        </w:rPr>
        <w:t>column</w:t>
      </w:r>
      <w:proofErr w:type="spellEnd"/>
      <w:r>
        <w:rPr>
          <w:rFonts w:eastAsiaTheme="minorHAnsi"/>
          <w:lang w:val="fr-FR"/>
        </w:rPr>
        <w:t> ?</w:t>
      </w:r>
    </w:p>
    <w:p w14:paraId="4F83F122" w14:textId="77777777" w:rsidR="00D31809" w:rsidRPr="00D31809" w:rsidRDefault="00D31809" w:rsidP="00D31809">
      <w:pPr>
        <w:rPr>
          <w:lang w:val="fr-FR"/>
        </w:rPr>
      </w:pPr>
      <w:r w:rsidRPr="00D31809">
        <w:rPr>
          <w:lang w:val="fr-FR"/>
        </w:rPr>
        <w:t>-- Code –</w:t>
      </w:r>
    </w:p>
    <w:p w14:paraId="13C67527" w14:textId="77777777" w:rsidR="00D31809" w:rsidRDefault="00D31809" w:rsidP="00D31809">
      <w:pPr>
        <w:rPr>
          <w:i/>
          <w:lang w:val="fr-FR"/>
        </w:rPr>
      </w:pPr>
      <w:proofErr w:type="gramStart"/>
      <w:r w:rsidRPr="00D31809">
        <w:rPr>
          <w:i/>
          <w:lang w:val="fr-FR"/>
        </w:rPr>
        <w:t>meta</w:t>
      </w:r>
      <w:proofErr w:type="gramEnd"/>
      <w:r w:rsidRPr="00D31809">
        <w:rPr>
          <w:i/>
          <w:lang w:val="fr-FR"/>
        </w:rPr>
        <w:t xml:space="preserve"> </w:t>
      </w:r>
      <w:proofErr w:type="spellStart"/>
      <w:r w:rsidRPr="00D31809">
        <w:rPr>
          <w:i/>
          <w:lang w:val="fr-FR"/>
        </w:rPr>
        <w:t>trade</w:t>
      </w:r>
      <w:proofErr w:type="spellEnd"/>
    </w:p>
    <w:p w14:paraId="3F891DCD" w14:textId="77777777" w:rsidR="00D31809" w:rsidRPr="00D31809" w:rsidRDefault="00D31809" w:rsidP="00D31809">
      <w:pPr>
        <w:rPr>
          <w:i/>
          <w:lang w:val="fr-FR"/>
        </w:rPr>
      </w:pPr>
      <w:r>
        <w:rPr>
          <w:lang w:val="fr-FR"/>
        </w:rPr>
        <w:t>-- Output -</w:t>
      </w:r>
      <w:r w:rsidRPr="00D31809">
        <w:rPr>
          <w:i/>
          <w:lang w:val="fr-FR"/>
        </w:rPr>
        <w:t>-</w:t>
      </w:r>
    </w:p>
    <w:tbl>
      <w:tblPr>
        <w:tblW w:w="26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D31809" w:rsidRPr="00D31809" w14:paraId="40FE2142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492A00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SYMBOL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DD0463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 s    </w:t>
            </w:r>
          </w:p>
        </w:tc>
      </w:tr>
      <w:tr w:rsidR="00D31809" w:rsidRPr="00D31809" w14:paraId="61C437CD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4EABE7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DATE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25AF56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 d    </w:t>
            </w:r>
          </w:p>
        </w:tc>
      </w:tr>
      <w:tr w:rsidR="00D31809" w:rsidRPr="00D31809" w14:paraId="6E4CB250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DB134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>EXCHANGE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A3E9CA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 c    </w:t>
            </w:r>
          </w:p>
        </w:tc>
      </w:tr>
      <w:tr w:rsidR="00D31809" w:rsidRPr="00D31809" w14:paraId="49B8981F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618F4B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TIME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C2D6D6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 t    </w:t>
            </w:r>
          </w:p>
        </w:tc>
      </w:tr>
      <w:tr w:rsidR="00D31809" w:rsidRPr="00D31809" w14:paraId="4C9EF444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B0C8EF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PRICE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195357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 f    </w:t>
            </w:r>
          </w:p>
        </w:tc>
      </w:tr>
      <w:tr w:rsidR="00D31809" w:rsidRPr="00D31809" w14:paraId="392AC3CF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0DAF5F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SIZE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0D7ABE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 </w:t>
            </w:r>
            <w:proofErr w:type="spellStart"/>
            <w:r w:rsidRPr="00D31809">
              <w:rPr>
                <w:lang w:val="fr-FR"/>
              </w:rPr>
              <w:t>i</w:t>
            </w:r>
            <w:proofErr w:type="spellEnd"/>
            <w:r w:rsidRPr="00D31809">
              <w:rPr>
                <w:lang w:val="fr-FR"/>
              </w:rPr>
              <w:t xml:space="preserve">    </w:t>
            </w:r>
          </w:p>
        </w:tc>
      </w:tr>
      <w:tr w:rsidR="00D31809" w:rsidRPr="00D31809" w14:paraId="55137FA8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A6AE8C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COND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82FC3C" w14:textId="77777777" w:rsidR="00D31809" w:rsidRPr="00D31809" w:rsidRDefault="00D31809" w:rsidP="00D31809">
            <w:pPr>
              <w:rPr>
                <w:lang w:val="fr-FR"/>
              </w:rPr>
            </w:pPr>
            <w:r w:rsidRPr="00D31809">
              <w:rPr>
                <w:lang w:val="fr-FR"/>
              </w:rPr>
              <w:t xml:space="preserve"> s </w:t>
            </w:r>
          </w:p>
        </w:tc>
      </w:tr>
    </w:tbl>
    <w:p w14:paraId="68154597" w14:textId="77777777" w:rsidR="00D31809" w:rsidRDefault="00D31809" w:rsidP="00D31809">
      <w:pPr>
        <w:pStyle w:val="Heading2"/>
        <w:rPr>
          <w:rFonts w:eastAsiaTheme="minorHAnsi"/>
          <w:lang w:val="fr-FR"/>
        </w:rPr>
      </w:pPr>
      <w:r w:rsidRPr="00D31809">
        <w:rPr>
          <w:rFonts w:eastAsiaTheme="minorHAnsi"/>
          <w:lang w:val="fr-FR"/>
        </w:rPr>
        <w:t xml:space="preserve">(b) Extract a list of the column names </w:t>
      </w:r>
    </w:p>
    <w:p w14:paraId="131BB1D6" w14:textId="77777777" w:rsidR="00D31809" w:rsidRDefault="00D31809" w:rsidP="00D31809">
      <w:pPr>
        <w:rPr>
          <w:lang w:val="fr-FR"/>
        </w:rPr>
      </w:pPr>
      <w:r>
        <w:rPr>
          <w:lang w:val="fr-FR"/>
        </w:rPr>
        <w:t>-- Code –</w:t>
      </w:r>
    </w:p>
    <w:p w14:paraId="28821B83" w14:textId="77777777" w:rsidR="00D31809" w:rsidRPr="00D31809" w:rsidRDefault="00D31809" w:rsidP="00D31809">
      <w:pPr>
        <w:rPr>
          <w:i/>
          <w:lang w:val="fr-FR"/>
        </w:rPr>
      </w:pPr>
      <w:proofErr w:type="gramStart"/>
      <w:r w:rsidRPr="00D31809">
        <w:rPr>
          <w:i/>
          <w:lang w:val="fr-FR"/>
        </w:rPr>
        <w:t>cols</w:t>
      </w:r>
      <w:proofErr w:type="gramEnd"/>
      <w:r w:rsidRPr="00D31809">
        <w:rPr>
          <w:i/>
          <w:lang w:val="fr-FR"/>
        </w:rPr>
        <w:t xml:space="preserve"> </w:t>
      </w:r>
      <w:proofErr w:type="spellStart"/>
      <w:r w:rsidRPr="00D31809">
        <w:rPr>
          <w:i/>
          <w:lang w:val="fr-FR"/>
        </w:rPr>
        <w:t>trade</w:t>
      </w:r>
      <w:proofErr w:type="spellEnd"/>
    </w:p>
    <w:p w14:paraId="22662FFB" w14:textId="77777777" w:rsidR="00D31809" w:rsidRDefault="00D31809" w:rsidP="00D31809">
      <w:pPr>
        <w:rPr>
          <w:lang w:val="fr-FR"/>
        </w:rPr>
      </w:pPr>
      <w:r>
        <w:rPr>
          <w:lang w:val="fr-FR"/>
        </w:rPr>
        <w:t>-- Output --</w:t>
      </w:r>
    </w:p>
    <w:p w14:paraId="454B7D49" w14:textId="77777777" w:rsidR="00D31809" w:rsidRPr="00D31809" w:rsidRDefault="00D31809" w:rsidP="00D31809">
      <w:r w:rsidRPr="00D31809">
        <w:t>`SYMBOL`DATE`EXCHANGE`TIME`PRICE`SIZE`COND</w:t>
      </w:r>
    </w:p>
    <w:p w14:paraId="7C122FD5" w14:textId="77777777" w:rsidR="00D31809" w:rsidRDefault="00D31809" w:rsidP="00D31809">
      <w:pPr>
        <w:pStyle w:val="Heading2"/>
        <w:rPr>
          <w:rFonts w:eastAsiaTheme="minorHAnsi"/>
          <w:lang w:val="fr-FR"/>
        </w:rPr>
      </w:pPr>
      <w:r w:rsidRPr="00D31809">
        <w:rPr>
          <w:rFonts w:eastAsiaTheme="minorHAnsi"/>
          <w:lang w:val="fr-FR"/>
        </w:rPr>
        <w:t>(c) Query for the number of records for each SYMBOL.</w:t>
      </w:r>
    </w:p>
    <w:p w14:paraId="60C2082C" w14:textId="77777777" w:rsidR="00D31809" w:rsidRDefault="00D31809" w:rsidP="00D31809">
      <w:pPr>
        <w:rPr>
          <w:lang w:val="fr-FR"/>
        </w:rPr>
      </w:pPr>
      <w:r>
        <w:rPr>
          <w:lang w:val="fr-FR"/>
        </w:rPr>
        <w:t>-- Code –</w:t>
      </w:r>
    </w:p>
    <w:p w14:paraId="0EC05B53" w14:textId="77777777" w:rsidR="00D31809" w:rsidRDefault="00D31809" w:rsidP="00D31809">
      <w:pPr>
        <w:rPr>
          <w:lang w:val="fr-FR"/>
        </w:rPr>
      </w:pPr>
      <w:proofErr w:type="gramStart"/>
      <w:r w:rsidRPr="00D31809">
        <w:t>select</w:t>
      </w:r>
      <w:proofErr w:type="gramEnd"/>
      <w:r w:rsidRPr="00D31809">
        <w:t xml:space="preserve"> CNT1:count DATE by SYMBOL from trade</w:t>
      </w:r>
    </w:p>
    <w:p w14:paraId="047C42BE" w14:textId="77777777" w:rsidR="00D31809" w:rsidRDefault="00D31809" w:rsidP="00D31809">
      <w:pPr>
        <w:rPr>
          <w:lang w:val="fr-FR"/>
        </w:rPr>
      </w:pPr>
      <w:r>
        <w:rPr>
          <w:lang w:val="fr-FR"/>
        </w:rPr>
        <w:t>-- Output –</w:t>
      </w:r>
    </w:p>
    <w:tbl>
      <w:tblPr>
        <w:tblW w:w="26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D31809" w:rsidRPr="0036704B" w14:paraId="7FF25C56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19205B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AA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FB18C8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119346</w:t>
            </w:r>
          </w:p>
        </w:tc>
      </w:tr>
      <w:tr w:rsidR="00D31809" w:rsidRPr="0036704B" w14:paraId="7D2EEAEA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D4B7A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AXP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54117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40162</w:t>
            </w:r>
          </w:p>
        </w:tc>
      </w:tr>
      <w:tr w:rsidR="00D31809" w:rsidRPr="0036704B" w14:paraId="465AEE1C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F711DD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BA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7512B2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38902</w:t>
            </w:r>
          </w:p>
        </w:tc>
      </w:tr>
      <w:tr w:rsidR="00D31809" w:rsidRPr="0036704B" w14:paraId="1758890D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6D91E6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BAC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82E358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270172</w:t>
            </w:r>
          </w:p>
        </w:tc>
      </w:tr>
      <w:tr w:rsidR="00D31809" w:rsidRPr="0036704B" w14:paraId="273757D7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8E88B9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CAT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1FE240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30093</w:t>
            </w:r>
          </w:p>
        </w:tc>
      </w:tr>
      <w:tr w:rsidR="00D31809" w:rsidRPr="0036704B" w14:paraId="66FBA05B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319B7D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CSCO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26CFB8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118171</w:t>
            </w:r>
          </w:p>
        </w:tc>
      </w:tr>
      <w:tr w:rsidR="00D31809" w:rsidRPr="0036704B" w14:paraId="5CC3E3D7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43AD15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CVX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53D94A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45046</w:t>
            </w:r>
          </w:p>
        </w:tc>
      </w:tr>
      <w:tr w:rsidR="00D31809" w:rsidRPr="0036704B" w14:paraId="69C991B9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08A7E3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DD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1DA82E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38764</w:t>
            </w:r>
          </w:p>
        </w:tc>
      </w:tr>
      <w:tr w:rsidR="00D31809" w:rsidRPr="0036704B" w14:paraId="390231B1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85C11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DIS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20F921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39348</w:t>
            </w:r>
          </w:p>
        </w:tc>
      </w:tr>
      <w:tr w:rsidR="00D31809" w:rsidRPr="0036704B" w14:paraId="7A62D6C7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3930D0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GE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12696A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104651</w:t>
            </w:r>
          </w:p>
        </w:tc>
      </w:tr>
      <w:tr w:rsidR="00D31809" w:rsidRPr="0036704B" w14:paraId="117EDD9F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D6973D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HD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4DE3F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53973</w:t>
            </w:r>
          </w:p>
        </w:tc>
      </w:tr>
      <w:tr w:rsidR="00D31809" w:rsidRPr="0036704B" w14:paraId="32035B87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08E238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HPQ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DB66CC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55177</w:t>
            </w:r>
          </w:p>
        </w:tc>
      </w:tr>
      <w:tr w:rsidR="00D31809" w:rsidRPr="0036704B" w14:paraId="33C64306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DB2575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IBM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38C410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33682</w:t>
            </w:r>
          </w:p>
        </w:tc>
      </w:tr>
      <w:tr w:rsidR="00D31809" w:rsidRPr="0036704B" w14:paraId="31081A91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061346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INTC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1E49F4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123614</w:t>
            </w:r>
          </w:p>
        </w:tc>
      </w:tr>
      <w:tr w:rsidR="00D31809" w:rsidRPr="0036704B" w14:paraId="69C2F95F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EFE925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JNJ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CFFA51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42610</w:t>
            </w:r>
          </w:p>
        </w:tc>
      </w:tr>
      <w:tr w:rsidR="00D31809" w:rsidRPr="0036704B" w14:paraId="49C2E3C6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E5ACC4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JPM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21D3B0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139515</w:t>
            </w:r>
          </w:p>
        </w:tc>
      </w:tr>
      <w:tr w:rsidR="00D31809" w:rsidRPr="0036704B" w14:paraId="22889F9A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A8FECA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KFT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437FBE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114462</w:t>
            </w:r>
          </w:p>
        </w:tc>
      </w:tr>
      <w:tr w:rsidR="00D31809" w:rsidRPr="0036704B" w14:paraId="4D1DB202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5F88EC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KO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14A57E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42971</w:t>
            </w:r>
          </w:p>
        </w:tc>
      </w:tr>
      <w:tr w:rsidR="00D31809" w:rsidRPr="0036704B" w14:paraId="1579D145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42CB66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MCD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81C546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27205</w:t>
            </w:r>
          </w:p>
        </w:tc>
      </w:tr>
      <w:tr w:rsidR="00D31809" w:rsidRPr="0036704B" w14:paraId="375F7ED9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5DF870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MMM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10DF9E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16546</w:t>
            </w:r>
          </w:p>
        </w:tc>
      </w:tr>
      <w:tr w:rsidR="00D31809" w:rsidRPr="0036704B" w14:paraId="6601F7F8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922B7D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MRK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B4063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56589</w:t>
            </w:r>
          </w:p>
        </w:tc>
      </w:tr>
      <w:tr w:rsidR="00D31809" w:rsidRPr="0036704B" w14:paraId="0DD800E1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92D569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MSFT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1201B3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117683</w:t>
            </w:r>
          </w:p>
        </w:tc>
      </w:tr>
      <w:tr w:rsidR="00D31809" w:rsidRPr="0036704B" w14:paraId="614F449A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A66AD7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PFE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5D8F4D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92913</w:t>
            </w:r>
          </w:p>
        </w:tc>
      </w:tr>
      <w:tr w:rsidR="00D31809" w:rsidRPr="0036704B" w14:paraId="648C4C63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7BAA9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PG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90C2C1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38525</w:t>
            </w:r>
          </w:p>
        </w:tc>
      </w:tr>
      <w:tr w:rsidR="00D31809" w:rsidRPr="0036704B" w14:paraId="16BF86EB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5B6FEB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T 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E1712C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99178</w:t>
            </w:r>
          </w:p>
        </w:tc>
      </w:tr>
      <w:tr w:rsidR="00D31809" w:rsidRPr="0036704B" w14:paraId="331A639F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A7A85B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TRV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F293BB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26135</w:t>
            </w:r>
          </w:p>
        </w:tc>
      </w:tr>
      <w:tr w:rsidR="00D31809" w:rsidRPr="0036704B" w14:paraId="6FF1EB88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6C99D0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UTX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558C3D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27960</w:t>
            </w:r>
          </w:p>
        </w:tc>
      </w:tr>
      <w:tr w:rsidR="00D31809" w:rsidRPr="0036704B" w14:paraId="29F7CD0D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E5A569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VZ 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07814A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60511</w:t>
            </w:r>
          </w:p>
        </w:tc>
      </w:tr>
      <w:tr w:rsidR="00D31809" w:rsidRPr="0036704B" w14:paraId="5E88F663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82250C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WMT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D3EF1C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59152</w:t>
            </w:r>
          </w:p>
        </w:tc>
      </w:tr>
      <w:tr w:rsidR="00D31809" w:rsidRPr="0036704B" w14:paraId="03D517D1" w14:textId="77777777" w:rsidTr="00D31809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611F7D" w14:textId="77777777" w:rsidR="00D31809" w:rsidRPr="0036704B" w:rsidRDefault="00D31809" w:rsidP="00D31809">
            <w:pPr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 xml:space="preserve">XOM   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01CAFC" w14:textId="77777777" w:rsidR="00D31809" w:rsidRPr="0036704B" w:rsidRDefault="00D31809" w:rsidP="00D3180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704B">
              <w:rPr>
                <w:rFonts w:ascii="Calibri" w:eastAsia="Times New Roman" w:hAnsi="Calibri" w:cs="Times New Roman"/>
                <w:color w:val="000000"/>
              </w:rPr>
              <w:t>114285</w:t>
            </w:r>
          </w:p>
        </w:tc>
      </w:tr>
    </w:tbl>
    <w:p w14:paraId="20FF608E" w14:textId="77777777" w:rsidR="00D31809" w:rsidRPr="00D31809" w:rsidRDefault="00D31809" w:rsidP="00D31809">
      <w:pPr>
        <w:rPr>
          <w:lang w:val="fr-FR"/>
        </w:rPr>
      </w:pPr>
    </w:p>
    <w:p w14:paraId="0027E0D6" w14:textId="77777777" w:rsidR="00D31809" w:rsidRDefault="00D31809" w:rsidP="00D31809">
      <w:pPr>
        <w:pStyle w:val="Heading2"/>
        <w:rPr>
          <w:rFonts w:eastAsiaTheme="minorHAnsi"/>
          <w:lang w:val="fr-FR"/>
        </w:rPr>
      </w:pPr>
      <w:r w:rsidRPr="00D31809">
        <w:rPr>
          <w:rFonts w:eastAsiaTheme="minorHAnsi"/>
          <w:lang w:val="fr-FR"/>
        </w:rPr>
        <w:t xml:space="preserve">(d) Query for the number of records for each SYMBOL, EXCHANGE. </w:t>
      </w:r>
    </w:p>
    <w:p w14:paraId="14E91C87" w14:textId="77777777" w:rsidR="00D31809" w:rsidRDefault="00D31809" w:rsidP="00D31809">
      <w:pPr>
        <w:rPr>
          <w:lang w:val="fr-FR"/>
        </w:rPr>
      </w:pPr>
      <w:r>
        <w:rPr>
          <w:lang w:val="fr-FR"/>
        </w:rPr>
        <w:t>-- Code –</w:t>
      </w:r>
    </w:p>
    <w:p w14:paraId="4DF83605" w14:textId="77777777" w:rsidR="00D31809" w:rsidRDefault="00D31809" w:rsidP="00D31809">
      <w:pPr>
        <w:rPr>
          <w:i/>
        </w:rPr>
      </w:pPr>
      <w:proofErr w:type="gramStart"/>
      <w:r w:rsidRPr="00D31809">
        <w:rPr>
          <w:i/>
        </w:rPr>
        <w:t>select</w:t>
      </w:r>
      <w:proofErr w:type="gramEnd"/>
      <w:r w:rsidRPr="00D31809">
        <w:rPr>
          <w:i/>
        </w:rPr>
        <w:t xml:space="preserve"> CNT2:count DATE by SYMBOL, EXCHANGE from trade</w:t>
      </w:r>
    </w:p>
    <w:p w14:paraId="463D30E5" w14:textId="77777777" w:rsidR="00D31809" w:rsidRDefault="00D31809" w:rsidP="00D31809">
      <w:r>
        <w:rPr>
          <w:i/>
        </w:rPr>
        <w:t xml:space="preserve">-- </w:t>
      </w:r>
      <w:r>
        <w:t>Output --</w:t>
      </w:r>
    </w:p>
    <w:tbl>
      <w:tblPr>
        <w:tblW w:w="39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A1C2B" w:rsidRPr="00DA1C2B" w14:paraId="2D527DD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898D65" w14:textId="77777777" w:rsidR="00DA1C2B" w:rsidRPr="00DA1C2B" w:rsidRDefault="00DA1C2B" w:rsidP="00DA1C2B">
            <w:r w:rsidRPr="00DA1C2B">
              <w:t>SYMBOL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022B1E" w14:textId="77777777" w:rsidR="00DA1C2B" w:rsidRPr="00DA1C2B" w:rsidRDefault="00DA1C2B" w:rsidP="00DA1C2B">
            <w:r w:rsidRPr="00DA1C2B">
              <w:t>EXCHANGE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CE60F" w14:textId="77777777" w:rsidR="00DA1C2B" w:rsidRPr="00DA1C2B" w:rsidRDefault="00DA1C2B" w:rsidP="00DA1C2B">
            <w:r w:rsidRPr="00DA1C2B">
              <w:t xml:space="preserve"> CNT2  </w:t>
            </w:r>
          </w:p>
        </w:tc>
      </w:tr>
      <w:tr w:rsidR="00DA1C2B" w:rsidRPr="00DA1C2B" w14:paraId="0EEC6D2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B2FB12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56CA6F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A10FEB" w14:textId="77777777" w:rsidR="00DA1C2B" w:rsidRPr="00DA1C2B" w:rsidRDefault="00DA1C2B" w:rsidP="00DA1C2B">
            <w:r w:rsidRPr="00DA1C2B">
              <w:t>12751</w:t>
            </w:r>
          </w:p>
        </w:tc>
      </w:tr>
      <w:tr w:rsidR="00DA1C2B" w:rsidRPr="00DA1C2B" w14:paraId="30DADB2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238520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B6D2F3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C78233" w14:textId="77777777" w:rsidR="00DA1C2B" w:rsidRPr="00DA1C2B" w:rsidRDefault="00DA1C2B" w:rsidP="00DA1C2B">
            <w:r w:rsidRPr="00DA1C2B">
              <w:t>282</w:t>
            </w:r>
          </w:p>
        </w:tc>
      </w:tr>
      <w:tr w:rsidR="00DA1C2B" w:rsidRPr="00DA1C2B" w14:paraId="14A550E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1583E3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7181D0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8E0D68" w14:textId="77777777" w:rsidR="00DA1C2B" w:rsidRPr="00DA1C2B" w:rsidRDefault="00DA1C2B" w:rsidP="00DA1C2B">
            <w:r w:rsidRPr="00DA1C2B">
              <w:t>43094</w:t>
            </w:r>
          </w:p>
        </w:tc>
      </w:tr>
      <w:tr w:rsidR="00DA1C2B" w:rsidRPr="00DA1C2B" w14:paraId="2B335E3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1EA7EF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1D3DC3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D735B0" w14:textId="77777777" w:rsidR="00DA1C2B" w:rsidRPr="00DA1C2B" w:rsidRDefault="00DA1C2B" w:rsidP="00DA1C2B">
            <w:r w:rsidRPr="00DA1C2B">
              <w:t>1696</w:t>
            </w:r>
          </w:p>
        </w:tc>
      </w:tr>
      <w:tr w:rsidR="00DA1C2B" w:rsidRPr="00DA1C2B" w14:paraId="22C1149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B2C73C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9245C8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8BBC3D" w14:textId="77777777" w:rsidR="00DA1C2B" w:rsidRPr="00DA1C2B" w:rsidRDefault="00DA1C2B" w:rsidP="00DA1C2B">
            <w:r w:rsidRPr="00DA1C2B">
              <w:t>44</w:t>
            </w:r>
          </w:p>
        </w:tc>
      </w:tr>
      <w:tr w:rsidR="00DA1C2B" w:rsidRPr="00DA1C2B" w14:paraId="0EEFE29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3F2FE1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1CBAD4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384D07" w14:textId="77777777" w:rsidR="00DA1C2B" w:rsidRPr="00DA1C2B" w:rsidRDefault="00DA1C2B" w:rsidP="00DA1C2B">
            <w:r w:rsidRPr="00DA1C2B">
              <w:t>10696</w:t>
            </w:r>
          </w:p>
        </w:tc>
      </w:tr>
      <w:tr w:rsidR="00DA1C2B" w:rsidRPr="00DA1C2B" w14:paraId="3F4E489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D51EB7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08141E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F8A13C" w14:textId="77777777" w:rsidR="00DA1C2B" w:rsidRPr="00DA1C2B" w:rsidRDefault="00DA1C2B" w:rsidP="00DA1C2B">
            <w:r w:rsidRPr="00DA1C2B">
              <w:t>15637</w:t>
            </w:r>
          </w:p>
        </w:tc>
      </w:tr>
      <w:tr w:rsidR="00DA1C2B" w:rsidRPr="00DA1C2B" w14:paraId="560D8A5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42F7B5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25BF75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2ECA24" w14:textId="77777777" w:rsidR="00DA1C2B" w:rsidRPr="00DA1C2B" w:rsidRDefault="00DA1C2B" w:rsidP="00DA1C2B">
            <w:r w:rsidRPr="00DA1C2B">
              <w:t>21321</w:t>
            </w:r>
          </w:p>
        </w:tc>
      </w:tr>
      <w:tr w:rsidR="00DA1C2B" w:rsidRPr="00DA1C2B" w14:paraId="2CF6019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81EFF8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DFE34B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1FAB28" w14:textId="77777777" w:rsidR="00DA1C2B" w:rsidRPr="00DA1C2B" w:rsidRDefault="00DA1C2B" w:rsidP="00DA1C2B">
            <w:r w:rsidRPr="00DA1C2B">
              <w:t>36</w:t>
            </w:r>
          </w:p>
        </w:tc>
      </w:tr>
      <w:tr w:rsidR="00DA1C2B" w:rsidRPr="00DA1C2B" w14:paraId="57CEF66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A6B7AB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10A77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5B4E12" w14:textId="77777777" w:rsidR="00DA1C2B" w:rsidRPr="00DA1C2B" w:rsidRDefault="00DA1C2B" w:rsidP="00DA1C2B">
            <w:r w:rsidRPr="00DA1C2B">
              <w:t>13789</w:t>
            </w:r>
          </w:p>
        </w:tc>
      </w:tr>
      <w:tr w:rsidR="00DA1C2B" w:rsidRPr="00DA1C2B" w14:paraId="0BB0C66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CEF261" w14:textId="77777777" w:rsidR="00DA1C2B" w:rsidRPr="00DA1C2B" w:rsidRDefault="00DA1C2B" w:rsidP="00DA1C2B">
            <w:r w:rsidRPr="00DA1C2B">
              <w:t>AXP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3558D7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9E15A2" w14:textId="77777777" w:rsidR="00DA1C2B" w:rsidRPr="00DA1C2B" w:rsidRDefault="00DA1C2B" w:rsidP="00DA1C2B">
            <w:r w:rsidRPr="00DA1C2B">
              <w:t>4044</w:t>
            </w:r>
          </w:p>
        </w:tc>
      </w:tr>
      <w:tr w:rsidR="00DA1C2B" w:rsidRPr="00DA1C2B" w14:paraId="11C5A77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B88CD4" w14:textId="77777777" w:rsidR="00DA1C2B" w:rsidRPr="00DA1C2B" w:rsidRDefault="00DA1C2B" w:rsidP="00DA1C2B">
            <w:r w:rsidRPr="00DA1C2B">
              <w:t>AXP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F5CF6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E08D4" w14:textId="77777777" w:rsidR="00DA1C2B" w:rsidRPr="00DA1C2B" w:rsidRDefault="00DA1C2B" w:rsidP="00DA1C2B">
            <w:r w:rsidRPr="00DA1C2B">
              <w:t>394</w:t>
            </w:r>
          </w:p>
        </w:tc>
      </w:tr>
      <w:tr w:rsidR="00DA1C2B" w:rsidRPr="00DA1C2B" w14:paraId="30077A0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B5B8F9" w14:textId="77777777" w:rsidR="00DA1C2B" w:rsidRPr="00DA1C2B" w:rsidRDefault="00DA1C2B" w:rsidP="00DA1C2B">
            <w:r w:rsidRPr="00DA1C2B">
              <w:t>AXP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860C42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913E16" w14:textId="77777777" w:rsidR="00DA1C2B" w:rsidRPr="00DA1C2B" w:rsidRDefault="00DA1C2B" w:rsidP="00DA1C2B">
            <w:r w:rsidRPr="00DA1C2B">
              <w:t>9909</w:t>
            </w:r>
          </w:p>
        </w:tc>
      </w:tr>
      <w:tr w:rsidR="00DA1C2B" w:rsidRPr="00DA1C2B" w14:paraId="120AD63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0520E" w14:textId="77777777" w:rsidR="00DA1C2B" w:rsidRPr="00DA1C2B" w:rsidRDefault="00DA1C2B" w:rsidP="00DA1C2B">
            <w:r w:rsidRPr="00DA1C2B">
              <w:t>AXP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B8A6D3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E4A7EC" w14:textId="77777777" w:rsidR="00DA1C2B" w:rsidRPr="00DA1C2B" w:rsidRDefault="00DA1C2B" w:rsidP="00DA1C2B">
            <w:r w:rsidRPr="00DA1C2B">
              <w:t>576</w:t>
            </w:r>
          </w:p>
        </w:tc>
      </w:tr>
      <w:tr w:rsidR="00DA1C2B" w:rsidRPr="00DA1C2B" w14:paraId="5A959DD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C8A86A" w14:textId="77777777" w:rsidR="00DA1C2B" w:rsidRPr="00DA1C2B" w:rsidRDefault="00DA1C2B" w:rsidP="00DA1C2B">
            <w:r w:rsidRPr="00DA1C2B">
              <w:t>AXP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1B955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5FCF04" w14:textId="77777777" w:rsidR="00DA1C2B" w:rsidRPr="00DA1C2B" w:rsidRDefault="00DA1C2B" w:rsidP="00DA1C2B">
            <w:r w:rsidRPr="00DA1C2B">
              <w:t>51</w:t>
            </w:r>
          </w:p>
        </w:tc>
      </w:tr>
      <w:tr w:rsidR="00DA1C2B" w:rsidRPr="00DA1C2B" w14:paraId="544A2E3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D48B88" w14:textId="77777777" w:rsidR="00DA1C2B" w:rsidRPr="00DA1C2B" w:rsidRDefault="00DA1C2B" w:rsidP="00DA1C2B">
            <w:r w:rsidRPr="00DA1C2B">
              <w:t>AXP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F9BF1D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5AC28" w14:textId="77777777" w:rsidR="00DA1C2B" w:rsidRPr="00DA1C2B" w:rsidRDefault="00DA1C2B" w:rsidP="00DA1C2B">
            <w:r w:rsidRPr="00DA1C2B">
              <w:t>7298</w:t>
            </w:r>
          </w:p>
        </w:tc>
      </w:tr>
      <w:tr w:rsidR="00DA1C2B" w:rsidRPr="00DA1C2B" w14:paraId="4E89328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DC7403" w14:textId="77777777" w:rsidR="00DA1C2B" w:rsidRPr="00DA1C2B" w:rsidRDefault="00DA1C2B" w:rsidP="00DA1C2B">
            <w:r w:rsidRPr="00DA1C2B">
              <w:t>AXP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5B641D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1CA23E" w14:textId="77777777" w:rsidR="00DA1C2B" w:rsidRPr="00DA1C2B" w:rsidRDefault="00DA1C2B" w:rsidP="00DA1C2B">
            <w:r w:rsidRPr="00DA1C2B">
              <w:t>3316</w:t>
            </w:r>
          </w:p>
        </w:tc>
      </w:tr>
      <w:tr w:rsidR="00DA1C2B" w:rsidRPr="00DA1C2B" w14:paraId="17394B0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63AD86" w14:textId="77777777" w:rsidR="00DA1C2B" w:rsidRPr="00DA1C2B" w:rsidRDefault="00DA1C2B" w:rsidP="00DA1C2B">
            <w:r w:rsidRPr="00DA1C2B">
              <w:t>AXP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04B0AB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FA526F" w14:textId="77777777" w:rsidR="00DA1C2B" w:rsidRPr="00DA1C2B" w:rsidRDefault="00DA1C2B" w:rsidP="00DA1C2B">
            <w:r w:rsidRPr="00DA1C2B">
              <w:t>10179</w:t>
            </w:r>
          </w:p>
        </w:tc>
      </w:tr>
      <w:tr w:rsidR="00DA1C2B" w:rsidRPr="00DA1C2B" w14:paraId="4857730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000684" w14:textId="77777777" w:rsidR="00DA1C2B" w:rsidRPr="00DA1C2B" w:rsidRDefault="00DA1C2B" w:rsidP="00DA1C2B">
            <w:r w:rsidRPr="00DA1C2B">
              <w:t>AXP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06A78D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56D5DE" w14:textId="77777777" w:rsidR="00DA1C2B" w:rsidRPr="00DA1C2B" w:rsidRDefault="00DA1C2B" w:rsidP="00DA1C2B">
            <w:r w:rsidRPr="00DA1C2B">
              <w:t>7</w:t>
            </w:r>
          </w:p>
        </w:tc>
      </w:tr>
      <w:tr w:rsidR="00DA1C2B" w:rsidRPr="00DA1C2B" w14:paraId="7DE3077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E5858C" w14:textId="77777777" w:rsidR="00DA1C2B" w:rsidRPr="00DA1C2B" w:rsidRDefault="00DA1C2B" w:rsidP="00DA1C2B">
            <w:r w:rsidRPr="00DA1C2B">
              <w:t>AXP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1452B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075F61" w14:textId="77777777" w:rsidR="00DA1C2B" w:rsidRPr="00DA1C2B" w:rsidRDefault="00DA1C2B" w:rsidP="00DA1C2B">
            <w:r w:rsidRPr="00DA1C2B">
              <w:t>4388</w:t>
            </w:r>
          </w:p>
        </w:tc>
      </w:tr>
      <w:tr w:rsidR="00DA1C2B" w:rsidRPr="00DA1C2B" w14:paraId="69DB679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A36543" w14:textId="77777777" w:rsidR="00DA1C2B" w:rsidRPr="00DA1C2B" w:rsidRDefault="00DA1C2B" w:rsidP="00DA1C2B">
            <w:r w:rsidRPr="00DA1C2B">
              <w:t>BA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7071D0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CB146C" w14:textId="77777777" w:rsidR="00DA1C2B" w:rsidRPr="00DA1C2B" w:rsidRDefault="00DA1C2B" w:rsidP="00DA1C2B">
            <w:r w:rsidRPr="00DA1C2B">
              <w:t>2236</w:t>
            </w:r>
          </w:p>
        </w:tc>
      </w:tr>
      <w:tr w:rsidR="00DA1C2B" w:rsidRPr="00DA1C2B" w14:paraId="66AAB0D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2235CC" w14:textId="77777777" w:rsidR="00DA1C2B" w:rsidRPr="00DA1C2B" w:rsidRDefault="00DA1C2B" w:rsidP="00DA1C2B">
            <w:r w:rsidRPr="00DA1C2B">
              <w:t>BA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768516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C7CC0" w14:textId="77777777" w:rsidR="00DA1C2B" w:rsidRPr="00DA1C2B" w:rsidRDefault="00DA1C2B" w:rsidP="00DA1C2B">
            <w:r w:rsidRPr="00DA1C2B">
              <w:t>90</w:t>
            </w:r>
          </w:p>
        </w:tc>
      </w:tr>
      <w:tr w:rsidR="00DA1C2B" w:rsidRPr="00DA1C2B" w14:paraId="530F09C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4EC87A" w14:textId="77777777" w:rsidR="00DA1C2B" w:rsidRPr="00DA1C2B" w:rsidRDefault="00DA1C2B" w:rsidP="00DA1C2B">
            <w:r w:rsidRPr="00DA1C2B">
              <w:t>BA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6DB5C8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E37BBF" w14:textId="77777777" w:rsidR="00DA1C2B" w:rsidRPr="00DA1C2B" w:rsidRDefault="00DA1C2B" w:rsidP="00DA1C2B">
            <w:r w:rsidRPr="00DA1C2B">
              <w:t>8090</w:t>
            </w:r>
          </w:p>
        </w:tc>
      </w:tr>
      <w:tr w:rsidR="00DA1C2B" w:rsidRPr="00DA1C2B" w14:paraId="1A0E035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7FF41" w14:textId="77777777" w:rsidR="00DA1C2B" w:rsidRPr="00DA1C2B" w:rsidRDefault="00DA1C2B" w:rsidP="00DA1C2B">
            <w:r w:rsidRPr="00DA1C2B">
              <w:t>BA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0804CD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D2269" w14:textId="77777777" w:rsidR="00DA1C2B" w:rsidRPr="00DA1C2B" w:rsidRDefault="00DA1C2B" w:rsidP="00DA1C2B">
            <w:r w:rsidRPr="00DA1C2B">
              <w:t>737</w:t>
            </w:r>
          </w:p>
        </w:tc>
      </w:tr>
      <w:tr w:rsidR="00DA1C2B" w:rsidRPr="00DA1C2B" w14:paraId="5028FCD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A206EE" w14:textId="77777777" w:rsidR="00DA1C2B" w:rsidRPr="00DA1C2B" w:rsidRDefault="00DA1C2B" w:rsidP="00DA1C2B">
            <w:r w:rsidRPr="00DA1C2B">
              <w:t>BA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F09D65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D309BB" w14:textId="77777777" w:rsidR="00DA1C2B" w:rsidRPr="00DA1C2B" w:rsidRDefault="00DA1C2B" w:rsidP="00DA1C2B">
            <w:r w:rsidRPr="00DA1C2B">
              <w:t>12</w:t>
            </w:r>
          </w:p>
        </w:tc>
      </w:tr>
      <w:tr w:rsidR="00DA1C2B" w:rsidRPr="00DA1C2B" w14:paraId="5E9696A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787688" w14:textId="77777777" w:rsidR="00DA1C2B" w:rsidRPr="00DA1C2B" w:rsidRDefault="00DA1C2B" w:rsidP="00DA1C2B">
            <w:r w:rsidRPr="00DA1C2B">
              <w:t>BA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68229C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04A765" w14:textId="77777777" w:rsidR="00DA1C2B" w:rsidRPr="00DA1C2B" w:rsidRDefault="00DA1C2B" w:rsidP="00DA1C2B">
            <w:r w:rsidRPr="00DA1C2B">
              <w:t>7895</w:t>
            </w:r>
          </w:p>
        </w:tc>
      </w:tr>
      <w:tr w:rsidR="00DA1C2B" w:rsidRPr="00DA1C2B" w14:paraId="185D82B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1F1B2D" w14:textId="77777777" w:rsidR="00DA1C2B" w:rsidRPr="00DA1C2B" w:rsidRDefault="00DA1C2B" w:rsidP="00DA1C2B">
            <w:r w:rsidRPr="00DA1C2B">
              <w:t>BA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626D42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0643A2" w14:textId="77777777" w:rsidR="00DA1C2B" w:rsidRPr="00DA1C2B" w:rsidRDefault="00DA1C2B" w:rsidP="00DA1C2B">
            <w:r w:rsidRPr="00DA1C2B">
              <w:t>4957</w:t>
            </w:r>
          </w:p>
        </w:tc>
      </w:tr>
      <w:tr w:rsidR="00DA1C2B" w:rsidRPr="00DA1C2B" w14:paraId="5B5F88D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6C201C" w14:textId="77777777" w:rsidR="00DA1C2B" w:rsidRPr="00DA1C2B" w:rsidRDefault="00DA1C2B" w:rsidP="00DA1C2B">
            <w:r w:rsidRPr="00DA1C2B">
              <w:t>BA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18C185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C4BBA6" w14:textId="77777777" w:rsidR="00DA1C2B" w:rsidRPr="00DA1C2B" w:rsidRDefault="00DA1C2B" w:rsidP="00DA1C2B">
            <w:r w:rsidRPr="00DA1C2B">
              <w:t>9277</w:t>
            </w:r>
          </w:p>
        </w:tc>
      </w:tr>
      <w:tr w:rsidR="00DA1C2B" w:rsidRPr="00DA1C2B" w14:paraId="3CD670A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11D9D9" w14:textId="77777777" w:rsidR="00DA1C2B" w:rsidRPr="00DA1C2B" w:rsidRDefault="00DA1C2B" w:rsidP="00DA1C2B">
            <w:r w:rsidRPr="00DA1C2B">
              <w:t>BA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DF650C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346A14" w14:textId="77777777" w:rsidR="00DA1C2B" w:rsidRPr="00DA1C2B" w:rsidRDefault="00DA1C2B" w:rsidP="00DA1C2B">
            <w:r w:rsidRPr="00DA1C2B">
              <w:t>6</w:t>
            </w:r>
          </w:p>
        </w:tc>
      </w:tr>
      <w:tr w:rsidR="00DA1C2B" w:rsidRPr="00DA1C2B" w14:paraId="7B1B273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ADC750" w14:textId="77777777" w:rsidR="00DA1C2B" w:rsidRPr="00DA1C2B" w:rsidRDefault="00DA1C2B" w:rsidP="00DA1C2B">
            <w:r w:rsidRPr="00DA1C2B">
              <w:t>BA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C40474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EBBF69" w14:textId="77777777" w:rsidR="00DA1C2B" w:rsidRPr="00DA1C2B" w:rsidRDefault="00DA1C2B" w:rsidP="00DA1C2B">
            <w:r w:rsidRPr="00DA1C2B">
              <w:t>5602</w:t>
            </w:r>
          </w:p>
        </w:tc>
      </w:tr>
      <w:tr w:rsidR="00DA1C2B" w:rsidRPr="00DA1C2B" w14:paraId="20F474F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BC3D6C" w14:textId="77777777" w:rsidR="00DA1C2B" w:rsidRPr="00DA1C2B" w:rsidRDefault="00DA1C2B" w:rsidP="00DA1C2B">
            <w:r w:rsidRPr="00DA1C2B">
              <w:t>BAC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8D4D58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DD2580" w14:textId="77777777" w:rsidR="00DA1C2B" w:rsidRPr="00DA1C2B" w:rsidRDefault="00DA1C2B" w:rsidP="00DA1C2B">
            <w:r w:rsidRPr="00DA1C2B">
              <w:t>28953</w:t>
            </w:r>
          </w:p>
        </w:tc>
      </w:tr>
      <w:tr w:rsidR="00DA1C2B" w:rsidRPr="00DA1C2B" w14:paraId="62AC947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3917C7" w14:textId="77777777" w:rsidR="00DA1C2B" w:rsidRPr="00DA1C2B" w:rsidRDefault="00DA1C2B" w:rsidP="00DA1C2B">
            <w:r w:rsidRPr="00DA1C2B">
              <w:t>BAC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520F85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2A668A" w14:textId="77777777" w:rsidR="00DA1C2B" w:rsidRPr="00DA1C2B" w:rsidRDefault="00DA1C2B" w:rsidP="00DA1C2B">
            <w:r w:rsidRPr="00DA1C2B">
              <w:t>898</w:t>
            </w:r>
          </w:p>
        </w:tc>
      </w:tr>
      <w:tr w:rsidR="00DA1C2B" w:rsidRPr="00DA1C2B" w14:paraId="2EA11A9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C8C5B8" w14:textId="77777777" w:rsidR="00DA1C2B" w:rsidRPr="00DA1C2B" w:rsidRDefault="00DA1C2B" w:rsidP="00DA1C2B">
            <w:r w:rsidRPr="00DA1C2B">
              <w:t>BAC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5DC90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FB6D69" w14:textId="77777777" w:rsidR="00DA1C2B" w:rsidRPr="00DA1C2B" w:rsidRDefault="00DA1C2B" w:rsidP="00DA1C2B">
            <w:r w:rsidRPr="00DA1C2B">
              <w:t>122847</w:t>
            </w:r>
          </w:p>
        </w:tc>
      </w:tr>
      <w:tr w:rsidR="00DA1C2B" w:rsidRPr="00DA1C2B" w14:paraId="7E7119E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866E64" w14:textId="77777777" w:rsidR="00DA1C2B" w:rsidRPr="00DA1C2B" w:rsidRDefault="00DA1C2B" w:rsidP="00DA1C2B">
            <w:r w:rsidRPr="00DA1C2B">
              <w:t>BAC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45FA79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A6CF72" w14:textId="77777777" w:rsidR="00DA1C2B" w:rsidRPr="00DA1C2B" w:rsidRDefault="00DA1C2B" w:rsidP="00DA1C2B">
            <w:r w:rsidRPr="00DA1C2B">
              <w:t>4628</w:t>
            </w:r>
          </w:p>
        </w:tc>
      </w:tr>
      <w:tr w:rsidR="00DA1C2B" w:rsidRPr="00DA1C2B" w14:paraId="6EA274B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FCD7A4" w14:textId="77777777" w:rsidR="00DA1C2B" w:rsidRPr="00DA1C2B" w:rsidRDefault="00DA1C2B" w:rsidP="00DA1C2B">
            <w:r w:rsidRPr="00DA1C2B">
              <w:t>BAC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E9851F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A4C83D" w14:textId="77777777" w:rsidR="00DA1C2B" w:rsidRPr="00DA1C2B" w:rsidRDefault="00DA1C2B" w:rsidP="00DA1C2B">
            <w:r w:rsidRPr="00DA1C2B">
              <w:t>84</w:t>
            </w:r>
          </w:p>
        </w:tc>
      </w:tr>
      <w:tr w:rsidR="00DA1C2B" w:rsidRPr="00DA1C2B" w14:paraId="1A7E43E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3B4C4" w14:textId="77777777" w:rsidR="00DA1C2B" w:rsidRPr="00DA1C2B" w:rsidRDefault="00DA1C2B" w:rsidP="00DA1C2B">
            <w:r w:rsidRPr="00DA1C2B">
              <w:t>BAC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1AB6D2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4542D" w14:textId="77777777" w:rsidR="00DA1C2B" w:rsidRPr="00DA1C2B" w:rsidRDefault="00DA1C2B" w:rsidP="00DA1C2B">
            <w:r w:rsidRPr="00DA1C2B">
              <w:t>15462</w:t>
            </w:r>
          </w:p>
        </w:tc>
      </w:tr>
      <w:tr w:rsidR="00DA1C2B" w:rsidRPr="00DA1C2B" w14:paraId="55A1635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FFAA90" w14:textId="77777777" w:rsidR="00DA1C2B" w:rsidRPr="00DA1C2B" w:rsidRDefault="00DA1C2B" w:rsidP="00DA1C2B">
            <w:r w:rsidRPr="00DA1C2B">
              <w:t>BAC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3F589E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375414" w14:textId="77777777" w:rsidR="00DA1C2B" w:rsidRPr="00DA1C2B" w:rsidRDefault="00DA1C2B" w:rsidP="00DA1C2B">
            <w:r w:rsidRPr="00DA1C2B">
              <w:t>30827</w:t>
            </w:r>
          </w:p>
        </w:tc>
      </w:tr>
      <w:tr w:rsidR="00DA1C2B" w:rsidRPr="00DA1C2B" w14:paraId="491130C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6C52C0" w14:textId="77777777" w:rsidR="00DA1C2B" w:rsidRPr="00DA1C2B" w:rsidRDefault="00DA1C2B" w:rsidP="00DA1C2B">
            <w:r w:rsidRPr="00DA1C2B">
              <w:t>BAC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AF634B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812264" w14:textId="77777777" w:rsidR="00DA1C2B" w:rsidRPr="00DA1C2B" w:rsidRDefault="00DA1C2B" w:rsidP="00DA1C2B">
            <w:r w:rsidRPr="00DA1C2B">
              <w:t>37133</w:t>
            </w:r>
          </w:p>
        </w:tc>
      </w:tr>
      <w:tr w:rsidR="00DA1C2B" w:rsidRPr="00DA1C2B" w14:paraId="09A4A9C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88B242" w14:textId="77777777" w:rsidR="00DA1C2B" w:rsidRPr="00DA1C2B" w:rsidRDefault="00DA1C2B" w:rsidP="00DA1C2B">
            <w:r w:rsidRPr="00DA1C2B">
              <w:t>BAC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2B6CC3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84611" w14:textId="77777777" w:rsidR="00DA1C2B" w:rsidRPr="00DA1C2B" w:rsidRDefault="00DA1C2B" w:rsidP="00DA1C2B">
            <w:r w:rsidRPr="00DA1C2B">
              <w:t>45</w:t>
            </w:r>
          </w:p>
        </w:tc>
      </w:tr>
      <w:tr w:rsidR="00DA1C2B" w:rsidRPr="00DA1C2B" w14:paraId="4A00B50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113812" w14:textId="77777777" w:rsidR="00DA1C2B" w:rsidRPr="00DA1C2B" w:rsidRDefault="00DA1C2B" w:rsidP="00DA1C2B">
            <w:r w:rsidRPr="00DA1C2B">
              <w:t>BAC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0C4AC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A5E9A1" w14:textId="77777777" w:rsidR="00DA1C2B" w:rsidRPr="00DA1C2B" w:rsidRDefault="00DA1C2B" w:rsidP="00DA1C2B">
            <w:r w:rsidRPr="00DA1C2B">
              <w:t>29295</w:t>
            </w:r>
          </w:p>
        </w:tc>
      </w:tr>
      <w:tr w:rsidR="00DA1C2B" w:rsidRPr="00DA1C2B" w14:paraId="44F1777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2EC5C3" w14:textId="77777777" w:rsidR="00DA1C2B" w:rsidRPr="00DA1C2B" w:rsidRDefault="00DA1C2B" w:rsidP="00DA1C2B">
            <w:r w:rsidRPr="00DA1C2B">
              <w:t>CAT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657DFD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9F3CEF" w14:textId="77777777" w:rsidR="00DA1C2B" w:rsidRPr="00DA1C2B" w:rsidRDefault="00DA1C2B" w:rsidP="00DA1C2B">
            <w:r w:rsidRPr="00DA1C2B">
              <w:t>2296</w:t>
            </w:r>
          </w:p>
        </w:tc>
      </w:tr>
      <w:tr w:rsidR="00DA1C2B" w:rsidRPr="00DA1C2B" w14:paraId="735DD68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81C801" w14:textId="77777777" w:rsidR="00DA1C2B" w:rsidRPr="00DA1C2B" w:rsidRDefault="00DA1C2B" w:rsidP="00DA1C2B">
            <w:r w:rsidRPr="00DA1C2B">
              <w:t>CAT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E2C726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FECF27" w14:textId="77777777" w:rsidR="00DA1C2B" w:rsidRPr="00DA1C2B" w:rsidRDefault="00DA1C2B" w:rsidP="00DA1C2B">
            <w:r w:rsidRPr="00DA1C2B">
              <w:t>90</w:t>
            </w:r>
          </w:p>
        </w:tc>
      </w:tr>
      <w:tr w:rsidR="00DA1C2B" w:rsidRPr="00DA1C2B" w14:paraId="5766FEE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FC885B" w14:textId="77777777" w:rsidR="00DA1C2B" w:rsidRPr="00DA1C2B" w:rsidRDefault="00DA1C2B" w:rsidP="00DA1C2B">
            <w:r w:rsidRPr="00DA1C2B">
              <w:t>CAT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0800A0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0CAD73" w14:textId="77777777" w:rsidR="00DA1C2B" w:rsidRPr="00DA1C2B" w:rsidRDefault="00DA1C2B" w:rsidP="00DA1C2B">
            <w:r w:rsidRPr="00DA1C2B">
              <w:t>8129</w:t>
            </w:r>
          </w:p>
        </w:tc>
      </w:tr>
      <w:tr w:rsidR="00DA1C2B" w:rsidRPr="00DA1C2B" w14:paraId="4EB643A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4CC6A5" w14:textId="77777777" w:rsidR="00DA1C2B" w:rsidRPr="00DA1C2B" w:rsidRDefault="00DA1C2B" w:rsidP="00DA1C2B">
            <w:r w:rsidRPr="00DA1C2B">
              <w:t>CAT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6D77AB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9498CA" w14:textId="77777777" w:rsidR="00DA1C2B" w:rsidRPr="00DA1C2B" w:rsidRDefault="00DA1C2B" w:rsidP="00DA1C2B">
            <w:r w:rsidRPr="00DA1C2B">
              <w:t>467</w:t>
            </w:r>
          </w:p>
        </w:tc>
      </w:tr>
      <w:tr w:rsidR="00DA1C2B" w:rsidRPr="00DA1C2B" w14:paraId="59EDDFE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4EB922" w14:textId="77777777" w:rsidR="00DA1C2B" w:rsidRPr="00DA1C2B" w:rsidRDefault="00DA1C2B" w:rsidP="00DA1C2B">
            <w:r w:rsidRPr="00DA1C2B">
              <w:t>CAT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21282B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0EB2CC" w14:textId="77777777" w:rsidR="00DA1C2B" w:rsidRPr="00DA1C2B" w:rsidRDefault="00DA1C2B" w:rsidP="00DA1C2B">
            <w:r w:rsidRPr="00DA1C2B">
              <w:t>10</w:t>
            </w:r>
          </w:p>
        </w:tc>
      </w:tr>
      <w:tr w:rsidR="00DA1C2B" w:rsidRPr="00DA1C2B" w14:paraId="2B6A6E0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B45A32" w14:textId="77777777" w:rsidR="00DA1C2B" w:rsidRPr="00DA1C2B" w:rsidRDefault="00DA1C2B" w:rsidP="00DA1C2B">
            <w:r w:rsidRPr="00DA1C2B">
              <w:t>CAT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F4F480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549F27" w14:textId="77777777" w:rsidR="00DA1C2B" w:rsidRPr="00DA1C2B" w:rsidRDefault="00DA1C2B" w:rsidP="00DA1C2B">
            <w:r w:rsidRPr="00DA1C2B">
              <w:t>5252</w:t>
            </w:r>
          </w:p>
        </w:tc>
      </w:tr>
      <w:tr w:rsidR="00DA1C2B" w:rsidRPr="00DA1C2B" w14:paraId="5023660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0C4B6D" w14:textId="77777777" w:rsidR="00DA1C2B" w:rsidRPr="00DA1C2B" w:rsidRDefault="00DA1C2B" w:rsidP="00DA1C2B">
            <w:r w:rsidRPr="00DA1C2B">
              <w:t>CAT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B66D9D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97F1C8" w14:textId="77777777" w:rsidR="00DA1C2B" w:rsidRPr="00DA1C2B" w:rsidRDefault="00DA1C2B" w:rsidP="00DA1C2B">
            <w:r w:rsidRPr="00DA1C2B">
              <w:t>3757</w:t>
            </w:r>
          </w:p>
        </w:tc>
      </w:tr>
      <w:tr w:rsidR="00DA1C2B" w:rsidRPr="00DA1C2B" w14:paraId="20AA8F7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0D718E" w14:textId="77777777" w:rsidR="00DA1C2B" w:rsidRPr="00DA1C2B" w:rsidRDefault="00DA1C2B" w:rsidP="00DA1C2B">
            <w:r w:rsidRPr="00DA1C2B">
              <w:t>CAT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CA4714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1592B8" w14:textId="77777777" w:rsidR="00DA1C2B" w:rsidRPr="00DA1C2B" w:rsidRDefault="00DA1C2B" w:rsidP="00DA1C2B">
            <w:r w:rsidRPr="00DA1C2B">
              <w:t>7668</w:t>
            </w:r>
          </w:p>
        </w:tc>
      </w:tr>
      <w:tr w:rsidR="00DA1C2B" w:rsidRPr="00DA1C2B" w14:paraId="089613B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4F5E70" w14:textId="77777777" w:rsidR="00DA1C2B" w:rsidRPr="00DA1C2B" w:rsidRDefault="00DA1C2B" w:rsidP="00DA1C2B">
            <w:r w:rsidRPr="00DA1C2B">
              <w:t>CAT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E6D915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22F822" w14:textId="77777777" w:rsidR="00DA1C2B" w:rsidRPr="00DA1C2B" w:rsidRDefault="00DA1C2B" w:rsidP="00DA1C2B">
            <w:r w:rsidRPr="00DA1C2B">
              <w:t>15</w:t>
            </w:r>
          </w:p>
        </w:tc>
      </w:tr>
      <w:tr w:rsidR="00DA1C2B" w:rsidRPr="00DA1C2B" w14:paraId="47EFDB7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7EDB34" w14:textId="77777777" w:rsidR="00DA1C2B" w:rsidRPr="00DA1C2B" w:rsidRDefault="00DA1C2B" w:rsidP="00DA1C2B">
            <w:r w:rsidRPr="00DA1C2B">
              <w:t>CAT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AC0234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DD5417" w14:textId="77777777" w:rsidR="00DA1C2B" w:rsidRPr="00DA1C2B" w:rsidRDefault="00DA1C2B" w:rsidP="00DA1C2B">
            <w:r w:rsidRPr="00DA1C2B">
              <w:t>2409</w:t>
            </w:r>
          </w:p>
        </w:tc>
      </w:tr>
      <w:tr w:rsidR="00DA1C2B" w:rsidRPr="00DA1C2B" w14:paraId="4E562AA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C37C69" w14:textId="77777777" w:rsidR="00DA1C2B" w:rsidRPr="00DA1C2B" w:rsidRDefault="00DA1C2B" w:rsidP="00DA1C2B">
            <w:r w:rsidRPr="00DA1C2B">
              <w:t>CSCO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889E9E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39B809" w14:textId="77777777" w:rsidR="00DA1C2B" w:rsidRPr="00DA1C2B" w:rsidRDefault="00DA1C2B" w:rsidP="00DA1C2B">
            <w:r w:rsidRPr="00DA1C2B">
              <w:t>8539</w:t>
            </w:r>
          </w:p>
        </w:tc>
      </w:tr>
      <w:tr w:rsidR="00DA1C2B" w:rsidRPr="00DA1C2B" w14:paraId="26F6122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AF37EF" w14:textId="77777777" w:rsidR="00DA1C2B" w:rsidRPr="00DA1C2B" w:rsidRDefault="00DA1C2B" w:rsidP="00DA1C2B">
            <w:r w:rsidRPr="00DA1C2B">
              <w:t>CSCO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01C1EA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78EBAC" w14:textId="77777777" w:rsidR="00DA1C2B" w:rsidRPr="00DA1C2B" w:rsidRDefault="00DA1C2B" w:rsidP="00DA1C2B">
            <w:r w:rsidRPr="00DA1C2B">
              <w:t>277</w:t>
            </w:r>
          </w:p>
        </w:tc>
      </w:tr>
      <w:tr w:rsidR="00DA1C2B" w:rsidRPr="00DA1C2B" w14:paraId="4477501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22645D" w14:textId="77777777" w:rsidR="00DA1C2B" w:rsidRPr="00DA1C2B" w:rsidRDefault="00DA1C2B" w:rsidP="00DA1C2B">
            <w:r w:rsidRPr="00DA1C2B">
              <w:t>CSCO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11E99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AFB31D" w14:textId="77777777" w:rsidR="00DA1C2B" w:rsidRPr="00DA1C2B" w:rsidRDefault="00DA1C2B" w:rsidP="00DA1C2B">
            <w:r w:rsidRPr="00DA1C2B">
              <w:t>38172</w:t>
            </w:r>
          </w:p>
        </w:tc>
      </w:tr>
      <w:tr w:rsidR="00DA1C2B" w:rsidRPr="00DA1C2B" w14:paraId="321EAEE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7E25D" w14:textId="77777777" w:rsidR="00DA1C2B" w:rsidRPr="00DA1C2B" w:rsidRDefault="00DA1C2B" w:rsidP="00DA1C2B">
            <w:r w:rsidRPr="00DA1C2B">
              <w:t>CSCO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C3CE1E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C747EB" w14:textId="77777777" w:rsidR="00DA1C2B" w:rsidRPr="00DA1C2B" w:rsidRDefault="00DA1C2B" w:rsidP="00DA1C2B">
            <w:r w:rsidRPr="00DA1C2B">
              <w:t>889</w:t>
            </w:r>
          </w:p>
        </w:tc>
      </w:tr>
      <w:tr w:rsidR="00DA1C2B" w:rsidRPr="00DA1C2B" w14:paraId="3C33D2F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27C388" w14:textId="77777777" w:rsidR="00DA1C2B" w:rsidRPr="00DA1C2B" w:rsidRDefault="00DA1C2B" w:rsidP="00DA1C2B">
            <w:r w:rsidRPr="00DA1C2B">
              <w:t>CSCO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85286D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6CA648" w14:textId="77777777" w:rsidR="00DA1C2B" w:rsidRPr="00DA1C2B" w:rsidRDefault="00DA1C2B" w:rsidP="00DA1C2B">
            <w:r w:rsidRPr="00DA1C2B">
              <w:t>23</w:t>
            </w:r>
          </w:p>
        </w:tc>
      </w:tr>
      <w:tr w:rsidR="00DA1C2B" w:rsidRPr="00DA1C2B" w14:paraId="1C5E2E1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318ADA" w14:textId="77777777" w:rsidR="00DA1C2B" w:rsidRPr="00DA1C2B" w:rsidRDefault="00DA1C2B" w:rsidP="00DA1C2B">
            <w:r w:rsidRPr="00DA1C2B">
              <w:t>CSCO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A8925B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0379A3" w14:textId="77777777" w:rsidR="00DA1C2B" w:rsidRPr="00DA1C2B" w:rsidRDefault="00DA1C2B" w:rsidP="00DA1C2B">
            <w:r w:rsidRPr="00DA1C2B">
              <w:t>15924</w:t>
            </w:r>
          </w:p>
        </w:tc>
      </w:tr>
      <w:tr w:rsidR="00DA1C2B" w:rsidRPr="00DA1C2B" w14:paraId="3B507D7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1C0ECF" w14:textId="77777777" w:rsidR="00DA1C2B" w:rsidRPr="00DA1C2B" w:rsidRDefault="00DA1C2B" w:rsidP="00DA1C2B">
            <w:r w:rsidRPr="00DA1C2B">
              <w:t>CSCO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711A34" w14:textId="77777777" w:rsidR="00DA1C2B" w:rsidRPr="00DA1C2B" w:rsidRDefault="00DA1C2B" w:rsidP="00DA1C2B">
            <w:r w:rsidRPr="00DA1C2B">
              <w:t>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071229" w14:textId="77777777" w:rsidR="00DA1C2B" w:rsidRPr="00DA1C2B" w:rsidRDefault="00DA1C2B" w:rsidP="00DA1C2B">
            <w:r w:rsidRPr="00DA1C2B">
              <w:t>30564</w:t>
            </w:r>
          </w:p>
        </w:tc>
      </w:tr>
      <w:tr w:rsidR="00DA1C2B" w:rsidRPr="00DA1C2B" w14:paraId="275962F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EB395F" w14:textId="77777777" w:rsidR="00DA1C2B" w:rsidRPr="00DA1C2B" w:rsidRDefault="00DA1C2B" w:rsidP="00DA1C2B">
            <w:r w:rsidRPr="00DA1C2B">
              <w:t>CSCO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04A8E2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FC8DB" w14:textId="77777777" w:rsidR="00DA1C2B" w:rsidRPr="00DA1C2B" w:rsidRDefault="00DA1C2B" w:rsidP="00DA1C2B">
            <w:r w:rsidRPr="00DA1C2B">
              <w:t>42</w:t>
            </w:r>
          </w:p>
        </w:tc>
      </w:tr>
      <w:tr w:rsidR="00DA1C2B" w:rsidRPr="00DA1C2B" w14:paraId="468ABC0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3726E7" w14:textId="77777777" w:rsidR="00DA1C2B" w:rsidRPr="00DA1C2B" w:rsidRDefault="00DA1C2B" w:rsidP="00DA1C2B">
            <w:r w:rsidRPr="00DA1C2B">
              <w:t>CSCO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DC3F16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6D20AA" w14:textId="77777777" w:rsidR="00DA1C2B" w:rsidRPr="00DA1C2B" w:rsidRDefault="00DA1C2B" w:rsidP="00DA1C2B">
            <w:r w:rsidRPr="00DA1C2B">
              <w:t>23741</w:t>
            </w:r>
          </w:p>
        </w:tc>
      </w:tr>
      <w:tr w:rsidR="00DA1C2B" w:rsidRPr="00DA1C2B" w14:paraId="013781F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5B2636" w14:textId="77777777" w:rsidR="00DA1C2B" w:rsidRPr="00DA1C2B" w:rsidRDefault="00DA1C2B" w:rsidP="00DA1C2B">
            <w:r w:rsidRPr="00DA1C2B">
              <w:t>CVX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D5DA21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1E0F23" w14:textId="77777777" w:rsidR="00DA1C2B" w:rsidRPr="00DA1C2B" w:rsidRDefault="00DA1C2B" w:rsidP="00DA1C2B">
            <w:r w:rsidRPr="00DA1C2B">
              <w:t>6147</w:t>
            </w:r>
          </w:p>
        </w:tc>
      </w:tr>
      <w:tr w:rsidR="00DA1C2B" w:rsidRPr="00DA1C2B" w14:paraId="31DF7C9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81A8D0" w14:textId="77777777" w:rsidR="00DA1C2B" w:rsidRPr="00DA1C2B" w:rsidRDefault="00DA1C2B" w:rsidP="00DA1C2B">
            <w:r w:rsidRPr="00DA1C2B">
              <w:t>CVX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36035E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2BD6E2" w14:textId="77777777" w:rsidR="00DA1C2B" w:rsidRPr="00DA1C2B" w:rsidRDefault="00DA1C2B" w:rsidP="00DA1C2B">
            <w:r w:rsidRPr="00DA1C2B">
              <w:t>420</w:t>
            </w:r>
          </w:p>
        </w:tc>
      </w:tr>
      <w:tr w:rsidR="00DA1C2B" w:rsidRPr="00DA1C2B" w14:paraId="5CC26F4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BC44B6" w14:textId="77777777" w:rsidR="00DA1C2B" w:rsidRPr="00DA1C2B" w:rsidRDefault="00DA1C2B" w:rsidP="00DA1C2B">
            <w:r w:rsidRPr="00DA1C2B">
              <w:t>CVX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A4E45F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D9B35B" w14:textId="77777777" w:rsidR="00DA1C2B" w:rsidRPr="00DA1C2B" w:rsidRDefault="00DA1C2B" w:rsidP="00DA1C2B">
            <w:r w:rsidRPr="00DA1C2B">
              <w:t>10604</w:t>
            </w:r>
          </w:p>
        </w:tc>
      </w:tr>
      <w:tr w:rsidR="00DA1C2B" w:rsidRPr="00DA1C2B" w14:paraId="79EC698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347AC9" w14:textId="77777777" w:rsidR="00DA1C2B" w:rsidRPr="00DA1C2B" w:rsidRDefault="00DA1C2B" w:rsidP="00DA1C2B">
            <w:r w:rsidRPr="00DA1C2B">
              <w:t>CVX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746D0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447294" w14:textId="77777777" w:rsidR="00DA1C2B" w:rsidRPr="00DA1C2B" w:rsidRDefault="00DA1C2B" w:rsidP="00DA1C2B">
            <w:r w:rsidRPr="00DA1C2B">
              <w:t>1041</w:t>
            </w:r>
          </w:p>
        </w:tc>
      </w:tr>
      <w:tr w:rsidR="00DA1C2B" w:rsidRPr="00DA1C2B" w14:paraId="65A7430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98A6F2" w14:textId="77777777" w:rsidR="00DA1C2B" w:rsidRPr="00DA1C2B" w:rsidRDefault="00DA1C2B" w:rsidP="00DA1C2B">
            <w:r w:rsidRPr="00DA1C2B">
              <w:t>CVX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498288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21758B" w14:textId="77777777" w:rsidR="00DA1C2B" w:rsidRPr="00DA1C2B" w:rsidRDefault="00DA1C2B" w:rsidP="00DA1C2B">
            <w:r w:rsidRPr="00DA1C2B">
              <w:t>179</w:t>
            </w:r>
          </w:p>
        </w:tc>
      </w:tr>
      <w:tr w:rsidR="00DA1C2B" w:rsidRPr="00DA1C2B" w14:paraId="5D73705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C3C60D" w14:textId="77777777" w:rsidR="00DA1C2B" w:rsidRPr="00DA1C2B" w:rsidRDefault="00DA1C2B" w:rsidP="00DA1C2B">
            <w:r w:rsidRPr="00DA1C2B">
              <w:t>CVX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91BE62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419164" w14:textId="77777777" w:rsidR="00DA1C2B" w:rsidRPr="00DA1C2B" w:rsidRDefault="00DA1C2B" w:rsidP="00DA1C2B">
            <w:r w:rsidRPr="00DA1C2B">
              <w:t>9947</w:t>
            </w:r>
          </w:p>
        </w:tc>
      </w:tr>
      <w:tr w:rsidR="00DA1C2B" w:rsidRPr="00DA1C2B" w14:paraId="6895882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AA5AC1" w14:textId="77777777" w:rsidR="00DA1C2B" w:rsidRPr="00DA1C2B" w:rsidRDefault="00DA1C2B" w:rsidP="00DA1C2B">
            <w:r w:rsidRPr="00DA1C2B">
              <w:t>CVX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687615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86C08C" w14:textId="77777777" w:rsidR="00DA1C2B" w:rsidRPr="00DA1C2B" w:rsidRDefault="00DA1C2B" w:rsidP="00DA1C2B">
            <w:r w:rsidRPr="00DA1C2B">
              <w:t>4491</w:t>
            </w:r>
          </w:p>
        </w:tc>
      </w:tr>
      <w:tr w:rsidR="00DA1C2B" w:rsidRPr="00DA1C2B" w14:paraId="163A3B3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965E4C" w14:textId="77777777" w:rsidR="00DA1C2B" w:rsidRPr="00DA1C2B" w:rsidRDefault="00DA1C2B" w:rsidP="00DA1C2B">
            <w:r w:rsidRPr="00DA1C2B">
              <w:t>CVX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AC60AD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05A93D" w14:textId="77777777" w:rsidR="00DA1C2B" w:rsidRPr="00DA1C2B" w:rsidRDefault="00DA1C2B" w:rsidP="00DA1C2B">
            <w:r w:rsidRPr="00DA1C2B">
              <w:t>8341</w:t>
            </w:r>
          </w:p>
        </w:tc>
      </w:tr>
      <w:tr w:rsidR="00DA1C2B" w:rsidRPr="00DA1C2B" w14:paraId="643568C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FE6D58" w14:textId="77777777" w:rsidR="00DA1C2B" w:rsidRPr="00DA1C2B" w:rsidRDefault="00DA1C2B" w:rsidP="00DA1C2B">
            <w:r w:rsidRPr="00DA1C2B">
              <w:t>CVX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B5A3F0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ECEEF" w14:textId="77777777" w:rsidR="00DA1C2B" w:rsidRPr="00DA1C2B" w:rsidRDefault="00DA1C2B" w:rsidP="00DA1C2B">
            <w:r w:rsidRPr="00DA1C2B">
              <w:t>6</w:t>
            </w:r>
          </w:p>
        </w:tc>
      </w:tr>
      <w:tr w:rsidR="00DA1C2B" w:rsidRPr="00DA1C2B" w14:paraId="0EA0209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00D4AF" w14:textId="77777777" w:rsidR="00DA1C2B" w:rsidRPr="00DA1C2B" w:rsidRDefault="00DA1C2B" w:rsidP="00DA1C2B">
            <w:r w:rsidRPr="00DA1C2B">
              <w:t>CVX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EC213A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C39E62" w14:textId="77777777" w:rsidR="00DA1C2B" w:rsidRPr="00DA1C2B" w:rsidRDefault="00DA1C2B" w:rsidP="00DA1C2B">
            <w:r w:rsidRPr="00DA1C2B">
              <w:t>3870</w:t>
            </w:r>
          </w:p>
        </w:tc>
      </w:tr>
      <w:tr w:rsidR="00DA1C2B" w:rsidRPr="00DA1C2B" w14:paraId="2851733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0F3EF6" w14:textId="77777777" w:rsidR="00DA1C2B" w:rsidRPr="00DA1C2B" w:rsidRDefault="00DA1C2B" w:rsidP="00DA1C2B">
            <w:r w:rsidRPr="00DA1C2B">
              <w:t>DD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EF31BE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541FB7" w14:textId="77777777" w:rsidR="00DA1C2B" w:rsidRPr="00DA1C2B" w:rsidRDefault="00DA1C2B" w:rsidP="00DA1C2B">
            <w:r w:rsidRPr="00DA1C2B">
              <w:t>6105</w:t>
            </w:r>
          </w:p>
        </w:tc>
      </w:tr>
      <w:tr w:rsidR="00DA1C2B" w:rsidRPr="00DA1C2B" w14:paraId="390D3AC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DE69C" w14:textId="77777777" w:rsidR="00DA1C2B" w:rsidRPr="00DA1C2B" w:rsidRDefault="00DA1C2B" w:rsidP="00DA1C2B">
            <w:r w:rsidRPr="00DA1C2B">
              <w:t>DD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44E283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B28E64" w14:textId="77777777" w:rsidR="00DA1C2B" w:rsidRPr="00DA1C2B" w:rsidRDefault="00DA1C2B" w:rsidP="00DA1C2B">
            <w:r w:rsidRPr="00DA1C2B">
              <w:t>177</w:t>
            </w:r>
          </w:p>
        </w:tc>
      </w:tr>
      <w:tr w:rsidR="00DA1C2B" w:rsidRPr="00DA1C2B" w14:paraId="2DA482A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953485" w14:textId="77777777" w:rsidR="00DA1C2B" w:rsidRPr="00DA1C2B" w:rsidRDefault="00DA1C2B" w:rsidP="00DA1C2B">
            <w:r w:rsidRPr="00DA1C2B">
              <w:t>DD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0CA3B1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07AD2" w14:textId="77777777" w:rsidR="00DA1C2B" w:rsidRPr="00DA1C2B" w:rsidRDefault="00DA1C2B" w:rsidP="00DA1C2B">
            <w:r w:rsidRPr="00DA1C2B">
              <w:t>9009</w:t>
            </w:r>
          </w:p>
        </w:tc>
      </w:tr>
      <w:tr w:rsidR="00DA1C2B" w:rsidRPr="00DA1C2B" w14:paraId="3B8F86B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347179" w14:textId="77777777" w:rsidR="00DA1C2B" w:rsidRPr="00DA1C2B" w:rsidRDefault="00DA1C2B" w:rsidP="00DA1C2B">
            <w:r w:rsidRPr="00DA1C2B">
              <w:t>DD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1E2A8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912D9B" w14:textId="77777777" w:rsidR="00DA1C2B" w:rsidRPr="00DA1C2B" w:rsidRDefault="00DA1C2B" w:rsidP="00DA1C2B">
            <w:r w:rsidRPr="00DA1C2B">
              <w:t>287</w:t>
            </w:r>
          </w:p>
        </w:tc>
      </w:tr>
      <w:tr w:rsidR="00DA1C2B" w:rsidRPr="00DA1C2B" w14:paraId="1155958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2F5061" w14:textId="77777777" w:rsidR="00DA1C2B" w:rsidRPr="00DA1C2B" w:rsidRDefault="00DA1C2B" w:rsidP="00DA1C2B">
            <w:r w:rsidRPr="00DA1C2B">
              <w:t>DD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B5A6E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38E27D" w14:textId="77777777" w:rsidR="00DA1C2B" w:rsidRPr="00DA1C2B" w:rsidRDefault="00DA1C2B" w:rsidP="00DA1C2B">
            <w:r w:rsidRPr="00DA1C2B">
              <w:t>51</w:t>
            </w:r>
          </w:p>
        </w:tc>
      </w:tr>
      <w:tr w:rsidR="00DA1C2B" w:rsidRPr="00DA1C2B" w14:paraId="674A927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570848" w14:textId="77777777" w:rsidR="00DA1C2B" w:rsidRPr="00DA1C2B" w:rsidRDefault="00DA1C2B" w:rsidP="00DA1C2B">
            <w:r w:rsidRPr="00DA1C2B">
              <w:t>DD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E585A0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44324E" w14:textId="77777777" w:rsidR="00DA1C2B" w:rsidRPr="00DA1C2B" w:rsidRDefault="00DA1C2B" w:rsidP="00DA1C2B">
            <w:r w:rsidRPr="00DA1C2B">
              <w:t>5525</w:t>
            </w:r>
          </w:p>
        </w:tc>
      </w:tr>
      <w:tr w:rsidR="00DA1C2B" w:rsidRPr="00DA1C2B" w14:paraId="3034EE6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E16E38" w14:textId="77777777" w:rsidR="00DA1C2B" w:rsidRPr="00DA1C2B" w:rsidRDefault="00DA1C2B" w:rsidP="00DA1C2B">
            <w:r w:rsidRPr="00DA1C2B">
              <w:t>DD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4E1A69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7ED3D" w14:textId="77777777" w:rsidR="00DA1C2B" w:rsidRPr="00DA1C2B" w:rsidRDefault="00DA1C2B" w:rsidP="00DA1C2B">
            <w:r w:rsidRPr="00DA1C2B">
              <w:t>4745</w:t>
            </w:r>
          </w:p>
        </w:tc>
      </w:tr>
      <w:tr w:rsidR="00DA1C2B" w:rsidRPr="00DA1C2B" w14:paraId="2F67FB9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AA32C3" w14:textId="77777777" w:rsidR="00DA1C2B" w:rsidRPr="00DA1C2B" w:rsidRDefault="00DA1C2B" w:rsidP="00DA1C2B">
            <w:r w:rsidRPr="00DA1C2B">
              <w:t>DD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6A6B23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9CE0C7" w14:textId="77777777" w:rsidR="00DA1C2B" w:rsidRPr="00DA1C2B" w:rsidRDefault="00DA1C2B" w:rsidP="00DA1C2B">
            <w:r w:rsidRPr="00DA1C2B">
              <w:t>7374</w:t>
            </w:r>
          </w:p>
        </w:tc>
      </w:tr>
      <w:tr w:rsidR="00DA1C2B" w:rsidRPr="00DA1C2B" w14:paraId="3D8DF7E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2B029B" w14:textId="77777777" w:rsidR="00DA1C2B" w:rsidRPr="00DA1C2B" w:rsidRDefault="00DA1C2B" w:rsidP="00DA1C2B">
            <w:r w:rsidRPr="00DA1C2B">
              <w:t>DD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0FC3BB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D4CB74" w14:textId="77777777" w:rsidR="00DA1C2B" w:rsidRPr="00DA1C2B" w:rsidRDefault="00DA1C2B" w:rsidP="00DA1C2B">
            <w:r w:rsidRPr="00DA1C2B">
              <w:t>13</w:t>
            </w:r>
          </w:p>
        </w:tc>
      </w:tr>
      <w:tr w:rsidR="00DA1C2B" w:rsidRPr="00DA1C2B" w14:paraId="5656B49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6C6629" w14:textId="77777777" w:rsidR="00DA1C2B" w:rsidRPr="00DA1C2B" w:rsidRDefault="00DA1C2B" w:rsidP="00DA1C2B">
            <w:r w:rsidRPr="00DA1C2B">
              <w:t>DD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97F56D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AF6231" w14:textId="77777777" w:rsidR="00DA1C2B" w:rsidRPr="00DA1C2B" w:rsidRDefault="00DA1C2B" w:rsidP="00DA1C2B">
            <w:r w:rsidRPr="00DA1C2B">
              <w:t>5478</w:t>
            </w:r>
          </w:p>
        </w:tc>
      </w:tr>
      <w:tr w:rsidR="00DA1C2B" w:rsidRPr="00DA1C2B" w14:paraId="361C6DF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59CC15" w14:textId="77777777" w:rsidR="00DA1C2B" w:rsidRPr="00DA1C2B" w:rsidRDefault="00DA1C2B" w:rsidP="00DA1C2B">
            <w:r w:rsidRPr="00DA1C2B">
              <w:t>DIS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F71E51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52D759" w14:textId="77777777" w:rsidR="00DA1C2B" w:rsidRPr="00DA1C2B" w:rsidRDefault="00DA1C2B" w:rsidP="00DA1C2B">
            <w:r w:rsidRPr="00DA1C2B">
              <w:t>2954</w:t>
            </w:r>
          </w:p>
        </w:tc>
      </w:tr>
      <w:tr w:rsidR="00DA1C2B" w:rsidRPr="00DA1C2B" w14:paraId="4EB59CB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B26CA5" w14:textId="77777777" w:rsidR="00DA1C2B" w:rsidRPr="00DA1C2B" w:rsidRDefault="00DA1C2B" w:rsidP="00DA1C2B">
            <w:r w:rsidRPr="00DA1C2B">
              <w:t>DIS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EFBB1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0A719D" w14:textId="77777777" w:rsidR="00DA1C2B" w:rsidRPr="00DA1C2B" w:rsidRDefault="00DA1C2B" w:rsidP="00DA1C2B">
            <w:r w:rsidRPr="00DA1C2B">
              <w:t>137</w:t>
            </w:r>
          </w:p>
        </w:tc>
      </w:tr>
      <w:tr w:rsidR="00DA1C2B" w:rsidRPr="00DA1C2B" w14:paraId="3C55F03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498B38" w14:textId="77777777" w:rsidR="00DA1C2B" w:rsidRPr="00DA1C2B" w:rsidRDefault="00DA1C2B" w:rsidP="00DA1C2B">
            <w:r w:rsidRPr="00DA1C2B">
              <w:t>DIS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6EB76A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F2FB4" w14:textId="77777777" w:rsidR="00DA1C2B" w:rsidRPr="00DA1C2B" w:rsidRDefault="00DA1C2B" w:rsidP="00DA1C2B">
            <w:r w:rsidRPr="00DA1C2B">
              <w:t>12637</w:t>
            </w:r>
          </w:p>
        </w:tc>
      </w:tr>
      <w:tr w:rsidR="00DA1C2B" w:rsidRPr="00DA1C2B" w14:paraId="5086E5F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EC85E8" w14:textId="77777777" w:rsidR="00DA1C2B" w:rsidRPr="00DA1C2B" w:rsidRDefault="00DA1C2B" w:rsidP="00DA1C2B">
            <w:r w:rsidRPr="00DA1C2B">
              <w:t>DIS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D9E3A8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FF7DB8" w14:textId="77777777" w:rsidR="00DA1C2B" w:rsidRPr="00DA1C2B" w:rsidRDefault="00DA1C2B" w:rsidP="00DA1C2B">
            <w:r w:rsidRPr="00DA1C2B">
              <w:t>300</w:t>
            </w:r>
          </w:p>
        </w:tc>
      </w:tr>
      <w:tr w:rsidR="00DA1C2B" w:rsidRPr="00DA1C2B" w14:paraId="3218BAB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0302E" w14:textId="77777777" w:rsidR="00DA1C2B" w:rsidRPr="00DA1C2B" w:rsidRDefault="00DA1C2B" w:rsidP="00DA1C2B">
            <w:r w:rsidRPr="00DA1C2B">
              <w:t>DIS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B5488C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AD1C04" w14:textId="77777777" w:rsidR="00DA1C2B" w:rsidRPr="00DA1C2B" w:rsidRDefault="00DA1C2B" w:rsidP="00DA1C2B">
            <w:r w:rsidRPr="00DA1C2B">
              <w:t>36</w:t>
            </w:r>
          </w:p>
        </w:tc>
      </w:tr>
      <w:tr w:rsidR="00DA1C2B" w:rsidRPr="00DA1C2B" w14:paraId="7F5C50D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BFE295" w14:textId="77777777" w:rsidR="00DA1C2B" w:rsidRPr="00DA1C2B" w:rsidRDefault="00DA1C2B" w:rsidP="00DA1C2B">
            <w:r w:rsidRPr="00DA1C2B">
              <w:t>DIS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6461BE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069A5B" w14:textId="77777777" w:rsidR="00DA1C2B" w:rsidRPr="00DA1C2B" w:rsidRDefault="00DA1C2B" w:rsidP="00DA1C2B">
            <w:r w:rsidRPr="00DA1C2B">
              <w:t>4593</w:t>
            </w:r>
          </w:p>
        </w:tc>
      </w:tr>
      <w:tr w:rsidR="00DA1C2B" w:rsidRPr="00DA1C2B" w14:paraId="377E716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969317" w14:textId="77777777" w:rsidR="00DA1C2B" w:rsidRPr="00DA1C2B" w:rsidRDefault="00DA1C2B" w:rsidP="00DA1C2B">
            <w:r w:rsidRPr="00DA1C2B">
              <w:t>DIS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958F62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AA54A8" w14:textId="77777777" w:rsidR="00DA1C2B" w:rsidRPr="00DA1C2B" w:rsidRDefault="00DA1C2B" w:rsidP="00DA1C2B">
            <w:r w:rsidRPr="00DA1C2B">
              <w:t>4687</w:t>
            </w:r>
          </w:p>
        </w:tc>
      </w:tr>
      <w:tr w:rsidR="00DA1C2B" w:rsidRPr="00DA1C2B" w14:paraId="3E455E4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D10AA8" w14:textId="77777777" w:rsidR="00DA1C2B" w:rsidRPr="00DA1C2B" w:rsidRDefault="00DA1C2B" w:rsidP="00DA1C2B">
            <w:r w:rsidRPr="00DA1C2B">
              <w:t>DIS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929623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96A504" w14:textId="77777777" w:rsidR="00DA1C2B" w:rsidRPr="00DA1C2B" w:rsidRDefault="00DA1C2B" w:rsidP="00DA1C2B">
            <w:r w:rsidRPr="00DA1C2B">
              <w:t>7772</w:t>
            </w:r>
          </w:p>
        </w:tc>
      </w:tr>
      <w:tr w:rsidR="00DA1C2B" w:rsidRPr="00DA1C2B" w14:paraId="06F20F6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3F6D45" w14:textId="77777777" w:rsidR="00DA1C2B" w:rsidRPr="00DA1C2B" w:rsidRDefault="00DA1C2B" w:rsidP="00DA1C2B">
            <w:r w:rsidRPr="00DA1C2B">
              <w:t>DIS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4F9382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DAB8D7" w14:textId="77777777" w:rsidR="00DA1C2B" w:rsidRPr="00DA1C2B" w:rsidRDefault="00DA1C2B" w:rsidP="00DA1C2B">
            <w:r w:rsidRPr="00DA1C2B">
              <w:t>8</w:t>
            </w:r>
          </w:p>
        </w:tc>
      </w:tr>
      <w:tr w:rsidR="00DA1C2B" w:rsidRPr="00DA1C2B" w14:paraId="7A594FC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45F9ED" w14:textId="77777777" w:rsidR="00DA1C2B" w:rsidRPr="00DA1C2B" w:rsidRDefault="00DA1C2B" w:rsidP="00DA1C2B">
            <w:r w:rsidRPr="00DA1C2B">
              <w:t>DIS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91B738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2E82B7" w14:textId="77777777" w:rsidR="00DA1C2B" w:rsidRPr="00DA1C2B" w:rsidRDefault="00DA1C2B" w:rsidP="00DA1C2B">
            <w:r w:rsidRPr="00DA1C2B">
              <w:t>6224</w:t>
            </w:r>
          </w:p>
        </w:tc>
      </w:tr>
      <w:tr w:rsidR="00DA1C2B" w:rsidRPr="00DA1C2B" w14:paraId="7EB2BC5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55EF43" w14:textId="77777777" w:rsidR="00DA1C2B" w:rsidRPr="00DA1C2B" w:rsidRDefault="00DA1C2B" w:rsidP="00DA1C2B">
            <w:r w:rsidRPr="00DA1C2B">
              <w:t>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C8CE42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D898C" w14:textId="77777777" w:rsidR="00DA1C2B" w:rsidRPr="00DA1C2B" w:rsidRDefault="00DA1C2B" w:rsidP="00DA1C2B">
            <w:r w:rsidRPr="00DA1C2B">
              <w:t>12026</w:t>
            </w:r>
          </w:p>
        </w:tc>
      </w:tr>
      <w:tr w:rsidR="00DA1C2B" w:rsidRPr="00DA1C2B" w14:paraId="3A1F7B5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F3DF4" w14:textId="77777777" w:rsidR="00DA1C2B" w:rsidRPr="00DA1C2B" w:rsidRDefault="00DA1C2B" w:rsidP="00DA1C2B">
            <w:r w:rsidRPr="00DA1C2B">
              <w:t>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287AE7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FFD1C6" w14:textId="77777777" w:rsidR="00DA1C2B" w:rsidRPr="00DA1C2B" w:rsidRDefault="00DA1C2B" w:rsidP="00DA1C2B">
            <w:r w:rsidRPr="00DA1C2B">
              <w:t>313</w:t>
            </w:r>
          </w:p>
        </w:tc>
      </w:tr>
      <w:tr w:rsidR="00DA1C2B" w:rsidRPr="00DA1C2B" w14:paraId="61EE2C9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CA727E" w14:textId="77777777" w:rsidR="00DA1C2B" w:rsidRPr="00DA1C2B" w:rsidRDefault="00DA1C2B" w:rsidP="00DA1C2B">
            <w:r w:rsidRPr="00DA1C2B">
              <w:t>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974216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CF1890" w14:textId="77777777" w:rsidR="00DA1C2B" w:rsidRPr="00DA1C2B" w:rsidRDefault="00DA1C2B" w:rsidP="00DA1C2B">
            <w:r w:rsidRPr="00DA1C2B">
              <w:t>49203</w:t>
            </w:r>
          </w:p>
        </w:tc>
      </w:tr>
      <w:tr w:rsidR="00DA1C2B" w:rsidRPr="00DA1C2B" w14:paraId="1F837F4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31ACB9" w14:textId="77777777" w:rsidR="00DA1C2B" w:rsidRPr="00DA1C2B" w:rsidRDefault="00DA1C2B" w:rsidP="00DA1C2B">
            <w:r w:rsidRPr="00DA1C2B">
              <w:t>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BBDF17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6A63CD" w14:textId="77777777" w:rsidR="00DA1C2B" w:rsidRPr="00DA1C2B" w:rsidRDefault="00DA1C2B" w:rsidP="00DA1C2B">
            <w:r w:rsidRPr="00DA1C2B">
              <w:t>893</w:t>
            </w:r>
          </w:p>
        </w:tc>
      </w:tr>
      <w:tr w:rsidR="00DA1C2B" w:rsidRPr="00DA1C2B" w14:paraId="20C5DDB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B66511" w14:textId="77777777" w:rsidR="00DA1C2B" w:rsidRPr="00DA1C2B" w:rsidRDefault="00DA1C2B" w:rsidP="00DA1C2B">
            <w:r w:rsidRPr="00DA1C2B">
              <w:t>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4FFF56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036EFD" w14:textId="77777777" w:rsidR="00DA1C2B" w:rsidRPr="00DA1C2B" w:rsidRDefault="00DA1C2B" w:rsidP="00DA1C2B">
            <w:r w:rsidRPr="00DA1C2B">
              <w:t>66</w:t>
            </w:r>
          </w:p>
        </w:tc>
      </w:tr>
      <w:tr w:rsidR="00DA1C2B" w:rsidRPr="00DA1C2B" w14:paraId="7511059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D78E58" w14:textId="77777777" w:rsidR="00DA1C2B" w:rsidRPr="00DA1C2B" w:rsidRDefault="00DA1C2B" w:rsidP="00DA1C2B">
            <w:r w:rsidRPr="00DA1C2B">
              <w:t>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7CB025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7E3DAE" w14:textId="77777777" w:rsidR="00DA1C2B" w:rsidRPr="00DA1C2B" w:rsidRDefault="00DA1C2B" w:rsidP="00DA1C2B">
            <w:r w:rsidRPr="00DA1C2B">
              <w:t>7011</w:t>
            </w:r>
          </w:p>
        </w:tc>
      </w:tr>
      <w:tr w:rsidR="00DA1C2B" w:rsidRPr="00DA1C2B" w14:paraId="3D9A48E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0F5ED9" w14:textId="77777777" w:rsidR="00DA1C2B" w:rsidRPr="00DA1C2B" w:rsidRDefault="00DA1C2B" w:rsidP="00DA1C2B">
            <w:r w:rsidRPr="00DA1C2B">
              <w:t>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B67649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E4A4FC" w14:textId="77777777" w:rsidR="00DA1C2B" w:rsidRPr="00DA1C2B" w:rsidRDefault="00DA1C2B" w:rsidP="00DA1C2B">
            <w:r w:rsidRPr="00DA1C2B">
              <w:t>10539</w:t>
            </w:r>
          </w:p>
        </w:tc>
      </w:tr>
      <w:tr w:rsidR="00DA1C2B" w:rsidRPr="00DA1C2B" w14:paraId="3F89EF9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EC0C1A" w14:textId="77777777" w:rsidR="00DA1C2B" w:rsidRPr="00DA1C2B" w:rsidRDefault="00DA1C2B" w:rsidP="00DA1C2B">
            <w:r w:rsidRPr="00DA1C2B">
              <w:t>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992C25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3F5418" w14:textId="77777777" w:rsidR="00DA1C2B" w:rsidRPr="00DA1C2B" w:rsidRDefault="00DA1C2B" w:rsidP="00DA1C2B">
            <w:r w:rsidRPr="00DA1C2B">
              <w:t>13967</w:t>
            </w:r>
          </w:p>
        </w:tc>
      </w:tr>
      <w:tr w:rsidR="00DA1C2B" w:rsidRPr="00DA1C2B" w14:paraId="1B1BE52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B949A6" w14:textId="77777777" w:rsidR="00DA1C2B" w:rsidRPr="00DA1C2B" w:rsidRDefault="00DA1C2B" w:rsidP="00DA1C2B">
            <w:r w:rsidRPr="00DA1C2B">
              <w:t>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4B3E52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A2A18A" w14:textId="77777777" w:rsidR="00DA1C2B" w:rsidRPr="00DA1C2B" w:rsidRDefault="00DA1C2B" w:rsidP="00DA1C2B">
            <w:r w:rsidRPr="00DA1C2B">
              <w:t>18</w:t>
            </w:r>
          </w:p>
        </w:tc>
      </w:tr>
      <w:tr w:rsidR="00DA1C2B" w:rsidRPr="00DA1C2B" w14:paraId="7ACF012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31ED18" w14:textId="77777777" w:rsidR="00DA1C2B" w:rsidRPr="00DA1C2B" w:rsidRDefault="00DA1C2B" w:rsidP="00DA1C2B">
            <w:r w:rsidRPr="00DA1C2B">
              <w:t>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617DD8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25B64B" w14:textId="77777777" w:rsidR="00DA1C2B" w:rsidRPr="00DA1C2B" w:rsidRDefault="00DA1C2B" w:rsidP="00DA1C2B">
            <w:r w:rsidRPr="00DA1C2B">
              <w:t>10615</w:t>
            </w:r>
          </w:p>
        </w:tc>
      </w:tr>
      <w:tr w:rsidR="00DA1C2B" w:rsidRPr="00DA1C2B" w14:paraId="7C7CC6B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6C5849" w14:textId="77777777" w:rsidR="00DA1C2B" w:rsidRPr="00DA1C2B" w:rsidRDefault="00DA1C2B" w:rsidP="00DA1C2B">
            <w:r w:rsidRPr="00DA1C2B">
              <w:t>HD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3D2FE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423875" w14:textId="77777777" w:rsidR="00DA1C2B" w:rsidRPr="00DA1C2B" w:rsidRDefault="00DA1C2B" w:rsidP="00DA1C2B">
            <w:r w:rsidRPr="00DA1C2B">
              <w:t>5643</w:t>
            </w:r>
          </w:p>
        </w:tc>
      </w:tr>
      <w:tr w:rsidR="00DA1C2B" w:rsidRPr="00DA1C2B" w14:paraId="5C13127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DFDE4D" w14:textId="77777777" w:rsidR="00DA1C2B" w:rsidRPr="00DA1C2B" w:rsidRDefault="00DA1C2B" w:rsidP="00DA1C2B">
            <w:r w:rsidRPr="00DA1C2B">
              <w:t>HD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601400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C30A6" w14:textId="77777777" w:rsidR="00DA1C2B" w:rsidRPr="00DA1C2B" w:rsidRDefault="00DA1C2B" w:rsidP="00DA1C2B">
            <w:r w:rsidRPr="00DA1C2B">
              <w:t>147</w:t>
            </w:r>
          </w:p>
        </w:tc>
      </w:tr>
      <w:tr w:rsidR="00DA1C2B" w:rsidRPr="00DA1C2B" w14:paraId="2284C14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B847FA" w14:textId="77777777" w:rsidR="00DA1C2B" w:rsidRPr="00DA1C2B" w:rsidRDefault="00DA1C2B" w:rsidP="00DA1C2B">
            <w:r w:rsidRPr="00DA1C2B">
              <w:t>HD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AE3F79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C5F641" w14:textId="77777777" w:rsidR="00DA1C2B" w:rsidRPr="00DA1C2B" w:rsidRDefault="00DA1C2B" w:rsidP="00DA1C2B">
            <w:r w:rsidRPr="00DA1C2B">
              <w:t>16237</w:t>
            </w:r>
          </w:p>
        </w:tc>
      </w:tr>
      <w:tr w:rsidR="00DA1C2B" w:rsidRPr="00DA1C2B" w14:paraId="4F49D20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F88ED3" w14:textId="77777777" w:rsidR="00DA1C2B" w:rsidRPr="00DA1C2B" w:rsidRDefault="00DA1C2B" w:rsidP="00DA1C2B">
            <w:r w:rsidRPr="00DA1C2B">
              <w:t>HD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8C1C0E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1D120A" w14:textId="77777777" w:rsidR="00DA1C2B" w:rsidRPr="00DA1C2B" w:rsidRDefault="00DA1C2B" w:rsidP="00DA1C2B">
            <w:r w:rsidRPr="00DA1C2B">
              <w:t>313</w:t>
            </w:r>
          </w:p>
        </w:tc>
      </w:tr>
      <w:tr w:rsidR="00DA1C2B" w:rsidRPr="00DA1C2B" w14:paraId="1168AE8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0AA8C3" w14:textId="77777777" w:rsidR="00DA1C2B" w:rsidRPr="00DA1C2B" w:rsidRDefault="00DA1C2B" w:rsidP="00DA1C2B">
            <w:r w:rsidRPr="00DA1C2B">
              <w:t>HD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F91B5A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9B35B8" w14:textId="77777777" w:rsidR="00DA1C2B" w:rsidRPr="00DA1C2B" w:rsidRDefault="00DA1C2B" w:rsidP="00DA1C2B">
            <w:r w:rsidRPr="00DA1C2B">
              <w:t>8</w:t>
            </w:r>
          </w:p>
        </w:tc>
      </w:tr>
      <w:tr w:rsidR="00DA1C2B" w:rsidRPr="00DA1C2B" w14:paraId="32F4C4A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FB82D2" w14:textId="77777777" w:rsidR="00DA1C2B" w:rsidRPr="00DA1C2B" w:rsidRDefault="00DA1C2B" w:rsidP="00DA1C2B">
            <w:r w:rsidRPr="00DA1C2B">
              <w:t>HD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D6AB14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6DCA3F" w14:textId="77777777" w:rsidR="00DA1C2B" w:rsidRPr="00DA1C2B" w:rsidRDefault="00DA1C2B" w:rsidP="00DA1C2B">
            <w:r w:rsidRPr="00DA1C2B">
              <w:t>7315</w:t>
            </w:r>
          </w:p>
        </w:tc>
      </w:tr>
      <w:tr w:rsidR="00DA1C2B" w:rsidRPr="00DA1C2B" w14:paraId="58DEE76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282422" w14:textId="77777777" w:rsidR="00DA1C2B" w:rsidRPr="00DA1C2B" w:rsidRDefault="00DA1C2B" w:rsidP="00DA1C2B">
            <w:r w:rsidRPr="00DA1C2B">
              <w:t>HD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FF2FC6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D8AFDA" w14:textId="77777777" w:rsidR="00DA1C2B" w:rsidRPr="00DA1C2B" w:rsidRDefault="00DA1C2B" w:rsidP="00DA1C2B">
            <w:r w:rsidRPr="00DA1C2B">
              <w:t>5867</w:t>
            </w:r>
          </w:p>
        </w:tc>
      </w:tr>
      <w:tr w:rsidR="00DA1C2B" w:rsidRPr="00DA1C2B" w14:paraId="01008E9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6056DF" w14:textId="77777777" w:rsidR="00DA1C2B" w:rsidRPr="00DA1C2B" w:rsidRDefault="00DA1C2B" w:rsidP="00DA1C2B">
            <w:r w:rsidRPr="00DA1C2B">
              <w:t>HD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F19DE6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43682E" w14:textId="77777777" w:rsidR="00DA1C2B" w:rsidRPr="00DA1C2B" w:rsidRDefault="00DA1C2B" w:rsidP="00DA1C2B">
            <w:r w:rsidRPr="00DA1C2B">
              <w:t>11519</w:t>
            </w:r>
          </w:p>
        </w:tc>
      </w:tr>
      <w:tr w:rsidR="00DA1C2B" w:rsidRPr="00DA1C2B" w14:paraId="3EF8237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6A330F" w14:textId="77777777" w:rsidR="00DA1C2B" w:rsidRPr="00DA1C2B" w:rsidRDefault="00DA1C2B" w:rsidP="00DA1C2B">
            <w:r w:rsidRPr="00DA1C2B">
              <w:t>HD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358CE2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6A958E" w14:textId="77777777" w:rsidR="00DA1C2B" w:rsidRPr="00DA1C2B" w:rsidRDefault="00DA1C2B" w:rsidP="00DA1C2B">
            <w:r w:rsidRPr="00DA1C2B">
              <w:t>10</w:t>
            </w:r>
          </w:p>
        </w:tc>
      </w:tr>
      <w:tr w:rsidR="00DA1C2B" w:rsidRPr="00DA1C2B" w14:paraId="7660F14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75F6AE" w14:textId="77777777" w:rsidR="00DA1C2B" w:rsidRPr="00DA1C2B" w:rsidRDefault="00DA1C2B" w:rsidP="00DA1C2B">
            <w:r w:rsidRPr="00DA1C2B">
              <w:t>HD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85589C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A54BFD" w14:textId="77777777" w:rsidR="00DA1C2B" w:rsidRPr="00DA1C2B" w:rsidRDefault="00DA1C2B" w:rsidP="00DA1C2B">
            <w:r w:rsidRPr="00DA1C2B">
              <w:t>6914</w:t>
            </w:r>
          </w:p>
        </w:tc>
      </w:tr>
      <w:tr w:rsidR="00DA1C2B" w:rsidRPr="00DA1C2B" w14:paraId="6B853FF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158F8F" w14:textId="77777777" w:rsidR="00DA1C2B" w:rsidRPr="00DA1C2B" w:rsidRDefault="00DA1C2B" w:rsidP="00DA1C2B">
            <w:r w:rsidRPr="00DA1C2B">
              <w:t>HPQ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31152C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0629FB" w14:textId="77777777" w:rsidR="00DA1C2B" w:rsidRPr="00DA1C2B" w:rsidRDefault="00DA1C2B" w:rsidP="00DA1C2B">
            <w:r w:rsidRPr="00DA1C2B">
              <w:t>4446</w:t>
            </w:r>
          </w:p>
        </w:tc>
      </w:tr>
      <w:tr w:rsidR="00DA1C2B" w:rsidRPr="00DA1C2B" w14:paraId="7503157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F51437" w14:textId="77777777" w:rsidR="00DA1C2B" w:rsidRPr="00DA1C2B" w:rsidRDefault="00DA1C2B" w:rsidP="00DA1C2B">
            <w:r w:rsidRPr="00DA1C2B">
              <w:t>HPQ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15887A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218BF4" w14:textId="77777777" w:rsidR="00DA1C2B" w:rsidRPr="00DA1C2B" w:rsidRDefault="00DA1C2B" w:rsidP="00DA1C2B">
            <w:r w:rsidRPr="00DA1C2B">
              <w:t>203</w:t>
            </w:r>
          </w:p>
        </w:tc>
      </w:tr>
      <w:tr w:rsidR="00DA1C2B" w:rsidRPr="00DA1C2B" w14:paraId="7032490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5B3998" w14:textId="77777777" w:rsidR="00DA1C2B" w:rsidRPr="00DA1C2B" w:rsidRDefault="00DA1C2B" w:rsidP="00DA1C2B">
            <w:r w:rsidRPr="00DA1C2B">
              <w:t>HPQ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BD3B15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907DAF" w14:textId="77777777" w:rsidR="00DA1C2B" w:rsidRPr="00DA1C2B" w:rsidRDefault="00DA1C2B" w:rsidP="00DA1C2B">
            <w:r w:rsidRPr="00DA1C2B">
              <w:t>13376</w:t>
            </w:r>
          </w:p>
        </w:tc>
      </w:tr>
      <w:tr w:rsidR="00DA1C2B" w:rsidRPr="00DA1C2B" w14:paraId="78D9681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27D8E5" w14:textId="77777777" w:rsidR="00DA1C2B" w:rsidRPr="00DA1C2B" w:rsidRDefault="00DA1C2B" w:rsidP="00DA1C2B">
            <w:r w:rsidRPr="00DA1C2B">
              <w:t>HPQ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B8BD1C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3B8E93" w14:textId="77777777" w:rsidR="00DA1C2B" w:rsidRPr="00DA1C2B" w:rsidRDefault="00DA1C2B" w:rsidP="00DA1C2B">
            <w:r w:rsidRPr="00DA1C2B">
              <w:t>405</w:t>
            </w:r>
          </w:p>
        </w:tc>
      </w:tr>
      <w:tr w:rsidR="00DA1C2B" w:rsidRPr="00DA1C2B" w14:paraId="64AEA9E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BB152" w14:textId="77777777" w:rsidR="00DA1C2B" w:rsidRPr="00DA1C2B" w:rsidRDefault="00DA1C2B" w:rsidP="00DA1C2B">
            <w:r w:rsidRPr="00DA1C2B">
              <w:t>HPQ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4E64A3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77B6DB" w14:textId="77777777" w:rsidR="00DA1C2B" w:rsidRPr="00DA1C2B" w:rsidRDefault="00DA1C2B" w:rsidP="00DA1C2B">
            <w:r w:rsidRPr="00DA1C2B">
              <w:t>45</w:t>
            </w:r>
          </w:p>
        </w:tc>
      </w:tr>
      <w:tr w:rsidR="00DA1C2B" w:rsidRPr="00DA1C2B" w14:paraId="35ED6DF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B9D60C" w14:textId="77777777" w:rsidR="00DA1C2B" w:rsidRPr="00DA1C2B" w:rsidRDefault="00DA1C2B" w:rsidP="00DA1C2B">
            <w:r w:rsidRPr="00DA1C2B">
              <w:t>HPQ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5541E2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CD456E" w14:textId="77777777" w:rsidR="00DA1C2B" w:rsidRPr="00DA1C2B" w:rsidRDefault="00DA1C2B" w:rsidP="00DA1C2B">
            <w:r w:rsidRPr="00DA1C2B">
              <w:t>7233</w:t>
            </w:r>
          </w:p>
        </w:tc>
      </w:tr>
      <w:tr w:rsidR="00DA1C2B" w:rsidRPr="00DA1C2B" w14:paraId="1FF55A5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A18BBA" w14:textId="77777777" w:rsidR="00DA1C2B" w:rsidRPr="00DA1C2B" w:rsidRDefault="00DA1C2B" w:rsidP="00DA1C2B">
            <w:r w:rsidRPr="00DA1C2B">
              <w:t>HPQ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7A5257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B57924" w14:textId="77777777" w:rsidR="00DA1C2B" w:rsidRPr="00DA1C2B" w:rsidRDefault="00DA1C2B" w:rsidP="00DA1C2B">
            <w:r w:rsidRPr="00DA1C2B">
              <w:t>8763</w:t>
            </w:r>
          </w:p>
        </w:tc>
      </w:tr>
      <w:tr w:rsidR="00DA1C2B" w:rsidRPr="00DA1C2B" w14:paraId="1E7F121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98393D" w14:textId="77777777" w:rsidR="00DA1C2B" w:rsidRPr="00DA1C2B" w:rsidRDefault="00DA1C2B" w:rsidP="00DA1C2B">
            <w:r w:rsidRPr="00DA1C2B">
              <w:t>HPQ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D8AD61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80425F" w14:textId="77777777" w:rsidR="00DA1C2B" w:rsidRPr="00DA1C2B" w:rsidRDefault="00DA1C2B" w:rsidP="00DA1C2B">
            <w:r w:rsidRPr="00DA1C2B">
              <w:t>14188</w:t>
            </w:r>
          </w:p>
        </w:tc>
      </w:tr>
      <w:tr w:rsidR="00DA1C2B" w:rsidRPr="00DA1C2B" w14:paraId="665837B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E53B65" w14:textId="77777777" w:rsidR="00DA1C2B" w:rsidRPr="00DA1C2B" w:rsidRDefault="00DA1C2B" w:rsidP="00DA1C2B">
            <w:r w:rsidRPr="00DA1C2B">
              <w:t>HPQ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245905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81206" w14:textId="77777777" w:rsidR="00DA1C2B" w:rsidRPr="00DA1C2B" w:rsidRDefault="00DA1C2B" w:rsidP="00DA1C2B">
            <w:r w:rsidRPr="00DA1C2B">
              <w:t>5</w:t>
            </w:r>
          </w:p>
        </w:tc>
      </w:tr>
      <w:tr w:rsidR="00DA1C2B" w:rsidRPr="00DA1C2B" w14:paraId="1E0379B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5F130B" w14:textId="77777777" w:rsidR="00DA1C2B" w:rsidRPr="00DA1C2B" w:rsidRDefault="00DA1C2B" w:rsidP="00DA1C2B">
            <w:r w:rsidRPr="00DA1C2B">
              <w:t>HPQ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6A6E7B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1D2438" w14:textId="77777777" w:rsidR="00DA1C2B" w:rsidRPr="00DA1C2B" w:rsidRDefault="00DA1C2B" w:rsidP="00DA1C2B">
            <w:r w:rsidRPr="00DA1C2B">
              <w:t>6513</w:t>
            </w:r>
          </w:p>
        </w:tc>
      </w:tr>
      <w:tr w:rsidR="00DA1C2B" w:rsidRPr="00DA1C2B" w14:paraId="683782E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626277" w14:textId="77777777" w:rsidR="00DA1C2B" w:rsidRPr="00DA1C2B" w:rsidRDefault="00DA1C2B" w:rsidP="00DA1C2B">
            <w:r w:rsidRPr="00DA1C2B">
              <w:t>IBM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682D0D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94F994" w14:textId="77777777" w:rsidR="00DA1C2B" w:rsidRPr="00DA1C2B" w:rsidRDefault="00DA1C2B" w:rsidP="00DA1C2B">
            <w:r w:rsidRPr="00DA1C2B">
              <w:t>462</w:t>
            </w:r>
          </w:p>
        </w:tc>
      </w:tr>
      <w:tr w:rsidR="00DA1C2B" w:rsidRPr="00DA1C2B" w14:paraId="1E6A113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A58D1E" w14:textId="77777777" w:rsidR="00DA1C2B" w:rsidRPr="00DA1C2B" w:rsidRDefault="00DA1C2B" w:rsidP="00DA1C2B">
            <w:r w:rsidRPr="00DA1C2B">
              <w:t>IBM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239063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6713A9" w14:textId="77777777" w:rsidR="00DA1C2B" w:rsidRPr="00DA1C2B" w:rsidRDefault="00DA1C2B" w:rsidP="00DA1C2B">
            <w:r w:rsidRPr="00DA1C2B">
              <w:t>101</w:t>
            </w:r>
          </w:p>
        </w:tc>
      </w:tr>
      <w:tr w:rsidR="00DA1C2B" w:rsidRPr="00DA1C2B" w14:paraId="5F7150E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2418A4" w14:textId="77777777" w:rsidR="00DA1C2B" w:rsidRPr="00DA1C2B" w:rsidRDefault="00DA1C2B" w:rsidP="00DA1C2B">
            <w:r w:rsidRPr="00DA1C2B">
              <w:t>IBM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D2305C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95F8A9" w14:textId="77777777" w:rsidR="00DA1C2B" w:rsidRPr="00DA1C2B" w:rsidRDefault="00DA1C2B" w:rsidP="00DA1C2B">
            <w:r w:rsidRPr="00DA1C2B">
              <w:t>8418</w:t>
            </w:r>
          </w:p>
        </w:tc>
      </w:tr>
      <w:tr w:rsidR="00DA1C2B" w:rsidRPr="00DA1C2B" w14:paraId="0E2C364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3A4C4C" w14:textId="77777777" w:rsidR="00DA1C2B" w:rsidRPr="00DA1C2B" w:rsidRDefault="00DA1C2B" w:rsidP="00DA1C2B">
            <w:r w:rsidRPr="00DA1C2B">
              <w:t>IBM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8DBBED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6F5568" w14:textId="77777777" w:rsidR="00DA1C2B" w:rsidRPr="00DA1C2B" w:rsidRDefault="00DA1C2B" w:rsidP="00DA1C2B">
            <w:r w:rsidRPr="00DA1C2B">
              <w:t>740</w:t>
            </w:r>
          </w:p>
        </w:tc>
      </w:tr>
      <w:tr w:rsidR="00DA1C2B" w:rsidRPr="00DA1C2B" w14:paraId="3529F79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29E2F5" w14:textId="77777777" w:rsidR="00DA1C2B" w:rsidRPr="00DA1C2B" w:rsidRDefault="00DA1C2B" w:rsidP="00DA1C2B">
            <w:r w:rsidRPr="00DA1C2B">
              <w:t>IBM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F4A333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25BF56" w14:textId="77777777" w:rsidR="00DA1C2B" w:rsidRPr="00DA1C2B" w:rsidRDefault="00DA1C2B" w:rsidP="00DA1C2B">
            <w:r w:rsidRPr="00DA1C2B">
              <w:t>6</w:t>
            </w:r>
          </w:p>
        </w:tc>
      </w:tr>
      <w:tr w:rsidR="00DA1C2B" w:rsidRPr="00DA1C2B" w14:paraId="047AA79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0D5D23" w14:textId="77777777" w:rsidR="00DA1C2B" w:rsidRPr="00DA1C2B" w:rsidRDefault="00DA1C2B" w:rsidP="00DA1C2B">
            <w:r w:rsidRPr="00DA1C2B">
              <w:t>IBM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BAE167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661684" w14:textId="77777777" w:rsidR="00DA1C2B" w:rsidRPr="00DA1C2B" w:rsidRDefault="00DA1C2B" w:rsidP="00DA1C2B">
            <w:r w:rsidRPr="00DA1C2B">
              <w:t>7680</w:t>
            </w:r>
          </w:p>
        </w:tc>
      </w:tr>
      <w:tr w:rsidR="00DA1C2B" w:rsidRPr="00DA1C2B" w14:paraId="36F5CEA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7BF2F7" w14:textId="77777777" w:rsidR="00DA1C2B" w:rsidRPr="00DA1C2B" w:rsidRDefault="00DA1C2B" w:rsidP="00DA1C2B">
            <w:r w:rsidRPr="00DA1C2B">
              <w:t>IBM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24E6E3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BA87BA" w14:textId="77777777" w:rsidR="00DA1C2B" w:rsidRPr="00DA1C2B" w:rsidRDefault="00DA1C2B" w:rsidP="00DA1C2B">
            <w:r w:rsidRPr="00DA1C2B">
              <w:t>4018</w:t>
            </w:r>
          </w:p>
        </w:tc>
      </w:tr>
      <w:tr w:rsidR="00DA1C2B" w:rsidRPr="00DA1C2B" w14:paraId="06B328F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06901A" w14:textId="77777777" w:rsidR="00DA1C2B" w:rsidRPr="00DA1C2B" w:rsidRDefault="00DA1C2B" w:rsidP="00DA1C2B">
            <w:r w:rsidRPr="00DA1C2B">
              <w:t>IBM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D2F357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CE056D" w14:textId="77777777" w:rsidR="00DA1C2B" w:rsidRPr="00DA1C2B" w:rsidRDefault="00DA1C2B" w:rsidP="00DA1C2B">
            <w:r w:rsidRPr="00DA1C2B">
              <w:t>8271</w:t>
            </w:r>
          </w:p>
        </w:tc>
      </w:tr>
      <w:tr w:rsidR="00DA1C2B" w:rsidRPr="00DA1C2B" w14:paraId="658BDCC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7B465" w14:textId="77777777" w:rsidR="00DA1C2B" w:rsidRPr="00DA1C2B" w:rsidRDefault="00DA1C2B" w:rsidP="00DA1C2B">
            <w:r w:rsidRPr="00DA1C2B">
              <w:t>IBM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105BA9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993B7B" w14:textId="77777777" w:rsidR="00DA1C2B" w:rsidRPr="00DA1C2B" w:rsidRDefault="00DA1C2B" w:rsidP="00DA1C2B">
            <w:r w:rsidRPr="00DA1C2B">
              <w:t>14</w:t>
            </w:r>
          </w:p>
        </w:tc>
      </w:tr>
      <w:tr w:rsidR="00DA1C2B" w:rsidRPr="00DA1C2B" w14:paraId="603E2B7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A10114" w14:textId="77777777" w:rsidR="00DA1C2B" w:rsidRPr="00DA1C2B" w:rsidRDefault="00DA1C2B" w:rsidP="00DA1C2B">
            <w:r w:rsidRPr="00DA1C2B">
              <w:t>IBM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B326BE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E235FD" w14:textId="77777777" w:rsidR="00DA1C2B" w:rsidRPr="00DA1C2B" w:rsidRDefault="00DA1C2B" w:rsidP="00DA1C2B">
            <w:r w:rsidRPr="00DA1C2B">
              <w:t>3972</w:t>
            </w:r>
          </w:p>
        </w:tc>
      </w:tr>
      <w:tr w:rsidR="00DA1C2B" w:rsidRPr="00DA1C2B" w14:paraId="01B2613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17288F" w14:textId="77777777" w:rsidR="00DA1C2B" w:rsidRPr="00DA1C2B" w:rsidRDefault="00DA1C2B" w:rsidP="00DA1C2B">
            <w:r w:rsidRPr="00DA1C2B">
              <w:t>INTC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7BE119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774C2E" w14:textId="77777777" w:rsidR="00DA1C2B" w:rsidRPr="00DA1C2B" w:rsidRDefault="00DA1C2B" w:rsidP="00DA1C2B">
            <w:r w:rsidRPr="00DA1C2B">
              <w:t>9843</w:t>
            </w:r>
          </w:p>
        </w:tc>
      </w:tr>
      <w:tr w:rsidR="00DA1C2B" w:rsidRPr="00DA1C2B" w14:paraId="66DC4EF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487963" w14:textId="77777777" w:rsidR="00DA1C2B" w:rsidRPr="00DA1C2B" w:rsidRDefault="00DA1C2B" w:rsidP="00DA1C2B">
            <w:r w:rsidRPr="00DA1C2B">
              <w:t>INTC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658ED9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262168" w14:textId="77777777" w:rsidR="00DA1C2B" w:rsidRPr="00DA1C2B" w:rsidRDefault="00DA1C2B" w:rsidP="00DA1C2B">
            <w:r w:rsidRPr="00DA1C2B">
              <w:t>513</w:t>
            </w:r>
          </w:p>
        </w:tc>
      </w:tr>
      <w:tr w:rsidR="00DA1C2B" w:rsidRPr="00DA1C2B" w14:paraId="548FCF6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CD94A6" w14:textId="77777777" w:rsidR="00DA1C2B" w:rsidRPr="00DA1C2B" w:rsidRDefault="00DA1C2B" w:rsidP="00DA1C2B">
            <w:r w:rsidRPr="00DA1C2B">
              <w:t>INTC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CC6C02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588268" w14:textId="77777777" w:rsidR="00DA1C2B" w:rsidRPr="00DA1C2B" w:rsidRDefault="00DA1C2B" w:rsidP="00DA1C2B">
            <w:r w:rsidRPr="00DA1C2B">
              <w:t>43767</w:t>
            </w:r>
          </w:p>
        </w:tc>
      </w:tr>
      <w:tr w:rsidR="00DA1C2B" w:rsidRPr="00DA1C2B" w14:paraId="723114A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13C954" w14:textId="77777777" w:rsidR="00DA1C2B" w:rsidRPr="00DA1C2B" w:rsidRDefault="00DA1C2B" w:rsidP="00DA1C2B">
            <w:r w:rsidRPr="00DA1C2B">
              <w:t>INTC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1F767B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1113CA" w14:textId="77777777" w:rsidR="00DA1C2B" w:rsidRPr="00DA1C2B" w:rsidRDefault="00DA1C2B" w:rsidP="00DA1C2B">
            <w:r w:rsidRPr="00DA1C2B">
              <w:t>1712</w:t>
            </w:r>
          </w:p>
        </w:tc>
      </w:tr>
      <w:tr w:rsidR="00DA1C2B" w:rsidRPr="00DA1C2B" w14:paraId="3D041A5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F3516B" w14:textId="77777777" w:rsidR="00DA1C2B" w:rsidRPr="00DA1C2B" w:rsidRDefault="00DA1C2B" w:rsidP="00DA1C2B">
            <w:r w:rsidRPr="00DA1C2B">
              <w:t>INTC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87599B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8539B8" w14:textId="77777777" w:rsidR="00DA1C2B" w:rsidRPr="00DA1C2B" w:rsidRDefault="00DA1C2B" w:rsidP="00DA1C2B">
            <w:r w:rsidRPr="00DA1C2B">
              <w:t>65</w:t>
            </w:r>
          </w:p>
        </w:tc>
      </w:tr>
      <w:tr w:rsidR="00DA1C2B" w:rsidRPr="00DA1C2B" w14:paraId="060EC56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354EB" w14:textId="77777777" w:rsidR="00DA1C2B" w:rsidRPr="00DA1C2B" w:rsidRDefault="00DA1C2B" w:rsidP="00DA1C2B">
            <w:r w:rsidRPr="00DA1C2B">
              <w:t>INTC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8DA8FE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98E825" w14:textId="77777777" w:rsidR="00DA1C2B" w:rsidRPr="00DA1C2B" w:rsidRDefault="00DA1C2B" w:rsidP="00DA1C2B">
            <w:r w:rsidRPr="00DA1C2B">
              <w:t>15630</w:t>
            </w:r>
          </w:p>
        </w:tc>
      </w:tr>
      <w:tr w:rsidR="00DA1C2B" w:rsidRPr="00DA1C2B" w14:paraId="60A2F37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B80B42" w14:textId="77777777" w:rsidR="00DA1C2B" w:rsidRPr="00DA1C2B" w:rsidRDefault="00DA1C2B" w:rsidP="00DA1C2B">
            <w:r w:rsidRPr="00DA1C2B">
              <w:t>INTC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94D312" w14:textId="77777777" w:rsidR="00DA1C2B" w:rsidRPr="00DA1C2B" w:rsidRDefault="00DA1C2B" w:rsidP="00DA1C2B">
            <w:r w:rsidRPr="00DA1C2B">
              <w:t>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22930" w14:textId="77777777" w:rsidR="00DA1C2B" w:rsidRPr="00DA1C2B" w:rsidRDefault="00DA1C2B" w:rsidP="00DA1C2B">
            <w:r w:rsidRPr="00DA1C2B">
              <w:t>27788</w:t>
            </w:r>
          </w:p>
        </w:tc>
      </w:tr>
      <w:tr w:rsidR="00DA1C2B" w:rsidRPr="00DA1C2B" w14:paraId="056B368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643FE7" w14:textId="77777777" w:rsidR="00DA1C2B" w:rsidRPr="00DA1C2B" w:rsidRDefault="00DA1C2B" w:rsidP="00DA1C2B">
            <w:r w:rsidRPr="00DA1C2B">
              <w:t>INTC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F468EB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69DDB4" w14:textId="77777777" w:rsidR="00DA1C2B" w:rsidRPr="00DA1C2B" w:rsidRDefault="00DA1C2B" w:rsidP="00DA1C2B">
            <w:r w:rsidRPr="00DA1C2B">
              <w:t>22</w:t>
            </w:r>
          </w:p>
        </w:tc>
      </w:tr>
      <w:tr w:rsidR="00DA1C2B" w:rsidRPr="00DA1C2B" w14:paraId="6F27C28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17C7DC" w14:textId="77777777" w:rsidR="00DA1C2B" w:rsidRPr="00DA1C2B" w:rsidRDefault="00DA1C2B" w:rsidP="00DA1C2B">
            <w:r w:rsidRPr="00DA1C2B">
              <w:t>INTC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B3591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22ABDC" w14:textId="77777777" w:rsidR="00DA1C2B" w:rsidRPr="00DA1C2B" w:rsidRDefault="00DA1C2B" w:rsidP="00DA1C2B">
            <w:r w:rsidRPr="00DA1C2B">
              <w:t>24274</w:t>
            </w:r>
          </w:p>
        </w:tc>
      </w:tr>
      <w:tr w:rsidR="00DA1C2B" w:rsidRPr="00DA1C2B" w14:paraId="284DAA1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5EAA4E" w14:textId="77777777" w:rsidR="00DA1C2B" w:rsidRPr="00DA1C2B" w:rsidRDefault="00DA1C2B" w:rsidP="00DA1C2B">
            <w:r w:rsidRPr="00DA1C2B">
              <w:t>JNJ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85684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DBDA2C" w14:textId="77777777" w:rsidR="00DA1C2B" w:rsidRPr="00DA1C2B" w:rsidRDefault="00DA1C2B" w:rsidP="00DA1C2B">
            <w:r w:rsidRPr="00DA1C2B">
              <w:t>3099</w:t>
            </w:r>
          </w:p>
        </w:tc>
      </w:tr>
      <w:tr w:rsidR="00DA1C2B" w:rsidRPr="00DA1C2B" w14:paraId="1D479DF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841C76" w14:textId="77777777" w:rsidR="00DA1C2B" w:rsidRPr="00DA1C2B" w:rsidRDefault="00DA1C2B" w:rsidP="00DA1C2B">
            <w:r w:rsidRPr="00DA1C2B">
              <w:t>JNJ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4B35B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197C1" w14:textId="77777777" w:rsidR="00DA1C2B" w:rsidRPr="00DA1C2B" w:rsidRDefault="00DA1C2B" w:rsidP="00DA1C2B">
            <w:r w:rsidRPr="00DA1C2B">
              <w:t>184</w:t>
            </w:r>
          </w:p>
        </w:tc>
      </w:tr>
      <w:tr w:rsidR="00DA1C2B" w:rsidRPr="00DA1C2B" w14:paraId="48EF3B2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83877C" w14:textId="77777777" w:rsidR="00DA1C2B" w:rsidRPr="00DA1C2B" w:rsidRDefault="00DA1C2B" w:rsidP="00DA1C2B">
            <w:r w:rsidRPr="00DA1C2B">
              <w:t>JNJ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F184D3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817841" w14:textId="77777777" w:rsidR="00DA1C2B" w:rsidRPr="00DA1C2B" w:rsidRDefault="00DA1C2B" w:rsidP="00DA1C2B">
            <w:r w:rsidRPr="00DA1C2B">
              <w:t>10494</w:t>
            </w:r>
          </w:p>
        </w:tc>
      </w:tr>
      <w:tr w:rsidR="00DA1C2B" w:rsidRPr="00DA1C2B" w14:paraId="7D81462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BCB2B7" w14:textId="77777777" w:rsidR="00DA1C2B" w:rsidRPr="00DA1C2B" w:rsidRDefault="00DA1C2B" w:rsidP="00DA1C2B">
            <w:r w:rsidRPr="00DA1C2B">
              <w:t>JNJ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20D9C5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4F1264" w14:textId="77777777" w:rsidR="00DA1C2B" w:rsidRPr="00DA1C2B" w:rsidRDefault="00DA1C2B" w:rsidP="00DA1C2B">
            <w:r w:rsidRPr="00DA1C2B">
              <w:t>558</w:t>
            </w:r>
          </w:p>
        </w:tc>
      </w:tr>
      <w:tr w:rsidR="00DA1C2B" w:rsidRPr="00DA1C2B" w14:paraId="39C79BA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6DB02B" w14:textId="77777777" w:rsidR="00DA1C2B" w:rsidRPr="00DA1C2B" w:rsidRDefault="00DA1C2B" w:rsidP="00DA1C2B">
            <w:r w:rsidRPr="00DA1C2B">
              <w:t>JNJ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0C45A8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D8DDF4" w14:textId="77777777" w:rsidR="00DA1C2B" w:rsidRPr="00DA1C2B" w:rsidRDefault="00DA1C2B" w:rsidP="00DA1C2B">
            <w:r w:rsidRPr="00DA1C2B">
              <w:t>79</w:t>
            </w:r>
          </w:p>
        </w:tc>
      </w:tr>
      <w:tr w:rsidR="00DA1C2B" w:rsidRPr="00DA1C2B" w14:paraId="132CFA1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B477C" w14:textId="77777777" w:rsidR="00DA1C2B" w:rsidRPr="00DA1C2B" w:rsidRDefault="00DA1C2B" w:rsidP="00DA1C2B">
            <w:r w:rsidRPr="00DA1C2B">
              <w:t>JNJ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E23683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5230F5" w14:textId="77777777" w:rsidR="00DA1C2B" w:rsidRPr="00DA1C2B" w:rsidRDefault="00DA1C2B" w:rsidP="00DA1C2B">
            <w:r w:rsidRPr="00DA1C2B">
              <w:t>7855</w:t>
            </w:r>
          </w:p>
        </w:tc>
      </w:tr>
      <w:tr w:rsidR="00DA1C2B" w:rsidRPr="00DA1C2B" w14:paraId="55DD2FD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837BC8" w14:textId="77777777" w:rsidR="00DA1C2B" w:rsidRPr="00DA1C2B" w:rsidRDefault="00DA1C2B" w:rsidP="00DA1C2B">
            <w:r w:rsidRPr="00DA1C2B">
              <w:t>JNJ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30744F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EACD93" w14:textId="77777777" w:rsidR="00DA1C2B" w:rsidRPr="00DA1C2B" w:rsidRDefault="00DA1C2B" w:rsidP="00DA1C2B">
            <w:r w:rsidRPr="00DA1C2B">
              <w:t>5119</w:t>
            </w:r>
          </w:p>
        </w:tc>
      </w:tr>
      <w:tr w:rsidR="00DA1C2B" w:rsidRPr="00DA1C2B" w14:paraId="587DC27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80D765" w14:textId="77777777" w:rsidR="00DA1C2B" w:rsidRPr="00DA1C2B" w:rsidRDefault="00DA1C2B" w:rsidP="00DA1C2B">
            <w:r w:rsidRPr="00DA1C2B">
              <w:t>JNJ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D40F70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611C0B" w14:textId="77777777" w:rsidR="00DA1C2B" w:rsidRPr="00DA1C2B" w:rsidRDefault="00DA1C2B" w:rsidP="00DA1C2B">
            <w:r w:rsidRPr="00DA1C2B">
              <w:t>10303</w:t>
            </w:r>
          </w:p>
        </w:tc>
      </w:tr>
      <w:tr w:rsidR="00DA1C2B" w:rsidRPr="00DA1C2B" w14:paraId="39DB140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9A1B6E" w14:textId="77777777" w:rsidR="00DA1C2B" w:rsidRPr="00DA1C2B" w:rsidRDefault="00DA1C2B" w:rsidP="00DA1C2B">
            <w:r w:rsidRPr="00DA1C2B">
              <w:t>JNJ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1B40C0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8FCDE8" w14:textId="77777777" w:rsidR="00DA1C2B" w:rsidRPr="00DA1C2B" w:rsidRDefault="00DA1C2B" w:rsidP="00DA1C2B">
            <w:r w:rsidRPr="00DA1C2B">
              <w:t>7</w:t>
            </w:r>
          </w:p>
        </w:tc>
      </w:tr>
      <w:tr w:rsidR="00DA1C2B" w:rsidRPr="00DA1C2B" w14:paraId="4E1D29E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9CF73D" w14:textId="77777777" w:rsidR="00DA1C2B" w:rsidRPr="00DA1C2B" w:rsidRDefault="00DA1C2B" w:rsidP="00DA1C2B">
            <w:r w:rsidRPr="00DA1C2B">
              <w:t>JNJ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C5A1B3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D90EE5" w14:textId="77777777" w:rsidR="00DA1C2B" w:rsidRPr="00DA1C2B" w:rsidRDefault="00DA1C2B" w:rsidP="00DA1C2B">
            <w:r w:rsidRPr="00DA1C2B">
              <w:t>4912</w:t>
            </w:r>
          </w:p>
        </w:tc>
      </w:tr>
      <w:tr w:rsidR="00DA1C2B" w:rsidRPr="00DA1C2B" w14:paraId="103CA93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DC698A" w14:textId="77777777" w:rsidR="00DA1C2B" w:rsidRPr="00DA1C2B" w:rsidRDefault="00DA1C2B" w:rsidP="00DA1C2B">
            <w:r w:rsidRPr="00DA1C2B">
              <w:t>JPM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C9B3F0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08F21A" w14:textId="77777777" w:rsidR="00DA1C2B" w:rsidRPr="00DA1C2B" w:rsidRDefault="00DA1C2B" w:rsidP="00DA1C2B">
            <w:r w:rsidRPr="00DA1C2B">
              <w:t>12042</w:t>
            </w:r>
          </w:p>
        </w:tc>
      </w:tr>
      <w:tr w:rsidR="00DA1C2B" w:rsidRPr="00DA1C2B" w14:paraId="68F621E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44753" w14:textId="77777777" w:rsidR="00DA1C2B" w:rsidRPr="00DA1C2B" w:rsidRDefault="00DA1C2B" w:rsidP="00DA1C2B">
            <w:r w:rsidRPr="00DA1C2B">
              <w:t>JPM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A0F24D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7C41D2" w14:textId="77777777" w:rsidR="00DA1C2B" w:rsidRPr="00DA1C2B" w:rsidRDefault="00DA1C2B" w:rsidP="00DA1C2B">
            <w:r w:rsidRPr="00DA1C2B">
              <w:t>582</w:t>
            </w:r>
          </w:p>
        </w:tc>
      </w:tr>
      <w:tr w:rsidR="00DA1C2B" w:rsidRPr="00DA1C2B" w14:paraId="6239841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807F0D" w14:textId="77777777" w:rsidR="00DA1C2B" w:rsidRPr="00DA1C2B" w:rsidRDefault="00DA1C2B" w:rsidP="00DA1C2B">
            <w:r w:rsidRPr="00DA1C2B">
              <w:t>JPM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96FC86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62829C" w14:textId="77777777" w:rsidR="00DA1C2B" w:rsidRPr="00DA1C2B" w:rsidRDefault="00DA1C2B" w:rsidP="00DA1C2B">
            <w:r w:rsidRPr="00DA1C2B">
              <w:t>35392</w:t>
            </w:r>
          </w:p>
        </w:tc>
      </w:tr>
      <w:tr w:rsidR="00DA1C2B" w:rsidRPr="00DA1C2B" w14:paraId="6BAC1F6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8D7C5C" w14:textId="77777777" w:rsidR="00DA1C2B" w:rsidRPr="00DA1C2B" w:rsidRDefault="00DA1C2B" w:rsidP="00DA1C2B">
            <w:r w:rsidRPr="00DA1C2B">
              <w:t>JPM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E8C7FC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4D0455" w14:textId="77777777" w:rsidR="00DA1C2B" w:rsidRPr="00DA1C2B" w:rsidRDefault="00DA1C2B" w:rsidP="00DA1C2B">
            <w:r w:rsidRPr="00DA1C2B">
              <w:t>1841</w:t>
            </w:r>
          </w:p>
        </w:tc>
      </w:tr>
      <w:tr w:rsidR="00DA1C2B" w:rsidRPr="00DA1C2B" w14:paraId="4A1402D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3D62E6" w14:textId="77777777" w:rsidR="00DA1C2B" w:rsidRPr="00DA1C2B" w:rsidRDefault="00DA1C2B" w:rsidP="00DA1C2B">
            <w:r w:rsidRPr="00DA1C2B">
              <w:t>JPM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07D91C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20F2EB" w14:textId="77777777" w:rsidR="00DA1C2B" w:rsidRPr="00DA1C2B" w:rsidRDefault="00DA1C2B" w:rsidP="00DA1C2B">
            <w:r w:rsidRPr="00DA1C2B">
              <w:t>91</w:t>
            </w:r>
          </w:p>
        </w:tc>
      </w:tr>
      <w:tr w:rsidR="00DA1C2B" w:rsidRPr="00DA1C2B" w14:paraId="5A8FCF4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BE4B18" w14:textId="77777777" w:rsidR="00DA1C2B" w:rsidRPr="00DA1C2B" w:rsidRDefault="00DA1C2B" w:rsidP="00DA1C2B">
            <w:r w:rsidRPr="00DA1C2B">
              <w:t>JPM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53D91F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D4869" w14:textId="77777777" w:rsidR="00DA1C2B" w:rsidRPr="00DA1C2B" w:rsidRDefault="00DA1C2B" w:rsidP="00DA1C2B">
            <w:r w:rsidRPr="00DA1C2B">
              <w:t>15438</w:t>
            </w:r>
          </w:p>
        </w:tc>
      </w:tr>
      <w:tr w:rsidR="00DA1C2B" w:rsidRPr="00DA1C2B" w14:paraId="3DC123A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104058" w14:textId="77777777" w:rsidR="00DA1C2B" w:rsidRPr="00DA1C2B" w:rsidRDefault="00DA1C2B" w:rsidP="00DA1C2B">
            <w:r w:rsidRPr="00DA1C2B">
              <w:t>JPM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81507A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F9305C" w14:textId="77777777" w:rsidR="00DA1C2B" w:rsidRPr="00DA1C2B" w:rsidRDefault="00DA1C2B" w:rsidP="00DA1C2B">
            <w:r w:rsidRPr="00DA1C2B">
              <w:t>22517</w:t>
            </w:r>
          </w:p>
        </w:tc>
      </w:tr>
      <w:tr w:rsidR="00DA1C2B" w:rsidRPr="00DA1C2B" w14:paraId="372D3B3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8246B1" w14:textId="77777777" w:rsidR="00DA1C2B" w:rsidRPr="00DA1C2B" w:rsidRDefault="00DA1C2B" w:rsidP="00DA1C2B">
            <w:r w:rsidRPr="00DA1C2B">
              <w:t>JPM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DEB988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09051" w14:textId="77777777" w:rsidR="00DA1C2B" w:rsidRPr="00DA1C2B" w:rsidRDefault="00DA1C2B" w:rsidP="00DA1C2B">
            <w:r w:rsidRPr="00DA1C2B">
              <w:t>35920</w:t>
            </w:r>
          </w:p>
        </w:tc>
      </w:tr>
      <w:tr w:rsidR="00DA1C2B" w:rsidRPr="00DA1C2B" w14:paraId="537BFF4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453A8B" w14:textId="77777777" w:rsidR="00DA1C2B" w:rsidRPr="00DA1C2B" w:rsidRDefault="00DA1C2B" w:rsidP="00DA1C2B">
            <w:r w:rsidRPr="00DA1C2B">
              <w:t>JPM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3BB9D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A15D11" w14:textId="77777777" w:rsidR="00DA1C2B" w:rsidRPr="00DA1C2B" w:rsidRDefault="00DA1C2B" w:rsidP="00DA1C2B">
            <w:r w:rsidRPr="00DA1C2B">
              <w:t>8</w:t>
            </w:r>
          </w:p>
        </w:tc>
      </w:tr>
      <w:tr w:rsidR="00DA1C2B" w:rsidRPr="00DA1C2B" w14:paraId="03E966E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FD7081" w14:textId="77777777" w:rsidR="00DA1C2B" w:rsidRPr="00DA1C2B" w:rsidRDefault="00DA1C2B" w:rsidP="00DA1C2B">
            <w:r w:rsidRPr="00DA1C2B">
              <w:t>JPM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D1EEA9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BDB584" w14:textId="77777777" w:rsidR="00DA1C2B" w:rsidRPr="00DA1C2B" w:rsidRDefault="00DA1C2B" w:rsidP="00DA1C2B">
            <w:r w:rsidRPr="00DA1C2B">
              <w:t>15684</w:t>
            </w:r>
          </w:p>
        </w:tc>
      </w:tr>
      <w:tr w:rsidR="00DA1C2B" w:rsidRPr="00DA1C2B" w14:paraId="6C0BE8B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1DF04E" w14:textId="77777777" w:rsidR="00DA1C2B" w:rsidRPr="00DA1C2B" w:rsidRDefault="00DA1C2B" w:rsidP="00DA1C2B">
            <w:r w:rsidRPr="00DA1C2B">
              <w:t>KFT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98BD40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A0FCB7" w14:textId="77777777" w:rsidR="00DA1C2B" w:rsidRPr="00DA1C2B" w:rsidRDefault="00DA1C2B" w:rsidP="00DA1C2B">
            <w:r w:rsidRPr="00DA1C2B">
              <w:t>8537</w:t>
            </w:r>
          </w:p>
        </w:tc>
      </w:tr>
      <w:tr w:rsidR="00DA1C2B" w:rsidRPr="00DA1C2B" w14:paraId="66FBF6D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EBDECB" w14:textId="77777777" w:rsidR="00DA1C2B" w:rsidRPr="00DA1C2B" w:rsidRDefault="00DA1C2B" w:rsidP="00DA1C2B">
            <w:r w:rsidRPr="00DA1C2B">
              <w:t>KFT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CEE6A4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72F3B3" w14:textId="77777777" w:rsidR="00DA1C2B" w:rsidRPr="00DA1C2B" w:rsidRDefault="00DA1C2B" w:rsidP="00DA1C2B">
            <w:r w:rsidRPr="00DA1C2B">
              <w:t>188</w:t>
            </w:r>
          </w:p>
        </w:tc>
      </w:tr>
      <w:tr w:rsidR="00DA1C2B" w:rsidRPr="00DA1C2B" w14:paraId="57093F9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3A5825" w14:textId="77777777" w:rsidR="00DA1C2B" w:rsidRPr="00DA1C2B" w:rsidRDefault="00DA1C2B" w:rsidP="00DA1C2B">
            <w:r w:rsidRPr="00DA1C2B">
              <w:t>KFT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5477CE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84F720" w14:textId="77777777" w:rsidR="00DA1C2B" w:rsidRPr="00DA1C2B" w:rsidRDefault="00DA1C2B" w:rsidP="00DA1C2B">
            <w:r w:rsidRPr="00DA1C2B">
              <w:t>35291</w:t>
            </w:r>
          </w:p>
        </w:tc>
      </w:tr>
      <w:tr w:rsidR="00DA1C2B" w:rsidRPr="00DA1C2B" w14:paraId="095A9DD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D89FAE" w14:textId="77777777" w:rsidR="00DA1C2B" w:rsidRPr="00DA1C2B" w:rsidRDefault="00DA1C2B" w:rsidP="00DA1C2B">
            <w:r w:rsidRPr="00DA1C2B">
              <w:t>KFT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728F4E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F08CE9" w14:textId="77777777" w:rsidR="00DA1C2B" w:rsidRPr="00DA1C2B" w:rsidRDefault="00DA1C2B" w:rsidP="00DA1C2B">
            <w:r w:rsidRPr="00DA1C2B">
              <w:t>1384</w:t>
            </w:r>
          </w:p>
        </w:tc>
      </w:tr>
      <w:tr w:rsidR="00DA1C2B" w:rsidRPr="00DA1C2B" w14:paraId="3F6B85C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66EB3E" w14:textId="77777777" w:rsidR="00DA1C2B" w:rsidRPr="00DA1C2B" w:rsidRDefault="00DA1C2B" w:rsidP="00DA1C2B">
            <w:r w:rsidRPr="00DA1C2B">
              <w:t>KFT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5BA010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184712" w14:textId="77777777" w:rsidR="00DA1C2B" w:rsidRPr="00DA1C2B" w:rsidRDefault="00DA1C2B" w:rsidP="00DA1C2B">
            <w:r w:rsidRPr="00DA1C2B">
              <w:t>100</w:t>
            </w:r>
          </w:p>
        </w:tc>
      </w:tr>
      <w:tr w:rsidR="00DA1C2B" w:rsidRPr="00DA1C2B" w14:paraId="59400DB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F74603" w14:textId="77777777" w:rsidR="00DA1C2B" w:rsidRPr="00DA1C2B" w:rsidRDefault="00DA1C2B" w:rsidP="00DA1C2B">
            <w:r w:rsidRPr="00DA1C2B">
              <w:t>KFT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458F19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8F79CA" w14:textId="77777777" w:rsidR="00DA1C2B" w:rsidRPr="00DA1C2B" w:rsidRDefault="00DA1C2B" w:rsidP="00DA1C2B">
            <w:r w:rsidRPr="00DA1C2B">
              <w:t>11331</w:t>
            </w:r>
          </w:p>
        </w:tc>
      </w:tr>
      <w:tr w:rsidR="00DA1C2B" w:rsidRPr="00DA1C2B" w14:paraId="00BE8F3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5A8BA2" w14:textId="77777777" w:rsidR="00DA1C2B" w:rsidRPr="00DA1C2B" w:rsidRDefault="00DA1C2B" w:rsidP="00DA1C2B">
            <w:r w:rsidRPr="00DA1C2B">
              <w:t>KFT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AB8623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45E712" w14:textId="77777777" w:rsidR="00DA1C2B" w:rsidRPr="00DA1C2B" w:rsidRDefault="00DA1C2B" w:rsidP="00DA1C2B">
            <w:r w:rsidRPr="00DA1C2B">
              <w:t>17961</w:t>
            </w:r>
          </w:p>
        </w:tc>
      </w:tr>
      <w:tr w:rsidR="00DA1C2B" w:rsidRPr="00DA1C2B" w14:paraId="50008F6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88ACC9" w14:textId="77777777" w:rsidR="00DA1C2B" w:rsidRPr="00DA1C2B" w:rsidRDefault="00DA1C2B" w:rsidP="00DA1C2B">
            <w:r w:rsidRPr="00DA1C2B">
              <w:t>KFT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596E43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E8047A" w14:textId="77777777" w:rsidR="00DA1C2B" w:rsidRPr="00DA1C2B" w:rsidRDefault="00DA1C2B" w:rsidP="00DA1C2B">
            <w:r w:rsidRPr="00DA1C2B">
              <w:t>23420</w:t>
            </w:r>
          </w:p>
        </w:tc>
      </w:tr>
      <w:tr w:rsidR="00DA1C2B" w:rsidRPr="00DA1C2B" w14:paraId="0A4DADF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8AC035" w14:textId="77777777" w:rsidR="00DA1C2B" w:rsidRPr="00DA1C2B" w:rsidRDefault="00DA1C2B" w:rsidP="00DA1C2B">
            <w:r w:rsidRPr="00DA1C2B">
              <w:t>KFT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FC7DE8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770026" w14:textId="77777777" w:rsidR="00DA1C2B" w:rsidRPr="00DA1C2B" w:rsidRDefault="00DA1C2B" w:rsidP="00DA1C2B">
            <w:r w:rsidRPr="00DA1C2B">
              <w:t>40</w:t>
            </w:r>
          </w:p>
        </w:tc>
      </w:tr>
      <w:tr w:rsidR="00DA1C2B" w:rsidRPr="00DA1C2B" w14:paraId="57B4026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178F61" w14:textId="77777777" w:rsidR="00DA1C2B" w:rsidRPr="00DA1C2B" w:rsidRDefault="00DA1C2B" w:rsidP="00DA1C2B">
            <w:r w:rsidRPr="00DA1C2B">
              <w:t>KFT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E47459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505AB0" w14:textId="77777777" w:rsidR="00DA1C2B" w:rsidRPr="00DA1C2B" w:rsidRDefault="00DA1C2B" w:rsidP="00DA1C2B">
            <w:r w:rsidRPr="00DA1C2B">
              <w:t>16210</w:t>
            </w:r>
          </w:p>
        </w:tc>
      </w:tr>
      <w:tr w:rsidR="00DA1C2B" w:rsidRPr="00DA1C2B" w14:paraId="7432EE9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CD1BE9" w14:textId="77777777" w:rsidR="00DA1C2B" w:rsidRPr="00DA1C2B" w:rsidRDefault="00DA1C2B" w:rsidP="00DA1C2B">
            <w:r w:rsidRPr="00DA1C2B">
              <w:t>KO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B48219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FEBB9" w14:textId="77777777" w:rsidR="00DA1C2B" w:rsidRPr="00DA1C2B" w:rsidRDefault="00DA1C2B" w:rsidP="00DA1C2B">
            <w:r w:rsidRPr="00DA1C2B">
              <w:t>5171</w:t>
            </w:r>
          </w:p>
        </w:tc>
      </w:tr>
      <w:tr w:rsidR="00DA1C2B" w:rsidRPr="00DA1C2B" w14:paraId="33E80B8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84DFB" w14:textId="77777777" w:rsidR="00DA1C2B" w:rsidRPr="00DA1C2B" w:rsidRDefault="00DA1C2B" w:rsidP="00DA1C2B">
            <w:r w:rsidRPr="00DA1C2B">
              <w:t>KO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D46D54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2EC81" w14:textId="77777777" w:rsidR="00DA1C2B" w:rsidRPr="00DA1C2B" w:rsidRDefault="00DA1C2B" w:rsidP="00DA1C2B">
            <w:r w:rsidRPr="00DA1C2B">
              <w:t>295</w:t>
            </w:r>
          </w:p>
        </w:tc>
      </w:tr>
      <w:tr w:rsidR="00DA1C2B" w:rsidRPr="00DA1C2B" w14:paraId="37C9D34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0ED46A" w14:textId="77777777" w:rsidR="00DA1C2B" w:rsidRPr="00DA1C2B" w:rsidRDefault="00DA1C2B" w:rsidP="00DA1C2B">
            <w:r w:rsidRPr="00DA1C2B">
              <w:t>KO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F7E451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FEA9EE" w14:textId="77777777" w:rsidR="00DA1C2B" w:rsidRPr="00DA1C2B" w:rsidRDefault="00DA1C2B" w:rsidP="00DA1C2B">
            <w:r w:rsidRPr="00DA1C2B">
              <w:t>10943</w:t>
            </w:r>
          </w:p>
        </w:tc>
      </w:tr>
      <w:tr w:rsidR="00DA1C2B" w:rsidRPr="00DA1C2B" w14:paraId="54726B1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BAE6AA" w14:textId="77777777" w:rsidR="00DA1C2B" w:rsidRPr="00DA1C2B" w:rsidRDefault="00DA1C2B" w:rsidP="00DA1C2B">
            <w:r w:rsidRPr="00DA1C2B">
              <w:t>KO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2FF77A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35D67E" w14:textId="77777777" w:rsidR="00DA1C2B" w:rsidRPr="00DA1C2B" w:rsidRDefault="00DA1C2B" w:rsidP="00DA1C2B">
            <w:r w:rsidRPr="00DA1C2B">
              <w:t>719</w:t>
            </w:r>
          </w:p>
        </w:tc>
      </w:tr>
      <w:tr w:rsidR="00DA1C2B" w:rsidRPr="00DA1C2B" w14:paraId="54F48D4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2A6CC" w14:textId="77777777" w:rsidR="00DA1C2B" w:rsidRPr="00DA1C2B" w:rsidRDefault="00DA1C2B" w:rsidP="00DA1C2B">
            <w:r w:rsidRPr="00DA1C2B">
              <w:t>KO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45B35A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FE7C55" w14:textId="77777777" w:rsidR="00DA1C2B" w:rsidRPr="00DA1C2B" w:rsidRDefault="00DA1C2B" w:rsidP="00DA1C2B">
            <w:r w:rsidRPr="00DA1C2B">
              <w:t>102</w:t>
            </w:r>
          </w:p>
        </w:tc>
      </w:tr>
      <w:tr w:rsidR="00DA1C2B" w:rsidRPr="00DA1C2B" w14:paraId="74D4938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DD2381" w14:textId="77777777" w:rsidR="00DA1C2B" w:rsidRPr="00DA1C2B" w:rsidRDefault="00DA1C2B" w:rsidP="00DA1C2B">
            <w:r w:rsidRPr="00DA1C2B">
              <w:t>KO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A7DA9C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7A8F34" w14:textId="77777777" w:rsidR="00DA1C2B" w:rsidRPr="00DA1C2B" w:rsidRDefault="00DA1C2B" w:rsidP="00DA1C2B">
            <w:r w:rsidRPr="00DA1C2B">
              <w:t>8335</w:t>
            </w:r>
          </w:p>
        </w:tc>
      </w:tr>
      <w:tr w:rsidR="00DA1C2B" w:rsidRPr="00DA1C2B" w14:paraId="512E227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2CB9DA" w14:textId="77777777" w:rsidR="00DA1C2B" w:rsidRPr="00DA1C2B" w:rsidRDefault="00DA1C2B" w:rsidP="00DA1C2B">
            <w:r w:rsidRPr="00DA1C2B">
              <w:t>KO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E293F9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537EA3" w14:textId="77777777" w:rsidR="00DA1C2B" w:rsidRPr="00DA1C2B" w:rsidRDefault="00DA1C2B" w:rsidP="00DA1C2B">
            <w:r w:rsidRPr="00DA1C2B">
              <w:t>4044</w:t>
            </w:r>
          </w:p>
        </w:tc>
      </w:tr>
      <w:tr w:rsidR="00DA1C2B" w:rsidRPr="00DA1C2B" w14:paraId="4EA1148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EDBEC5" w14:textId="77777777" w:rsidR="00DA1C2B" w:rsidRPr="00DA1C2B" w:rsidRDefault="00DA1C2B" w:rsidP="00DA1C2B">
            <w:r w:rsidRPr="00DA1C2B">
              <w:t>KO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BC6F98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1206F2" w14:textId="77777777" w:rsidR="00DA1C2B" w:rsidRPr="00DA1C2B" w:rsidRDefault="00DA1C2B" w:rsidP="00DA1C2B">
            <w:r w:rsidRPr="00DA1C2B">
              <w:t>9207</w:t>
            </w:r>
          </w:p>
        </w:tc>
      </w:tr>
      <w:tr w:rsidR="00DA1C2B" w:rsidRPr="00DA1C2B" w14:paraId="79210F7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9D7C1A" w14:textId="77777777" w:rsidR="00DA1C2B" w:rsidRPr="00DA1C2B" w:rsidRDefault="00DA1C2B" w:rsidP="00DA1C2B">
            <w:r w:rsidRPr="00DA1C2B">
              <w:t>KO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EB8A0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EDC164" w14:textId="77777777" w:rsidR="00DA1C2B" w:rsidRPr="00DA1C2B" w:rsidRDefault="00DA1C2B" w:rsidP="00DA1C2B">
            <w:r w:rsidRPr="00DA1C2B">
              <w:t>4</w:t>
            </w:r>
          </w:p>
        </w:tc>
      </w:tr>
      <w:tr w:rsidR="00DA1C2B" w:rsidRPr="00DA1C2B" w14:paraId="126F234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5C1969" w14:textId="77777777" w:rsidR="00DA1C2B" w:rsidRPr="00DA1C2B" w:rsidRDefault="00DA1C2B" w:rsidP="00DA1C2B">
            <w:r w:rsidRPr="00DA1C2B">
              <w:t>KO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47934E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EB0016" w14:textId="77777777" w:rsidR="00DA1C2B" w:rsidRPr="00DA1C2B" w:rsidRDefault="00DA1C2B" w:rsidP="00DA1C2B">
            <w:r w:rsidRPr="00DA1C2B">
              <w:t>4151</w:t>
            </w:r>
          </w:p>
        </w:tc>
      </w:tr>
      <w:tr w:rsidR="00DA1C2B" w:rsidRPr="00DA1C2B" w14:paraId="210E4A0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A97273" w14:textId="77777777" w:rsidR="00DA1C2B" w:rsidRPr="00DA1C2B" w:rsidRDefault="00DA1C2B" w:rsidP="00DA1C2B">
            <w:r w:rsidRPr="00DA1C2B">
              <w:t>MCD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9871D5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53B9DE" w14:textId="77777777" w:rsidR="00DA1C2B" w:rsidRPr="00DA1C2B" w:rsidRDefault="00DA1C2B" w:rsidP="00DA1C2B">
            <w:r w:rsidRPr="00DA1C2B">
              <w:t>2746</w:t>
            </w:r>
          </w:p>
        </w:tc>
      </w:tr>
      <w:tr w:rsidR="00DA1C2B" w:rsidRPr="00DA1C2B" w14:paraId="0393C24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3B8461" w14:textId="77777777" w:rsidR="00DA1C2B" w:rsidRPr="00DA1C2B" w:rsidRDefault="00DA1C2B" w:rsidP="00DA1C2B">
            <w:r w:rsidRPr="00DA1C2B">
              <w:t>MCD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5244CB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260B7E" w14:textId="77777777" w:rsidR="00DA1C2B" w:rsidRPr="00DA1C2B" w:rsidRDefault="00DA1C2B" w:rsidP="00DA1C2B">
            <w:r w:rsidRPr="00DA1C2B">
              <w:t>280</w:t>
            </w:r>
          </w:p>
        </w:tc>
      </w:tr>
      <w:tr w:rsidR="00DA1C2B" w:rsidRPr="00DA1C2B" w14:paraId="7A3AA3A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901D84" w14:textId="77777777" w:rsidR="00DA1C2B" w:rsidRPr="00DA1C2B" w:rsidRDefault="00DA1C2B" w:rsidP="00DA1C2B">
            <w:r w:rsidRPr="00DA1C2B">
              <w:t>MCD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C92BFD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A97D59" w14:textId="77777777" w:rsidR="00DA1C2B" w:rsidRPr="00DA1C2B" w:rsidRDefault="00DA1C2B" w:rsidP="00DA1C2B">
            <w:r w:rsidRPr="00DA1C2B">
              <w:t>5301</w:t>
            </w:r>
          </w:p>
        </w:tc>
      </w:tr>
      <w:tr w:rsidR="00DA1C2B" w:rsidRPr="00DA1C2B" w14:paraId="55CEAB1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A56C8D" w14:textId="77777777" w:rsidR="00DA1C2B" w:rsidRPr="00DA1C2B" w:rsidRDefault="00DA1C2B" w:rsidP="00DA1C2B">
            <w:r w:rsidRPr="00DA1C2B">
              <w:t>MCD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423544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023597" w14:textId="77777777" w:rsidR="00DA1C2B" w:rsidRPr="00DA1C2B" w:rsidRDefault="00DA1C2B" w:rsidP="00DA1C2B">
            <w:r w:rsidRPr="00DA1C2B">
              <w:t>419</w:t>
            </w:r>
          </w:p>
        </w:tc>
      </w:tr>
      <w:tr w:rsidR="00DA1C2B" w:rsidRPr="00DA1C2B" w14:paraId="0FEF531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85610C" w14:textId="77777777" w:rsidR="00DA1C2B" w:rsidRPr="00DA1C2B" w:rsidRDefault="00DA1C2B" w:rsidP="00DA1C2B">
            <w:r w:rsidRPr="00DA1C2B">
              <w:t>MCD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E8FA34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D365A5" w14:textId="77777777" w:rsidR="00DA1C2B" w:rsidRPr="00DA1C2B" w:rsidRDefault="00DA1C2B" w:rsidP="00DA1C2B">
            <w:r w:rsidRPr="00DA1C2B">
              <w:t>8</w:t>
            </w:r>
          </w:p>
        </w:tc>
      </w:tr>
      <w:tr w:rsidR="00DA1C2B" w:rsidRPr="00DA1C2B" w14:paraId="1CF6FDA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5385C6" w14:textId="77777777" w:rsidR="00DA1C2B" w:rsidRPr="00DA1C2B" w:rsidRDefault="00DA1C2B" w:rsidP="00DA1C2B">
            <w:r w:rsidRPr="00DA1C2B">
              <w:t>MCD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3FF6C2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EA7E2A" w14:textId="77777777" w:rsidR="00DA1C2B" w:rsidRPr="00DA1C2B" w:rsidRDefault="00DA1C2B" w:rsidP="00DA1C2B">
            <w:r w:rsidRPr="00DA1C2B">
              <w:t>6117</w:t>
            </w:r>
          </w:p>
        </w:tc>
      </w:tr>
      <w:tr w:rsidR="00DA1C2B" w:rsidRPr="00DA1C2B" w14:paraId="553E40D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6ECFC1" w14:textId="77777777" w:rsidR="00DA1C2B" w:rsidRPr="00DA1C2B" w:rsidRDefault="00DA1C2B" w:rsidP="00DA1C2B">
            <w:r w:rsidRPr="00DA1C2B">
              <w:t>MCD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250D43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A7743" w14:textId="77777777" w:rsidR="00DA1C2B" w:rsidRPr="00DA1C2B" w:rsidRDefault="00DA1C2B" w:rsidP="00DA1C2B">
            <w:r w:rsidRPr="00DA1C2B">
              <w:t>3235</w:t>
            </w:r>
          </w:p>
        </w:tc>
      </w:tr>
      <w:tr w:rsidR="00DA1C2B" w:rsidRPr="00DA1C2B" w14:paraId="237101E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499F51" w14:textId="77777777" w:rsidR="00DA1C2B" w:rsidRPr="00DA1C2B" w:rsidRDefault="00DA1C2B" w:rsidP="00DA1C2B">
            <w:r w:rsidRPr="00DA1C2B">
              <w:t>MCD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71B6E6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82728B" w14:textId="77777777" w:rsidR="00DA1C2B" w:rsidRPr="00DA1C2B" w:rsidRDefault="00DA1C2B" w:rsidP="00DA1C2B">
            <w:r w:rsidRPr="00DA1C2B">
              <w:t>6426</w:t>
            </w:r>
          </w:p>
        </w:tc>
      </w:tr>
      <w:tr w:rsidR="00DA1C2B" w:rsidRPr="00DA1C2B" w14:paraId="18583B9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63F395" w14:textId="77777777" w:rsidR="00DA1C2B" w:rsidRPr="00DA1C2B" w:rsidRDefault="00DA1C2B" w:rsidP="00DA1C2B">
            <w:r w:rsidRPr="00DA1C2B">
              <w:t>MCD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847917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2638A8" w14:textId="77777777" w:rsidR="00DA1C2B" w:rsidRPr="00DA1C2B" w:rsidRDefault="00DA1C2B" w:rsidP="00DA1C2B">
            <w:r w:rsidRPr="00DA1C2B">
              <w:t>2</w:t>
            </w:r>
          </w:p>
        </w:tc>
      </w:tr>
      <w:tr w:rsidR="00DA1C2B" w:rsidRPr="00DA1C2B" w14:paraId="10193D0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F27F99" w14:textId="77777777" w:rsidR="00DA1C2B" w:rsidRPr="00DA1C2B" w:rsidRDefault="00DA1C2B" w:rsidP="00DA1C2B">
            <w:r w:rsidRPr="00DA1C2B">
              <w:t>MCD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15DA75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6ABE73" w14:textId="77777777" w:rsidR="00DA1C2B" w:rsidRPr="00DA1C2B" w:rsidRDefault="00DA1C2B" w:rsidP="00DA1C2B">
            <w:r w:rsidRPr="00DA1C2B">
              <w:t>2671</w:t>
            </w:r>
          </w:p>
        </w:tc>
      </w:tr>
      <w:tr w:rsidR="00DA1C2B" w:rsidRPr="00DA1C2B" w14:paraId="0133F37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475478" w14:textId="77777777" w:rsidR="00DA1C2B" w:rsidRPr="00DA1C2B" w:rsidRDefault="00DA1C2B" w:rsidP="00DA1C2B">
            <w:r w:rsidRPr="00DA1C2B">
              <w:t>MMM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803D09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B25A03" w14:textId="77777777" w:rsidR="00DA1C2B" w:rsidRPr="00DA1C2B" w:rsidRDefault="00DA1C2B" w:rsidP="00DA1C2B">
            <w:r w:rsidRPr="00DA1C2B">
              <w:t>1042</w:t>
            </w:r>
          </w:p>
        </w:tc>
      </w:tr>
      <w:tr w:rsidR="00DA1C2B" w:rsidRPr="00DA1C2B" w14:paraId="37B045C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0FF5EB" w14:textId="77777777" w:rsidR="00DA1C2B" w:rsidRPr="00DA1C2B" w:rsidRDefault="00DA1C2B" w:rsidP="00DA1C2B">
            <w:r w:rsidRPr="00DA1C2B">
              <w:t>MMM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5A2279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E942B0" w14:textId="77777777" w:rsidR="00DA1C2B" w:rsidRPr="00DA1C2B" w:rsidRDefault="00DA1C2B" w:rsidP="00DA1C2B">
            <w:r w:rsidRPr="00DA1C2B">
              <w:t>92</w:t>
            </w:r>
          </w:p>
        </w:tc>
      </w:tr>
      <w:tr w:rsidR="00DA1C2B" w:rsidRPr="00DA1C2B" w14:paraId="372D993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710BEE" w14:textId="77777777" w:rsidR="00DA1C2B" w:rsidRPr="00DA1C2B" w:rsidRDefault="00DA1C2B" w:rsidP="00DA1C2B">
            <w:r w:rsidRPr="00DA1C2B">
              <w:t>MMM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E364E2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A1E727" w14:textId="77777777" w:rsidR="00DA1C2B" w:rsidRPr="00DA1C2B" w:rsidRDefault="00DA1C2B" w:rsidP="00DA1C2B">
            <w:r w:rsidRPr="00DA1C2B">
              <w:t>3615</w:t>
            </w:r>
          </w:p>
        </w:tc>
      </w:tr>
      <w:tr w:rsidR="00DA1C2B" w:rsidRPr="00DA1C2B" w14:paraId="522559F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5BFDED" w14:textId="77777777" w:rsidR="00DA1C2B" w:rsidRPr="00DA1C2B" w:rsidRDefault="00DA1C2B" w:rsidP="00DA1C2B">
            <w:r w:rsidRPr="00DA1C2B">
              <w:t>MMM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2969EE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D19A9E" w14:textId="77777777" w:rsidR="00DA1C2B" w:rsidRPr="00DA1C2B" w:rsidRDefault="00DA1C2B" w:rsidP="00DA1C2B">
            <w:r w:rsidRPr="00DA1C2B">
              <w:t>237</w:t>
            </w:r>
          </w:p>
        </w:tc>
      </w:tr>
      <w:tr w:rsidR="00DA1C2B" w:rsidRPr="00DA1C2B" w14:paraId="76D503A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FA40C2" w14:textId="77777777" w:rsidR="00DA1C2B" w:rsidRPr="00DA1C2B" w:rsidRDefault="00DA1C2B" w:rsidP="00DA1C2B">
            <w:r w:rsidRPr="00DA1C2B">
              <w:t>MMM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34A5E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989D3D" w14:textId="77777777" w:rsidR="00DA1C2B" w:rsidRPr="00DA1C2B" w:rsidRDefault="00DA1C2B" w:rsidP="00DA1C2B">
            <w:r w:rsidRPr="00DA1C2B">
              <w:t>4473</w:t>
            </w:r>
          </w:p>
        </w:tc>
      </w:tr>
      <w:tr w:rsidR="00DA1C2B" w:rsidRPr="00DA1C2B" w14:paraId="7E1093F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9027D" w14:textId="77777777" w:rsidR="00DA1C2B" w:rsidRPr="00DA1C2B" w:rsidRDefault="00DA1C2B" w:rsidP="00DA1C2B">
            <w:r w:rsidRPr="00DA1C2B">
              <w:t>MMM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E16EDF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672559" w14:textId="77777777" w:rsidR="00DA1C2B" w:rsidRPr="00DA1C2B" w:rsidRDefault="00DA1C2B" w:rsidP="00DA1C2B">
            <w:r w:rsidRPr="00DA1C2B">
              <w:t>1835</w:t>
            </w:r>
          </w:p>
        </w:tc>
      </w:tr>
      <w:tr w:rsidR="00DA1C2B" w:rsidRPr="00DA1C2B" w14:paraId="66395A7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09FD6B" w14:textId="77777777" w:rsidR="00DA1C2B" w:rsidRPr="00DA1C2B" w:rsidRDefault="00DA1C2B" w:rsidP="00DA1C2B">
            <w:r w:rsidRPr="00DA1C2B">
              <w:t>MMM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4BC7D0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3D5D83" w14:textId="77777777" w:rsidR="00DA1C2B" w:rsidRPr="00DA1C2B" w:rsidRDefault="00DA1C2B" w:rsidP="00DA1C2B">
            <w:r w:rsidRPr="00DA1C2B">
              <w:t>3829</w:t>
            </w:r>
          </w:p>
        </w:tc>
      </w:tr>
      <w:tr w:rsidR="00DA1C2B" w:rsidRPr="00DA1C2B" w14:paraId="5461153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501BB0" w14:textId="77777777" w:rsidR="00DA1C2B" w:rsidRPr="00DA1C2B" w:rsidRDefault="00DA1C2B" w:rsidP="00DA1C2B">
            <w:r w:rsidRPr="00DA1C2B">
              <w:t>MMM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42F8F8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560740" w14:textId="77777777" w:rsidR="00DA1C2B" w:rsidRPr="00DA1C2B" w:rsidRDefault="00DA1C2B" w:rsidP="00DA1C2B">
            <w:r w:rsidRPr="00DA1C2B">
              <w:t>2</w:t>
            </w:r>
          </w:p>
        </w:tc>
      </w:tr>
      <w:tr w:rsidR="00DA1C2B" w:rsidRPr="00DA1C2B" w14:paraId="6BC9331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76C4B4" w14:textId="77777777" w:rsidR="00DA1C2B" w:rsidRPr="00DA1C2B" w:rsidRDefault="00DA1C2B" w:rsidP="00DA1C2B">
            <w:r w:rsidRPr="00DA1C2B">
              <w:t>MMM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65074F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D613F9" w14:textId="77777777" w:rsidR="00DA1C2B" w:rsidRPr="00DA1C2B" w:rsidRDefault="00DA1C2B" w:rsidP="00DA1C2B">
            <w:r w:rsidRPr="00DA1C2B">
              <w:t>1421</w:t>
            </w:r>
          </w:p>
        </w:tc>
      </w:tr>
      <w:tr w:rsidR="00DA1C2B" w:rsidRPr="00DA1C2B" w14:paraId="172B777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B9C81B" w14:textId="77777777" w:rsidR="00DA1C2B" w:rsidRPr="00DA1C2B" w:rsidRDefault="00DA1C2B" w:rsidP="00DA1C2B">
            <w:r w:rsidRPr="00DA1C2B">
              <w:t>MRK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3E8A0E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42F130" w14:textId="77777777" w:rsidR="00DA1C2B" w:rsidRPr="00DA1C2B" w:rsidRDefault="00DA1C2B" w:rsidP="00DA1C2B">
            <w:r w:rsidRPr="00DA1C2B">
              <w:t>4187</w:t>
            </w:r>
          </w:p>
        </w:tc>
      </w:tr>
      <w:tr w:rsidR="00DA1C2B" w:rsidRPr="00DA1C2B" w14:paraId="126295E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2A61B" w14:textId="77777777" w:rsidR="00DA1C2B" w:rsidRPr="00DA1C2B" w:rsidRDefault="00DA1C2B" w:rsidP="00DA1C2B">
            <w:r w:rsidRPr="00DA1C2B">
              <w:t>MRK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FB5B83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F27441" w14:textId="77777777" w:rsidR="00DA1C2B" w:rsidRPr="00DA1C2B" w:rsidRDefault="00DA1C2B" w:rsidP="00DA1C2B">
            <w:r w:rsidRPr="00DA1C2B">
              <w:t>224</w:t>
            </w:r>
          </w:p>
        </w:tc>
      </w:tr>
      <w:tr w:rsidR="00DA1C2B" w:rsidRPr="00DA1C2B" w14:paraId="6C15889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1E039A" w14:textId="77777777" w:rsidR="00DA1C2B" w:rsidRPr="00DA1C2B" w:rsidRDefault="00DA1C2B" w:rsidP="00DA1C2B">
            <w:r w:rsidRPr="00DA1C2B">
              <w:t>MRK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7D23BA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D08F47" w14:textId="77777777" w:rsidR="00DA1C2B" w:rsidRPr="00DA1C2B" w:rsidRDefault="00DA1C2B" w:rsidP="00DA1C2B">
            <w:r w:rsidRPr="00DA1C2B">
              <w:t>17391</w:t>
            </w:r>
          </w:p>
        </w:tc>
      </w:tr>
      <w:tr w:rsidR="00DA1C2B" w:rsidRPr="00DA1C2B" w14:paraId="39007AD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269F24" w14:textId="77777777" w:rsidR="00DA1C2B" w:rsidRPr="00DA1C2B" w:rsidRDefault="00DA1C2B" w:rsidP="00DA1C2B">
            <w:r w:rsidRPr="00DA1C2B">
              <w:t>MRK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B3F33C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86FF64" w14:textId="77777777" w:rsidR="00DA1C2B" w:rsidRPr="00DA1C2B" w:rsidRDefault="00DA1C2B" w:rsidP="00DA1C2B">
            <w:r w:rsidRPr="00DA1C2B">
              <w:t>413</w:t>
            </w:r>
          </w:p>
        </w:tc>
      </w:tr>
      <w:tr w:rsidR="00DA1C2B" w:rsidRPr="00DA1C2B" w14:paraId="2F2A09E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747572" w14:textId="77777777" w:rsidR="00DA1C2B" w:rsidRPr="00DA1C2B" w:rsidRDefault="00DA1C2B" w:rsidP="00DA1C2B">
            <w:r w:rsidRPr="00DA1C2B">
              <w:t>MRK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CA883B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D915E6" w14:textId="77777777" w:rsidR="00DA1C2B" w:rsidRPr="00DA1C2B" w:rsidRDefault="00DA1C2B" w:rsidP="00DA1C2B">
            <w:r w:rsidRPr="00DA1C2B">
              <w:t>80</w:t>
            </w:r>
          </w:p>
        </w:tc>
      </w:tr>
      <w:tr w:rsidR="00DA1C2B" w:rsidRPr="00DA1C2B" w14:paraId="1DCE503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CB75D4" w14:textId="77777777" w:rsidR="00DA1C2B" w:rsidRPr="00DA1C2B" w:rsidRDefault="00DA1C2B" w:rsidP="00DA1C2B">
            <w:r w:rsidRPr="00DA1C2B">
              <w:t>MRK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7430B6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7DA923" w14:textId="77777777" w:rsidR="00DA1C2B" w:rsidRPr="00DA1C2B" w:rsidRDefault="00DA1C2B" w:rsidP="00DA1C2B">
            <w:r w:rsidRPr="00DA1C2B">
              <w:t>8541</w:t>
            </w:r>
          </w:p>
        </w:tc>
      </w:tr>
      <w:tr w:rsidR="00DA1C2B" w:rsidRPr="00DA1C2B" w14:paraId="290FF76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E87081" w14:textId="77777777" w:rsidR="00DA1C2B" w:rsidRPr="00DA1C2B" w:rsidRDefault="00DA1C2B" w:rsidP="00DA1C2B">
            <w:r w:rsidRPr="00DA1C2B">
              <w:t>MRK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30B785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FD14B4" w14:textId="77777777" w:rsidR="00DA1C2B" w:rsidRPr="00DA1C2B" w:rsidRDefault="00DA1C2B" w:rsidP="00DA1C2B">
            <w:r w:rsidRPr="00DA1C2B">
              <w:t>7066</w:t>
            </w:r>
          </w:p>
        </w:tc>
      </w:tr>
      <w:tr w:rsidR="00DA1C2B" w:rsidRPr="00DA1C2B" w14:paraId="2BAA770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925B11" w14:textId="77777777" w:rsidR="00DA1C2B" w:rsidRPr="00DA1C2B" w:rsidRDefault="00DA1C2B" w:rsidP="00DA1C2B">
            <w:r w:rsidRPr="00DA1C2B">
              <w:t>MRK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BC8DAA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93A194" w14:textId="77777777" w:rsidR="00DA1C2B" w:rsidRPr="00DA1C2B" w:rsidRDefault="00DA1C2B" w:rsidP="00DA1C2B">
            <w:r w:rsidRPr="00DA1C2B">
              <w:t>12318</w:t>
            </w:r>
          </w:p>
        </w:tc>
      </w:tr>
      <w:tr w:rsidR="00DA1C2B" w:rsidRPr="00DA1C2B" w14:paraId="1B0CA87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A5B763" w14:textId="77777777" w:rsidR="00DA1C2B" w:rsidRPr="00DA1C2B" w:rsidRDefault="00DA1C2B" w:rsidP="00DA1C2B">
            <w:r w:rsidRPr="00DA1C2B">
              <w:t>MRK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793B5E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E735EE" w14:textId="77777777" w:rsidR="00DA1C2B" w:rsidRPr="00DA1C2B" w:rsidRDefault="00DA1C2B" w:rsidP="00DA1C2B">
            <w:r w:rsidRPr="00DA1C2B">
              <w:t>4</w:t>
            </w:r>
          </w:p>
        </w:tc>
      </w:tr>
      <w:tr w:rsidR="00DA1C2B" w:rsidRPr="00DA1C2B" w14:paraId="23A01FB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A749F0" w14:textId="77777777" w:rsidR="00DA1C2B" w:rsidRPr="00DA1C2B" w:rsidRDefault="00DA1C2B" w:rsidP="00DA1C2B">
            <w:r w:rsidRPr="00DA1C2B">
              <w:t>MRK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CC4B93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7C1E38" w14:textId="77777777" w:rsidR="00DA1C2B" w:rsidRPr="00DA1C2B" w:rsidRDefault="00DA1C2B" w:rsidP="00DA1C2B">
            <w:r w:rsidRPr="00DA1C2B">
              <w:t>6365</w:t>
            </w:r>
          </w:p>
        </w:tc>
      </w:tr>
      <w:tr w:rsidR="00DA1C2B" w:rsidRPr="00DA1C2B" w14:paraId="1C4E47E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EC7881" w14:textId="77777777" w:rsidR="00DA1C2B" w:rsidRPr="00DA1C2B" w:rsidRDefault="00DA1C2B" w:rsidP="00DA1C2B">
            <w:r w:rsidRPr="00DA1C2B">
              <w:t>MSFT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D7D757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6CDC5A" w14:textId="77777777" w:rsidR="00DA1C2B" w:rsidRPr="00DA1C2B" w:rsidRDefault="00DA1C2B" w:rsidP="00DA1C2B">
            <w:r w:rsidRPr="00DA1C2B">
              <w:t>9578</w:t>
            </w:r>
          </w:p>
        </w:tc>
      </w:tr>
      <w:tr w:rsidR="00DA1C2B" w:rsidRPr="00DA1C2B" w14:paraId="03DA691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2A4A22" w14:textId="77777777" w:rsidR="00DA1C2B" w:rsidRPr="00DA1C2B" w:rsidRDefault="00DA1C2B" w:rsidP="00DA1C2B">
            <w:r w:rsidRPr="00DA1C2B">
              <w:t>MSFT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6AB792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111EE1" w14:textId="77777777" w:rsidR="00DA1C2B" w:rsidRPr="00DA1C2B" w:rsidRDefault="00DA1C2B" w:rsidP="00DA1C2B">
            <w:r w:rsidRPr="00DA1C2B">
              <w:t>431</w:t>
            </w:r>
          </w:p>
        </w:tc>
      </w:tr>
      <w:tr w:rsidR="00DA1C2B" w:rsidRPr="00DA1C2B" w14:paraId="490A1C4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F7365" w14:textId="77777777" w:rsidR="00DA1C2B" w:rsidRPr="00DA1C2B" w:rsidRDefault="00DA1C2B" w:rsidP="00DA1C2B">
            <w:r w:rsidRPr="00DA1C2B">
              <w:t>MSFT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FADF2E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0BA5C" w14:textId="77777777" w:rsidR="00DA1C2B" w:rsidRPr="00DA1C2B" w:rsidRDefault="00DA1C2B" w:rsidP="00DA1C2B">
            <w:r w:rsidRPr="00DA1C2B">
              <w:t>39850</w:t>
            </w:r>
          </w:p>
        </w:tc>
      </w:tr>
      <w:tr w:rsidR="00DA1C2B" w:rsidRPr="00DA1C2B" w14:paraId="4FBF998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ECE814" w14:textId="77777777" w:rsidR="00DA1C2B" w:rsidRPr="00DA1C2B" w:rsidRDefault="00DA1C2B" w:rsidP="00DA1C2B">
            <w:r w:rsidRPr="00DA1C2B">
              <w:t>MSFT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9017E3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F14A62" w14:textId="77777777" w:rsidR="00DA1C2B" w:rsidRPr="00DA1C2B" w:rsidRDefault="00DA1C2B" w:rsidP="00DA1C2B">
            <w:r w:rsidRPr="00DA1C2B">
              <w:t>991</w:t>
            </w:r>
          </w:p>
        </w:tc>
      </w:tr>
      <w:tr w:rsidR="00DA1C2B" w:rsidRPr="00DA1C2B" w14:paraId="7173814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717057" w14:textId="77777777" w:rsidR="00DA1C2B" w:rsidRPr="00DA1C2B" w:rsidRDefault="00DA1C2B" w:rsidP="00DA1C2B">
            <w:r w:rsidRPr="00DA1C2B">
              <w:t>MSFT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EF7819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DF1D4B" w14:textId="77777777" w:rsidR="00DA1C2B" w:rsidRPr="00DA1C2B" w:rsidRDefault="00DA1C2B" w:rsidP="00DA1C2B">
            <w:r w:rsidRPr="00DA1C2B">
              <w:t>41</w:t>
            </w:r>
          </w:p>
        </w:tc>
      </w:tr>
      <w:tr w:rsidR="00DA1C2B" w:rsidRPr="00DA1C2B" w14:paraId="2CF25FC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33D2D0" w14:textId="77777777" w:rsidR="00DA1C2B" w:rsidRPr="00DA1C2B" w:rsidRDefault="00DA1C2B" w:rsidP="00DA1C2B">
            <w:r w:rsidRPr="00DA1C2B">
              <w:t>MSFT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2B7B2A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20A8A4" w14:textId="77777777" w:rsidR="00DA1C2B" w:rsidRPr="00DA1C2B" w:rsidRDefault="00DA1C2B" w:rsidP="00DA1C2B">
            <w:r w:rsidRPr="00DA1C2B">
              <w:t>16271</w:t>
            </w:r>
          </w:p>
        </w:tc>
      </w:tr>
      <w:tr w:rsidR="00DA1C2B" w:rsidRPr="00DA1C2B" w14:paraId="4ED1166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50A0EA" w14:textId="77777777" w:rsidR="00DA1C2B" w:rsidRPr="00DA1C2B" w:rsidRDefault="00DA1C2B" w:rsidP="00DA1C2B">
            <w:r w:rsidRPr="00DA1C2B">
              <w:t>MSFT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3A327C" w14:textId="77777777" w:rsidR="00DA1C2B" w:rsidRPr="00DA1C2B" w:rsidRDefault="00DA1C2B" w:rsidP="00DA1C2B">
            <w:r w:rsidRPr="00DA1C2B">
              <w:t>Q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AF9417" w14:textId="77777777" w:rsidR="00DA1C2B" w:rsidRPr="00DA1C2B" w:rsidRDefault="00DA1C2B" w:rsidP="00DA1C2B">
            <w:r w:rsidRPr="00DA1C2B">
              <w:t>27776</w:t>
            </w:r>
          </w:p>
        </w:tc>
      </w:tr>
      <w:tr w:rsidR="00DA1C2B" w:rsidRPr="00DA1C2B" w14:paraId="0BEC792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55B51A" w14:textId="77777777" w:rsidR="00DA1C2B" w:rsidRPr="00DA1C2B" w:rsidRDefault="00DA1C2B" w:rsidP="00DA1C2B">
            <w:r w:rsidRPr="00DA1C2B">
              <w:t>MSFT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11830E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DD9D67" w14:textId="77777777" w:rsidR="00DA1C2B" w:rsidRPr="00DA1C2B" w:rsidRDefault="00DA1C2B" w:rsidP="00DA1C2B">
            <w:r w:rsidRPr="00DA1C2B">
              <w:t>43</w:t>
            </w:r>
          </w:p>
        </w:tc>
      </w:tr>
      <w:tr w:rsidR="00DA1C2B" w:rsidRPr="00DA1C2B" w14:paraId="0149458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F05CAF" w14:textId="77777777" w:rsidR="00DA1C2B" w:rsidRPr="00DA1C2B" w:rsidRDefault="00DA1C2B" w:rsidP="00DA1C2B">
            <w:r w:rsidRPr="00DA1C2B">
              <w:t>MSFT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2049B0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B7D3E9" w14:textId="77777777" w:rsidR="00DA1C2B" w:rsidRPr="00DA1C2B" w:rsidRDefault="00DA1C2B" w:rsidP="00DA1C2B">
            <w:r w:rsidRPr="00DA1C2B">
              <w:t>22702</w:t>
            </w:r>
          </w:p>
        </w:tc>
      </w:tr>
      <w:tr w:rsidR="00DA1C2B" w:rsidRPr="00DA1C2B" w14:paraId="663416E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FBE749" w14:textId="77777777" w:rsidR="00DA1C2B" w:rsidRPr="00DA1C2B" w:rsidRDefault="00DA1C2B" w:rsidP="00DA1C2B">
            <w:r w:rsidRPr="00DA1C2B">
              <w:t>PFE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E4C6AB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A669C3" w14:textId="77777777" w:rsidR="00DA1C2B" w:rsidRPr="00DA1C2B" w:rsidRDefault="00DA1C2B" w:rsidP="00DA1C2B">
            <w:r w:rsidRPr="00DA1C2B">
              <w:t>10348</w:t>
            </w:r>
          </w:p>
        </w:tc>
      </w:tr>
      <w:tr w:rsidR="00DA1C2B" w:rsidRPr="00DA1C2B" w14:paraId="5F8D218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60B865" w14:textId="77777777" w:rsidR="00DA1C2B" w:rsidRPr="00DA1C2B" w:rsidRDefault="00DA1C2B" w:rsidP="00DA1C2B">
            <w:r w:rsidRPr="00DA1C2B">
              <w:t>PFE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8EF845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D75965" w14:textId="77777777" w:rsidR="00DA1C2B" w:rsidRPr="00DA1C2B" w:rsidRDefault="00DA1C2B" w:rsidP="00DA1C2B">
            <w:r w:rsidRPr="00DA1C2B">
              <w:t>333</w:t>
            </w:r>
          </w:p>
        </w:tc>
      </w:tr>
      <w:tr w:rsidR="00DA1C2B" w:rsidRPr="00DA1C2B" w14:paraId="1AC6533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4B12FA" w14:textId="77777777" w:rsidR="00DA1C2B" w:rsidRPr="00DA1C2B" w:rsidRDefault="00DA1C2B" w:rsidP="00DA1C2B">
            <w:r w:rsidRPr="00DA1C2B">
              <w:t>PFE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23D4BE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A54148" w14:textId="77777777" w:rsidR="00DA1C2B" w:rsidRPr="00DA1C2B" w:rsidRDefault="00DA1C2B" w:rsidP="00DA1C2B">
            <w:r w:rsidRPr="00DA1C2B">
              <w:t>28794</w:t>
            </w:r>
          </w:p>
        </w:tc>
      </w:tr>
      <w:tr w:rsidR="00DA1C2B" w:rsidRPr="00DA1C2B" w14:paraId="18FB06F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72C908" w14:textId="77777777" w:rsidR="00DA1C2B" w:rsidRPr="00DA1C2B" w:rsidRDefault="00DA1C2B" w:rsidP="00DA1C2B">
            <w:r w:rsidRPr="00DA1C2B">
              <w:t>PFE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971B42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FDADA2" w14:textId="77777777" w:rsidR="00DA1C2B" w:rsidRPr="00DA1C2B" w:rsidRDefault="00DA1C2B" w:rsidP="00DA1C2B">
            <w:r w:rsidRPr="00DA1C2B">
              <w:t>1106</w:t>
            </w:r>
          </w:p>
        </w:tc>
      </w:tr>
      <w:tr w:rsidR="00DA1C2B" w:rsidRPr="00DA1C2B" w14:paraId="3B8B074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469614" w14:textId="77777777" w:rsidR="00DA1C2B" w:rsidRPr="00DA1C2B" w:rsidRDefault="00DA1C2B" w:rsidP="00DA1C2B">
            <w:r w:rsidRPr="00DA1C2B">
              <w:t>PFE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F87C7F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CCD819" w14:textId="77777777" w:rsidR="00DA1C2B" w:rsidRPr="00DA1C2B" w:rsidRDefault="00DA1C2B" w:rsidP="00DA1C2B">
            <w:r w:rsidRPr="00DA1C2B">
              <w:t>124</w:t>
            </w:r>
          </w:p>
        </w:tc>
      </w:tr>
      <w:tr w:rsidR="00DA1C2B" w:rsidRPr="00DA1C2B" w14:paraId="0D1F8CD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A23016" w14:textId="77777777" w:rsidR="00DA1C2B" w:rsidRPr="00DA1C2B" w:rsidRDefault="00DA1C2B" w:rsidP="00DA1C2B">
            <w:r w:rsidRPr="00DA1C2B">
              <w:t>PFE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1BB646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2C860D" w14:textId="77777777" w:rsidR="00DA1C2B" w:rsidRPr="00DA1C2B" w:rsidRDefault="00DA1C2B" w:rsidP="00DA1C2B">
            <w:r w:rsidRPr="00DA1C2B">
              <w:t>8212</w:t>
            </w:r>
          </w:p>
        </w:tc>
      </w:tr>
      <w:tr w:rsidR="00DA1C2B" w:rsidRPr="00DA1C2B" w14:paraId="6FF0E47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6B1882" w14:textId="77777777" w:rsidR="00DA1C2B" w:rsidRPr="00DA1C2B" w:rsidRDefault="00DA1C2B" w:rsidP="00DA1C2B">
            <w:r w:rsidRPr="00DA1C2B">
              <w:t>PFE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97E521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DFBC8" w14:textId="77777777" w:rsidR="00DA1C2B" w:rsidRPr="00DA1C2B" w:rsidRDefault="00DA1C2B" w:rsidP="00DA1C2B">
            <w:r w:rsidRPr="00DA1C2B">
              <w:t>12409</w:t>
            </w:r>
          </w:p>
        </w:tc>
      </w:tr>
      <w:tr w:rsidR="00DA1C2B" w:rsidRPr="00DA1C2B" w14:paraId="3C31767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7AC8DD" w14:textId="77777777" w:rsidR="00DA1C2B" w:rsidRPr="00DA1C2B" w:rsidRDefault="00DA1C2B" w:rsidP="00DA1C2B">
            <w:r w:rsidRPr="00DA1C2B">
              <w:t>PFE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7868FB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601C7C" w14:textId="77777777" w:rsidR="00DA1C2B" w:rsidRPr="00DA1C2B" w:rsidRDefault="00DA1C2B" w:rsidP="00DA1C2B">
            <w:r w:rsidRPr="00DA1C2B">
              <w:t>19980</w:t>
            </w:r>
          </w:p>
        </w:tc>
      </w:tr>
      <w:tr w:rsidR="00DA1C2B" w:rsidRPr="00DA1C2B" w14:paraId="791D361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9AC6FE" w14:textId="77777777" w:rsidR="00DA1C2B" w:rsidRPr="00DA1C2B" w:rsidRDefault="00DA1C2B" w:rsidP="00DA1C2B">
            <w:r w:rsidRPr="00DA1C2B">
              <w:t>PFE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D0D03E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D1CFC9" w14:textId="77777777" w:rsidR="00DA1C2B" w:rsidRPr="00DA1C2B" w:rsidRDefault="00DA1C2B" w:rsidP="00DA1C2B">
            <w:r w:rsidRPr="00DA1C2B">
              <w:t>53</w:t>
            </w:r>
          </w:p>
        </w:tc>
      </w:tr>
      <w:tr w:rsidR="00DA1C2B" w:rsidRPr="00DA1C2B" w14:paraId="41A72CB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B236E0" w14:textId="77777777" w:rsidR="00DA1C2B" w:rsidRPr="00DA1C2B" w:rsidRDefault="00DA1C2B" w:rsidP="00DA1C2B">
            <w:r w:rsidRPr="00DA1C2B">
              <w:t>PFE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F013B3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30C29F" w14:textId="77777777" w:rsidR="00DA1C2B" w:rsidRPr="00DA1C2B" w:rsidRDefault="00DA1C2B" w:rsidP="00DA1C2B">
            <w:r w:rsidRPr="00DA1C2B">
              <w:t>11554</w:t>
            </w:r>
          </w:p>
        </w:tc>
      </w:tr>
      <w:tr w:rsidR="00DA1C2B" w:rsidRPr="00DA1C2B" w14:paraId="6DB3CE8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6A87D3" w14:textId="77777777" w:rsidR="00DA1C2B" w:rsidRPr="00DA1C2B" w:rsidRDefault="00DA1C2B" w:rsidP="00DA1C2B">
            <w:r w:rsidRPr="00DA1C2B">
              <w:t>PG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E9775B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949F65" w14:textId="77777777" w:rsidR="00DA1C2B" w:rsidRPr="00DA1C2B" w:rsidRDefault="00DA1C2B" w:rsidP="00DA1C2B">
            <w:r w:rsidRPr="00DA1C2B">
              <w:t>3866</w:t>
            </w:r>
          </w:p>
        </w:tc>
      </w:tr>
      <w:tr w:rsidR="00DA1C2B" w:rsidRPr="00DA1C2B" w14:paraId="165E60A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067C4A" w14:textId="77777777" w:rsidR="00DA1C2B" w:rsidRPr="00DA1C2B" w:rsidRDefault="00DA1C2B" w:rsidP="00DA1C2B">
            <w:r w:rsidRPr="00DA1C2B">
              <w:t>PG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DAF0BB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522B93" w14:textId="77777777" w:rsidR="00DA1C2B" w:rsidRPr="00DA1C2B" w:rsidRDefault="00DA1C2B" w:rsidP="00DA1C2B">
            <w:r w:rsidRPr="00DA1C2B">
              <w:t>451</w:t>
            </w:r>
          </w:p>
        </w:tc>
      </w:tr>
      <w:tr w:rsidR="00DA1C2B" w:rsidRPr="00DA1C2B" w14:paraId="72B0ED9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AD92C5" w14:textId="77777777" w:rsidR="00DA1C2B" w:rsidRPr="00DA1C2B" w:rsidRDefault="00DA1C2B" w:rsidP="00DA1C2B">
            <w:r w:rsidRPr="00DA1C2B">
              <w:t>PG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E475B2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83F73E" w14:textId="77777777" w:rsidR="00DA1C2B" w:rsidRPr="00DA1C2B" w:rsidRDefault="00DA1C2B" w:rsidP="00DA1C2B">
            <w:r w:rsidRPr="00DA1C2B">
              <w:t>7824</w:t>
            </w:r>
          </w:p>
        </w:tc>
      </w:tr>
      <w:tr w:rsidR="00DA1C2B" w:rsidRPr="00DA1C2B" w14:paraId="2A18ECB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97EBE4" w14:textId="77777777" w:rsidR="00DA1C2B" w:rsidRPr="00DA1C2B" w:rsidRDefault="00DA1C2B" w:rsidP="00DA1C2B">
            <w:r w:rsidRPr="00DA1C2B">
              <w:t>PG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412D1F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6CC6F2" w14:textId="77777777" w:rsidR="00DA1C2B" w:rsidRPr="00DA1C2B" w:rsidRDefault="00DA1C2B" w:rsidP="00DA1C2B">
            <w:r w:rsidRPr="00DA1C2B">
              <w:t>533</w:t>
            </w:r>
          </w:p>
        </w:tc>
      </w:tr>
      <w:tr w:rsidR="00DA1C2B" w:rsidRPr="00DA1C2B" w14:paraId="4B05438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3EB254" w14:textId="77777777" w:rsidR="00DA1C2B" w:rsidRPr="00DA1C2B" w:rsidRDefault="00DA1C2B" w:rsidP="00DA1C2B">
            <w:r w:rsidRPr="00DA1C2B">
              <w:t>PG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4C05AD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828A6D" w14:textId="77777777" w:rsidR="00DA1C2B" w:rsidRPr="00DA1C2B" w:rsidRDefault="00DA1C2B" w:rsidP="00DA1C2B">
            <w:r w:rsidRPr="00DA1C2B">
              <w:t>24</w:t>
            </w:r>
          </w:p>
        </w:tc>
      </w:tr>
      <w:tr w:rsidR="00DA1C2B" w:rsidRPr="00DA1C2B" w14:paraId="189360A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FB5F6A" w14:textId="77777777" w:rsidR="00DA1C2B" w:rsidRPr="00DA1C2B" w:rsidRDefault="00DA1C2B" w:rsidP="00DA1C2B">
            <w:r w:rsidRPr="00DA1C2B">
              <w:t>PG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883E25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C50D12" w14:textId="77777777" w:rsidR="00DA1C2B" w:rsidRPr="00DA1C2B" w:rsidRDefault="00DA1C2B" w:rsidP="00DA1C2B">
            <w:r w:rsidRPr="00DA1C2B">
              <w:t>6161</w:t>
            </w:r>
          </w:p>
        </w:tc>
      </w:tr>
      <w:tr w:rsidR="00DA1C2B" w:rsidRPr="00DA1C2B" w14:paraId="5618846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FBCE9" w14:textId="77777777" w:rsidR="00DA1C2B" w:rsidRPr="00DA1C2B" w:rsidRDefault="00DA1C2B" w:rsidP="00DA1C2B">
            <w:r w:rsidRPr="00DA1C2B">
              <w:t>PG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2F131B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FCD231" w14:textId="77777777" w:rsidR="00DA1C2B" w:rsidRPr="00DA1C2B" w:rsidRDefault="00DA1C2B" w:rsidP="00DA1C2B">
            <w:r w:rsidRPr="00DA1C2B">
              <w:t>4215</w:t>
            </w:r>
          </w:p>
        </w:tc>
      </w:tr>
      <w:tr w:rsidR="00DA1C2B" w:rsidRPr="00DA1C2B" w14:paraId="7212A9C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9C651F" w14:textId="77777777" w:rsidR="00DA1C2B" w:rsidRPr="00DA1C2B" w:rsidRDefault="00DA1C2B" w:rsidP="00DA1C2B">
            <w:r w:rsidRPr="00DA1C2B">
              <w:t>PG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E019D8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4C6D87" w14:textId="77777777" w:rsidR="00DA1C2B" w:rsidRPr="00DA1C2B" w:rsidRDefault="00DA1C2B" w:rsidP="00DA1C2B">
            <w:r w:rsidRPr="00DA1C2B">
              <w:t>10418</w:t>
            </w:r>
          </w:p>
        </w:tc>
      </w:tr>
      <w:tr w:rsidR="00DA1C2B" w:rsidRPr="00DA1C2B" w14:paraId="248256C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076FE3" w14:textId="77777777" w:rsidR="00DA1C2B" w:rsidRPr="00DA1C2B" w:rsidRDefault="00DA1C2B" w:rsidP="00DA1C2B">
            <w:r w:rsidRPr="00DA1C2B">
              <w:t>PG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5C2D69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46D5BB" w14:textId="77777777" w:rsidR="00DA1C2B" w:rsidRPr="00DA1C2B" w:rsidRDefault="00DA1C2B" w:rsidP="00DA1C2B">
            <w:r w:rsidRPr="00DA1C2B">
              <w:t>5033</w:t>
            </w:r>
          </w:p>
        </w:tc>
      </w:tr>
      <w:tr w:rsidR="00DA1C2B" w:rsidRPr="00DA1C2B" w14:paraId="7F3230D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48D795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833232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294B15" w14:textId="77777777" w:rsidR="00DA1C2B" w:rsidRPr="00DA1C2B" w:rsidRDefault="00DA1C2B" w:rsidP="00DA1C2B">
            <w:r w:rsidRPr="00DA1C2B">
              <w:t>10979</w:t>
            </w:r>
          </w:p>
        </w:tc>
      </w:tr>
      <w:tr w:rsidR="00DA1C2B" w:rsidRPr="00DA1C2B" w14:paraId="2B04D26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883644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96B547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B5582F" w14:textId="77777777" w:rsidR="00DA1C2B" w:rsidRPr="00DA1C2B" w:rsidRDefault="00DA1C2B" w:rsidP="00DA1C2B">
            <w:r w:rsidRPr="00DA1C2B">
              <w:t>270</w:t>
            </w:r>
          </w:p>
        </w:tc>
      </w:tr>
      <w:tr w:rsidR="00DA1C2B" w:rsidRPr="00DA1C2B" w14:paraId="167BE7F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0960C8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D2D9E8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FE7FDC" w14:textId="77777777" w:rsidR="00DA1C2B" w:rsidRPr="00DA1C2B" w:rsidRDefault="00DA1C2B" w:rsidP="00DA1C2B">
            <w:r w:rsidRPr="00DA1C2B">
              <w:t>38505</w:t>
            </w:r>
          </w:p>
        </w:tc>
      </w:tr>
      <w:tr w:rsidR="00DA1C2B" w:rsidRPr="00DA1C2B" w14:paraId="2F71BAC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7E24A1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4FF5AD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90C8BC" w14:textId="77777777" w:rsidR="00DA1C2B" w:rsidRPr="00DA1C2B" w:rsidRDefault="00DA1C2B" w:rsidP="00DA1C2B">
            <w:r w:rsidRPr="00DA1C2B">
              <w:t>1059</w:t>
            </w:r>
          </w:p>
        </w:tc>
      </w:tr>
      <w:tr w:rsidR="00DA1C2B" w:rsidRPr="00DA1C2B" w14:paraId="1741BBB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181088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3F04E0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AAEC8D" w14:textId="77777777" w:rsidR="00DA1C2B" w:rsidRPr="00DA1C2B" w:rsidRDefault="00DA1C2B" w:rsidP="00DA1C2B">
            <w:r w:rsidRPr="00DA1C2B">
              <w:t>14</w:t>
            </w:r>
          </w:p>
        </w:tc>
      </w:tr>
      <w:tr w:rsidR="00DA1C2B" w:rsidRPr="00DA1C2B" w14:paraId="15E2ABD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CAEA8A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949D87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6C255F" w14:textId="77777777" w:rsidR="00DA1C2B" w:rsidRPr="00DA1C2B" w:rsidRDefault="00DA1C2B" w:rsidP="00DA1C2B">
            <w:r w:rsidRPr="00DA1C2B">
              <w:t>7022</w:t>
            </w:r>
          </w:p>
        </w:tc>
      </w:tr>
      <w:tr w:rsidR="00DA1C2B" w:rsidRPr="00DA1C2B" w14:paraId="4D8C5A4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E73A89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BD7508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3F96E3" w14:textId="77777777" w:rsidR="00DA1C2B" w:rsidRPr="00DA1C2B" w:rsidRDefault="00DA1C2B" w:rsidP="00DA1C2B">
            <w:r w:rsidRPr="00DA1C2B">
              <w:t>12822</w:t>
            </w:r>
          </w:p>
        </w:tc>
      </w:tr>
      <w:tr w:rsidR="00DA1C2B" w:rsidRPr="00DA1C2B" w14:paraId="36D8556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705181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F37112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4583A6" w14:textId="77777777" w:rsidR="00DA1C2B" w:rsidRPr="00DA1C2B" w:rsidRDefault="00DA1C2B" w:rsidP="00DA1C2B">
            <w:r w:rsidRPr="00DA1C2B">
              <w:t>17659</w:t>
            </w:r>
          </w:p>
        </w:tc>
      </w:tr>
      <w:tr w:rsidR="00DA1C2B" w:rsidRPr="00DA1C2B" w14:paraId="1884650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1A2BE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DD27B1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4894E1" w14:textId="77777777" w:rsidR="00DA1C2B" w:rsidRPr="00DA1C2B" w:rsidRDefault="00DA1C2B" w:rsidP="00DA1C2B">
            <w:r w:rsidRPr="00DA1C2B">
              <w:t>41</w:t>
            </w:r>
          </w:p>
        </w:tc>
      </w:tr>
      <w:tr w:rsidR="00DA1C2B" w:rsidRPr="00DA1C2B" w14:paraId="14BA068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2405CC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FF378E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031142" w14:textId="77777777" w:rsidR="00DA1C2B" w:rsidRPr="00DA1C2B" w:rsidRDefault="00DA1C2B" w:rsidP="00DA1C2B">
            <w:r w:rsidRPr="00DA1C2B">
              <w:t>10807</w:t>
            </w:r>
          </w:p>
        </w:tc>
      </w:tr>
      <w:tr w:rsidR="00DA1C2B" w:rsidRPr="00DA1C2B" w14:paraId="48AE60D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9B5BF" w14:textId="77777777" w:rsidR="00DA1C2B" w:rsidRPr="00DA1C2B" w:rsidRDefault="00DA1C2B" w:rsidP="00DA1C2B">
            <w:r w:rsidRPr="00DA1C2B">
              <w:t>TRV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DE4385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D104B5" w14:textId="77777777" w:rsidR="00DA1C2B" w:rsidRPr="00DA1C2B" w:rsidRDefault="00DA1C2B" w:rsidP="00DA1C2B">
            <w:r w:rsidRPr="00DA1C2B">
              <w:t>2057</w:t>
            </w:r>
          </w:p>
        </w:tc>
      </w:tr>
      <w:tr w:rsidR="00DA1C2B" w:rsidRPr="00DA1C2B" w14:paraId="7D04EB0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C687E0" w14:textId="77777777" w:rsidR="00DA1C2B" w:rsidRPr="00DA1C2B" w:rsidRDefault="00DA1C2B" w:rsidP="00DA1C2B">
            <w:r w:rsidRPr="00DA1C2B">
              <w:t>TRV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577FCE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CEDD19" w14:textId="77777777" w:rsidR="00DA1C2B" w:rsidRPr="00DA1C2B" w:rsidRDefault="00DA1C2B" w:rsidP="00DA1C2B">
            <w:r w:rsidRPr="00DA1C2B">
              <w:t>157</w:t>
            </w:r>
          </w:p>
        </w:tc>
      </w:tr>
      <w:tr w:rsidR="00DA1C2B" w:rsidRPr="00DA1C2B" w14:paraId="245D576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BA9CA1" w14:textId="77777777" w:rsidR="00DA1C2B" w:rsidRPr="00DA1C2B" w:rsidRDefault="00DA1C2B" w:rsidP="00DA1C2B">
            <w:r w:rsidRPr="00DA1C2B">
              <w:t>TRV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17A1D5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A83DF2" w14:textId="77777777" w:rsidR="00DA1C2B" w:rsidRPr="00DA1C2B" w:rsidRDefault="00DA1C2B" w:rsidP="00DA1C2B">
            <w:r w:rsidRPr="00DA1C2B">
              <w:t>5355</w:t>
            </w:r>
          </w:p>
        </w:tc>
      </w:tr>
      <w:tr w:rsidR="00DA1C2B" w:rsidRPr="00DA1C2B" w14:paraId="6B59CD7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EE4F27" w14:textId="77777777" w:rsidR="00DA1C2B" w:rsidRPr="00DA1C2B" w:rsidRDefault="00DA1C2B" w:rsidP="00DA1C2B">
            <w:r w:rsidRPr="00DA1C2B">
              <w:t>TRV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5F4B01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CD5C47" w14:textId="77777777" w:rsidR="00DA1C2B" w:rsidRPr="00DA1C2B" w:rsidRDefault="00DA1C2B" w:rsidP="00DA1C2B">
            <w:r w:rsidRPr="00DA1C2B">
              <w:t>342</w:t>
            </w:r>
          </w:p>
        </w:tc>
      </w:tr>
      <w:tr w:rsidR="00DA1C2B" w:rsidRPr="00DA1C2B" w14:paraId="474F9AD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2BEE26" w14:textId="77777777" w:rsidR="00DA1C2B" w:rsidRPr="00DA1C2B" w:rsidRDefault="00DA1C2B" w:rsidP="00DA1C2B">
            <w:r w:rsidRPr="00DA1C2B">
              <w:t>TRV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C1055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EB4F56" w14:textId="77777777" w:rsidR="00DA1C2B" w:rsidRPr="00DA1C2B" w:rsidRDefault="00DA1C2B" w:rsidP="00DA1C2B">
            <w:r w:rsidRPr="00DA1C2B">
              <w:t>68</w:t>
            </w:r>
          </w:p>
        </w:tc>
      </w:tr>
      <w:tr w:rsidR="00DA1C2B" w:rsidRPr="00DA1C2B" w14:paraId="22C0430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F4FD9B" w14:textId="77777777" w:rsidR="00DA1C2B" w:rsidRPr="00DA1C2B" w:rsidRDefault="00DA1C2B" w:rsidP="00DA1C2B">
            <w:r w:rsidRPr="00DA1C2B">
              <w:t>TRV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1FDAB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5D8B92" w14:textId="77777777" w:rsidR="00DA1C2B" w:rsidRPr="00DA1C2B" w:rsidRDefault="00DA1C2B" w:rsidP="00DA1C2B">
            <w:r w:rsidRPr="00DA1C2B">
              <w:t>7222</w:t>
            </w:r>
          </w:p>
        </w:tc>
      </w:tr>
      <w:tr w:rsidR="00DA1C2B" w:rsidRPr="00DA1C2B" w14:paraId="43D3B96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D7EEA2" w14:textId="77777777" w:rsidR="00DA1C2B" w:rsidRPr="00DA1C2B" w:rsidRDefault="00DA1C2B" w:rsidP="00DA1C2B">
            <w:r w:rsidRPr="00DA1C2B">
              <w:t>TRV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EA9232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F75DBC" w14:textId="77777777" w:rsidR="00DA1C2B" w:rsidRPr="00DA1C2B" w:rsidRDefault="00DA1C2B" w:rsidP="00DA1C2B">
            <w:r w:rsidRPr="00DA1C2B">
              <w:t>3131</w:t>
            </w:r>
          </w:p>
        </w:tc>
      </w:tr>
      <w:tr w:rsidR="00DA1C2B" w:rsidRPr="00DA1C2B" w14:paraId="7443864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7CA8E5" w14:textId="77777777" w:rsidR="00DA1C2B" w:rsidRPr="00DA1C2B" w:rsidRDefault="00DA1C2B" w:rsidP="00DA1C2B">
            <w:r w:rsidRPr="00DA1C2B">
              <w:t>TRV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681210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9C47B" w14:textId="77777777" w:rsidR="00DA1C2B" w:rsidRPr="00DA1C2B" w:rsidRDefault="00DA1C2B" w:rsidP="00DA1C2B">
            <w:r w:rsidRPr="00DA1C2B">
              <w:t>5204</w:t>
            </w:r>
          </w:p>
        </w:tc>
      </w:tr>
      <w:tr w:rsidR="00DA1C2B" w:rsidRPr="00DA1C2B" w14:paraId="73F4403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82A18A" w14:textId="77777777" w:rsidR="00DA1C2B" w:rsidRPr="00DA1C2B" w:rsidRDefault="00DA1C2B" w:rsidP="00DA1C2B">
            <w:r w:rsidRPr="00DA1C2B">
              <w:t>TRV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7C05DE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FA1493" w14:textId="77777777" w:rsidR="00DA1C2B" w:rsidRPr="00DA1C2B" w:rsidRDefault="00DA1C2B" w:rsidP="00DA1C2B">
            <w:r w:rsidRPr="00DA1C2B">
              <w:t>3</w:t>
            </w:r>
          </w:p>
        </w:tc>
      </w:tr>
      <w:tr w:rsidR="00DA1C2B" w:rsidRPr="00DA1C2B" w14:paraId="60271F1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505EB6" w14:textId="77777777" w:rsidR="00DA1C2B" w:rsidRPr="00DA1C2B" w:rsidRDefault="00DA1C2B" w:rsidP="00DA1C2B">
            <w:r w:rsidRPr="00DA1C2B">
              <w:t>TRV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4E5924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BE78A6" w14:textId="77777777" w:rsidR="00DA1C2B" w:rsidRPr="00DA1C2B" w:rsidRDefault="00DA1C2B" w:rsidP="00DA1C2B">
            <w:r w:rsidRPr="00DA1C2B">
              <w:t>2596</w:t>
            </w:r>
          </w:p>
        </w:tc>
      </w:tr>
      <w:tr w:rsidR="00DA1C2B" w:rsidRPr="00DA1C2B" w14:paraId="5E2F540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E19F2F" w14:textId="77777777" w:rsidR="00DA1C2B" w:rsidRPr="00DA1C2B" w:rsidRDefault="00DA1C2B" w:rsidP="00DA1C2B">
            <w:r w:rsidRPr="00DA1C2B">
              <w:t>UTX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A4C464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0EDC8A" w14:textId="77777777" w:rsidR="00DA1C2B" w:rsidRPr="00DA1C2B" w:rsidRDefault="00DA1C2B" w:rsidP="00DA1C2B">
            <w:r w:rsidRPr="00DA1C2B">
              <w:t>3451</w:t>
            </w:r>
          </w:p>
        </w:tc>
      </w:tr>
      <w:tr w:rsidR="00DA1C2B" w:rsidRPr="00DA1C2B" w14:paraId="68B4C8C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B86038" w14:textId="77777777" w:rsidR="00DA1C2B" w:rsidRPr="00DA1C2B" w:rsidRDefault="00DA1C2B" w:rsidP="00DA1C2B">
            <w:r w:rsidRPr="00DA1C2B">
              <w:t>UTX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503AF5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F29117" w14:textId="77777777" w:rsidR="00DA1C2B" w:rsidRPr="00DA1C2B" w:rsidRDefault="00DA1C2B" w:rsidP="00DA1C2B">
            <w:r w:rsidRPr="00DA1C2B">
              <w:t>149</w:t>
            </w:r>
          </w:p>
        </w:tc>
      </w:tr>
      <w:tr w:rsidR="00DA1C2B" w:rsidRPr="00DA1C2B" w14:paraId="21BA460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87D861" w14:textId="77777777" w:rsidR="00DA1C2B" w:rsidRPr="00DA1C2B" w:rsidRDefault="00DA1C2B" w:rsidP="00DA1C2B">
            <w:r w:rsidRPr="00DA1C2B">
              <w:t>UTX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4E9C3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08C6AA" w14:textId="77777777" w:rsidR="00DA1C2B" w:rsidRPr="00DA1C2B" w:rsidRDefault="00DA1C2B" w:rsidP="00DA1C2B">
            <w:r w:rsidRPr="00DA1C2B">
              <w:t>6928</w:t>
            </w:r>
          </w:p>
        </w:tc>
      </w:tr>
      <w:tr w:rsidR="00DA1C2B" w:rsidRPr="00DA1C2B" w14:paraId="787A256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1CF4A1" w14:textId="77777777" w:rsidR="00DA1C2B" w:rsidRPr="00DA1C2B" w:rsidRDefault="00DA1C2B" w:rsidP="00DA1C2B">
            <w:r w:rsidRPr="00DA1C2B">
              <w:t>UTX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E16A8E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C1878F" w14:textId="77777777" w:rsidR="00DA1C2B" w:rsidRPr="00DA1C2B" w:rsidRDefault="00DA1C2B" w:rsidP="00DA1C2B">
            <w:r w:rsidRPr="00DA1C2B">
              <w:t>424</w:t>
            </w:r>
          </w:p>
        </w:tc>
      </w:tr>
      <w:tr w:rsidR="00DA1C2B" w:rsidRPr="00DA1C2B" w14:paraId="5DBACBC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F8EF6F" w14:textId="77777777" w:rsidR="00DA1C2B" w:rsidRPr="00DA1C2B" w:rsidRDefault="00DA1C2B" w:rsidP="00DA1C2B">
            <w:r w:rsidRPr="00DA1C2B">
              <w:t>UTX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061CCF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8C26D7" w14:textId="77777777" w:rsidR="00DA1C2B" w:rsidRPr="00DA1C2B" w:rsidRDefault="00DA1C2B" w:rsidP="00DA1C2B">
            <w:r w:rsidRPr="00DA1C2B">
              <w:t>13</w:t>
            </w:r>
          </w:p>
        </w:tc>
      </w:tr>
      <w:tr w:rsidR="00DA1C2B" w:rsidRPr="00DA1C2B" w14:paraId="063D330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28DB5F" w14:textId="77777777" w:rsidR="00DA1C2B" w:rsidRPr="00DA1C2B" w:rsidRDefault="00DA1C2B" w:rsidP="00DA1C2B">
            <w:r w:rsidRPr="00DA1C2B">
              <w:t>UTX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74C74B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0E64C9" w14:textId="77777777" w:rsidR="00DA1C2B" w:rsidRPr="00DA1C2B" w:rsidRDefault="00DA1C2B" w:rsidP="00DA1C2B">
            <w:r w:rsidRPr="00DA1C2B">
              <w:t>6059</w:t>
            </w:r>
          </w:p>
        </w:tc>
      </w:tr>
      <w:tr w:rsidR="00DA1C2B" w:rsidRPr="00DA1C2B" w14:paraId="1D0A540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DAB235" w14:textId="77777777" w:rsidR="00DA1C2B" w:rsidRPr="00DA1C2B" w:rsidRDefault="00DA1C2B" w:rsidP="00DA1C2B">
            <w:r w:rsidRPr="00DA1C2B">
              <w:t>UTX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F39D55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E785F2" w14:textId="77777777" w:rsidR="00DA1C2B" w:rsidRPr="00DA1C2B" w:rsidRDefault="00DA1C2B" w:rsidP="00DA1C2B">
            <w:r w:rsidRPr="00DA1C2B">
              <w:t>2631</w:t>
            </w:r>
          </w:p>
        </w:tc>
      </w:tr>
      <w:tr w:rsidR="00DA1C2B" w:rsidRPr="00DA1C2B" w14:paraId="1ABC0A9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581F5" w14:textId="77777777" w:rsidR="00DA1C2B" w:rsidRPr="00DA1C2B" w:rsidRDefault="00DA1C2B" w:rsidP="00DA1C2B">
            <w:r w:rsidRPr="00DA1C2B">
              <w:t>UTX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975470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8F54FB" w14:textId="77777777" w:rsidR="00DA1C2B" w:rsidRPr="00DA1C2B" w:rsidRDefault="00DA1C2B" w:rsidP="00DA1C2B">
            <w:r w:rsidRPr="00DA1C2B">
              <w:t>6176</w:t>
            </w:r>
          </w:p>
        </w:tc>
      </w:tr>
      <w:tr w:rsidR="00DA1C2B" w:rsidRPr="00DA1C2B" w14:paraId="6C3AA55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EFCBF4" w14:textId="77777777" w:rsidR="00DA1C2B" w:rsidRPr="00DA1C2B" w:rsidRDefault="00DA1C2B" w:rsidP="00DA1C2B">
            <w:r w:rsidRPr="00DA1C2B">
              <w:t>UTX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701BD8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E8FCE5" w14:textId="77777777" w:rsidR="00DA1C2B" w:rsidRPr="00DA1C2B" w:rsidRDefault="00DA1C2B" w:rsidP="00DA1C2B">
            <w:r w:rsidRPr="00DA1C2B">
              <w:t>2129</w:t>
            </w:r>
          </w:p>
        </w:tc>
      </w:tr>
      <w:tr w:rsidR="00DA1C2B" w:rsidRPr="00DA1C2B" w14:paraId="012E3CE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E61E1A" w14:textId="77777777" w:rsidR="00DA1C2B" w:rsidRPr="00DA1C2B" w:rsidRDefault="00DA1C2B" w:rsidP="00DA1C2B">
            <w:r w:rsidRPr="00DA1C2B">
              <w:t>VZ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1D8C1C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94DEA6" w14:textId="77777777" w:rsidR="00DA1C2B" w:rsidRPr="00DA1C2B" w:rsidRDefault="00DA1C2B" w:rsidP="00DA1C2B">
            <w:r w:rsidRPr="00DA1C2B">
              <w:t>4253</w:t>
            </w:r>
          </w:p>
        </w:tc>
      </w:tr>
      <w:tr w:rsidR="00DA1C2B" w:rsidRPr="00DA1C2B" w14:paraId="256C14C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E439E5" w14:textId="77777777" w:rsidR="00DA1C2B" w:rsidRPr="00DA1C2B" w:rsidRDefault="00DA1C2B" w:rsidP="00DA1C2B">
            <w:r w:rsidRPr="00DA1C2B">
              <w:t>VZ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8DF24F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95D07E" w14:textId="77777777" w:rsidR="00DA1C2B" w:rsidRPr="00DA1C2B" w:rsidRDefault="00DA1C2B" w:rsidP="00DA1C2B">
            <w:r w:rsidRPr="00DA1C2B">
              <w:t>246</w:t>
            </w:r>
          </w:p>
        </w:tc>
      </w:tr>
      <w:tr w:rsidR="00DA1C2B" w:rsidRPr="00DA1C2B" w14:paraId="466262C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657660" w14:textId="77777777" w:rsidR="00DA1C2B" w:rsidRPr="00DA1C2B" w:rsidRDefault="00DA1C2B" w:rsidP="00DA1C2B">
            <w:r w:rsidRPr="00DA1C2B">
              <w:t>VZ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7B0C2D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8F093D" w14:textId="77777777" w:rsidR="00DA1C2B" w:rsidRPr="00DA1C2B" w:rsidRDefault="00DA1C2B" w:rsidP="00DA1C2B">
            <w:r w:rsidRPr="00DA1C2B">
              <w:t>21645</w:t>
            </w:r>
          </w:p>
        </w:tc>
      </w:tr>
      <w:tr w:rsidR="00DA1C2B" w:rsidRPr="00DA1C2B" w14:paraId="7D33065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3F1EA" w14:textId="77777777" w:rsidR="00DA1C2B" w:rsidRPr="00DA1C2B" w:rsidRDefault="00DA1C2B" w:rsidP="00DA1C2B">
            <w:r w:rsidRPr="00DA1C2B">
              <w:t>VZ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46963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1BCA77" w14:textId="77777777" w:rsidR="00DA1C2B" w:rsidRPr="00DA1C2B" w:rsidRDefault="00DA1C2B" w:rsidP="00DA1C2B">
            <w:r w:rsidRPr="00DA1C2B">
              <w:t>853</w:t>
            </w:r>
          </w:p>
        </w:tc>
      </w:tr>
      <w:tr w:rsidR="00DA1C2B" w:rsidRPr="00DA1C2B" w14:paraId="7891988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87A3B5" w14:textId="77777777" w:rsidR="00DA1C2B" w:rsidRPr="00DA1C2B" w:rsidRDefault="00DA1C2B" w:rsidP="00DA1C2B">
            <w:r w:rsidRPr="00DA1C2B">
              <w:t>VZ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A017B7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BAB3D4" w14:textId="77777777" w:rsidR="00DA1C2B" w:rsidRPr="00DA1C2B" w:rsidRDefault="00DA1C2B" w:rsidP="00DA1C2B">
            <w:r w:rsidRPr="00DA1C2B">
              <w:t>4</w:t>
            </w:r>
          </w:p>
        </w:tc>
      </w:tr>
      <w:tr w:rsidR="00DA1C2B" w:rsidRPr="00DA1C2B" w14:paraId="3E0213C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4EB41" w14:textId="77777777" w:rsidR="00DA1C2B" w:rsidRPr="00DA1C2B" w:rsidRDefault="00DA1C2B" w:rsidP="00DA1C2B">
            <w:r w:rsidRPr="00DA1C2B">
              <w:t>VZ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11D449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09CCC9" w14:textId="77777777" w:rsidR="00DA1C2B" w:rsidRPr="00DA1C2B" w:rsidRDefault="00DA1C2B" w:rsidP="00DA1C2B">
            <w:r w:rsidRPr="00DA1C2B">
              <w:t>7858</w:t>
            </w:r>
          </w:p>
        </w:tc>
      </w:tr>
      <w:tr w:rsidR="00DA1C2B" w:rsidRPr="00DA1C2B" w14:paraId="6322F30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BECF67" w14:textId="77777777" w:rsidR="00DA1C2B" w:rsidRPr="00DA1C2B" w:rsidRDefault="00DA1C2B" w:rsidP="00DA1C2B">
            <w:r w:rsidRPr="00DA1C2B">
              <w:t>VZ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278F23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AB2121" w14:textId="77777777" w:rsidR="00DA1C2B" w:rsidRPr="00DA1C2B" w:rsidRDefault="00DA1C2B" w:rsidP="00DA1C2B">
            <w:r w:rsidRPr="00DA1C2B">
              <w:t>8070</w:t>
            </w:r>
          </w:p>
        </w:tc>
      </w:tr>
      <w:tr w:rsidR="00DA1C2B" w:rsidRPr="00DA1C2B" w14:paraId="0D59D4E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D19607" w14:textId="77777777" w:rsidR="00DA1C2B" w:rsidRPr="00DA1C2B" w:rsidRDefault="00DA1C2B" w:rsidP="00DA1C2B">
            <w:r w:rsidRPr="00DA1C2B">
              <w:t>VZ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755F83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DDFDAF" w14:textId="77777777" w:rsidR="00DA1C2B" w:rsidRPr="00DA1C2B" w:rsidRDefault="00DA1C2B" w:rsidP="00DA1C2B">
            <w:r w:rsidRPr="00DA1C2B">
              <w:t>10867</w:t>
            </w:r>
          </w:p>
        </w:tc>
      </w:tr>
      <w:tr w:rsidR="00DA1C2B" w:rsidRPr="00DA1C2B" w14:paraId="487EABC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4A6456" w14:textId="77777777" w:rsidR="00DA1C2B" w:rsidRPr="00DA1C2B" w:rsidRDefault="00DA1C2B" w:rsidP="00DA1C2B">
            <w:r w:rsidRPr="00DA1C2B">
              <w:t>VZ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F801B9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66DED1" w14:textId="77777777" w:rsidR="00DA1C2B" w:rsidRPr="00DA1C2B" w:rsidRDefault="00DA1C2B" w:rsidP="00DA1C2B">
            <w:r w:rsidRPr="00DA1C2B">
              <w:t>49</w:t>
            </w:r>
          </w:p>
        </w:tc>
      </w:tr>
      <w:tr w:rsidR="00DA1C2B" w:rsidRPr="00DA1C2B" w14:paraId="3038E3A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90BF72" w14:textId="77777777" w:rsidR="00DA1C2B" w:rsidRPr="00DA1C2B" w:rsidRDefault="00DA1C2B" w:rsidP="00DA1C2B">
            <w:r w:rsidRPr="00DA1C2B">
              <w:t>VZ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0D3D33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19DA0" w14:textId="77777777" w:rsidR="00DA1C2B" w:rsidRPr="00DA1C2B" w:rsidRDefault="00DA1C2B" w:rsidP="00DA1C2B">
            <w:r w:rsidRPr="00DA1C2B">
              <w:t>6666</w:t>
            </w:r>
          </w:p>
        </w:tc>
      </w:tr>
      <w:tr w:rsidR="00DA1C2B" w:rsidRPr="00DA1C2B" w14:paraId="6FF2F53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8195E5" w14:textId="77777777" w:rsidR="00DA1C2B" w:rsidRPr="00DA1C2B" w:rsidRDefault="00DA1C2B" w:rsidP="00DA1C2B">
            <w:r w:rsidRPr="00DA1C2B">
              <w:t>WMT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603614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076679" w14:textId="77777777" w:rsidR="00DA1C2B" w:rsidRPr="00DA1C2B" w:rsidRDefault="00DA1C2B" w:rsidP="00DA1C2B">
            <w:r w:rsidRPr="00DA1C2B">
              <w:t>5262</w:t>
            </w:r>
          </w:p>
        </w:tc>
      </w:tr>
      <w:tr w:rsidR="00DA1C2B" w:rsidRPr="00DA1C2B" w14:paraId="5DAF71C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B52C58" w14:textId="77777777" w:rsidR="00DA1C2B" w:rsidRPr="00DA1C2B" w:rsidRDefault="00DA1C2B" w:rsidP="00DA1C2B">
            <w:r w:rsidRPr="00DA1C2B">
              <w:t>WMT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31A2F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C084B1" w14:textId="77777777" w:rsidR="00DA1C2B" w:rsidRPr="00DA1C2B" w:rsidRDefault="00DA1C2B" w:rsidP="00DA1C2B">
            <w:r w:rsidRPr="00DA1C2B">
              <w:t>360</w:t>
            </w:r>
          </w:p>
        </w:tc>
      </w:tr>
      <w:tr w:rsidR="00DA1C2B" w:rsidRPr="00DA1C2B" w14:paraId="61EBF26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AE079D" w14:textId="77777777" w:rsidR="00DA1C2B" w:rsidRPr="00DA1C2B" w:rsidRDefault="00DA1C2B" w:rsidP="00DA1C2B">
            <w:r w:rsidRPr="00DA1C2B">
              <w:t>WMT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66DDB6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547A7E" w14:textId="77777777" w:rsidR="00DA1C2B" w:rsidRPr="00DA1C2B" w:rsidRDefault="00DA1C2B" w:rsidP="00DA1C2B">
            <w:r w:rsidRPr="00DA1C2B">
              <w:t>14314</w:t>
            </w:r>
          </w:p>
        </w:tc>
      </w:tr>
      <w:tr w:rsidR="00DA1C2B" w:rsidRPr="00DA1C2B" w14:paraId="5F9433E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BFA0A7" w14:textId="77777777" w:rsidR="00DA1C2B" w:rsidRPr="00DA1C2B" w:rsidRDefault="00DA1C2B" w:rsidP="00DA1C2B">
            <w:r w:rsidRPr="00DA1C2B">
              <w:t>WMT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82FFD5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D6E11" w14:textId="77777777" w:rsidR="00DA1C2B" w:rsidRPr="00DA1C2B" w:rsidRDefault="00DA1C2B" w:rsidP="00DA1C2B">
            <w:r w:rsidRPr="00DA1C2B">
              <w:t>707</w:t>
            </w:r>
          </w:p>
        </w:tc>
      </w:tr>
      <w:tr w:rsidR="00DA1C2B" w:rsidRPr="00DA1C2B" w14:paraId="61D6F38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98FC50" w14:textId="77777777" w:rsidR="00DA1C2B" w:rsidRPr="00DA1C2B" w:rsidRDefault="00DA1C2B" w:rsidP="00DA1C2B">
            <w:r w:rsidRPr="00DA1C2B">
              <w:t>WMT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147483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C68B33" w14:textId="77777777" w:rsidR="00DA1C2B" w:rsidRPr="00DA1C2B" w:rsidRDefault="00DA1C2B" w:rsidP="00DA1C2B">
            <w:r w:rsidRPr="00DA1C2B">
              <w:t>44</w:t>
            </w:r>
          </w:p>
        </w:tc>
      </w:tr>
      <w:tr w:rsidR="00DA1C2B" w:rsidRPr="00DA1C2B" w14:paraId="473BC51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4A41C4" w14:textId="77777777" w:rsidR="00DA1C2B" w:rsidRPr="00DA1C2B" w:rsidRDefault="00DA1C2B" w:rsidP="00DA1C2B">
            <w:r w:rsidRPr="00DA1C2B">
              <w:t>WMT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C9B200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BE93E0" w14:textId="77777777" w:rsidR="00DA1C2B" w:rsidRPr="00DA1C2B" w:rsidRDefault="00DA1C2B" w:rsidP="00DA1C2B">
            <w:r w:rsidRPr="00DA1C2B">
              <w:t>7462</w:t>
            </w:r>
          </w:p>
        </w:tc>
      </w:tr>
      <w:tr w:rsidR="00DA1C2B" w:rsidRPr="00DA1C2B" w14:paraId="5C2BD51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055048" w14:textId="77777777" w:rsidR="00DA1C2B" w:rsidRPr="00DA1C2B" w:rsidRDefault="00DA1C2B" w:rsidP="00DA1C2B">
            <w:r w:rsidRPr="00DA1C2B">
              <w:t>WMT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E5D230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BD7B32" w14:textId="77777777" w:rsidR="00DA1C2B" w:rsidRPr="00DA1C2B" w:rsidRDefault="00DA1C2B" w:rsidP="00DA1C2B">
            <w:r w:rsidRPr="00DA1C2B">
              <w:t>9097</w:t>
            </w:r>
          </w:p>
        </w:tc>
      </w:tr>
      <w:tr w:rsidR="00DA1C2B" w:rsidRPr="00DA1C2B" w14:paraId="514721C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9B192B" w14:textId="77777777" w:rsidR="00DA1C2B" w:rsidRPr="00DA1C2B" w:rsidRDefault="00DA1C2B" w:rsidP="00DA1C2B">
            <w:r w:rsidRPr="00DA1C2B">
              <w:t>WMT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214E7B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CC7F94" w14:textId="77777777" w:rsidR="00DA1C2B" w:rsidRPr="00DA1C2B" w:rsidRDefault="00DA1C2B" w:rsidP="00DA1C2B">
            <w:r w:rsidRPr="00DA1C2B">
              <w:t>13835</w:t>
            </w:r>
          </w:p>
        </w:tc>
      </w:tr>
      <w:tr w:rsidR="00DA1C2B" w:rsidRPr="00DA1C2B" w14:paraId="384F2EB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E71D3E" w14:textId="77777777" w:rsidR="00DA1C2B" w:rsidRPr="00DA1C2B" w:rsidRDefault="00DA1C2B" w:rsidP="00DA1C2B">
            <w:r w:rsidRPr="00DA1C2B">
              <w:t>WMT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59A07A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6E30B3" w14:textId="77777777" w:rsidR="00DA1C2B" w:rsidRPr="00DA1C2B" w:rsidRDefault="00DA1C2B" w:rsidP="00DA1C2B">
            <w:r w:rsidRPr="00DA1C2B">
              <w:t>11</w:t>
            </w:r>
          </w:p>
        </w:tc>
      </w:tr>
      <w:tr w:rsidR="00DA1C2B" w:rsidRPr="00DA1C2B" w14:paraId="71D06BC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BF638A" w14:textId="77777777" w:rsidR="00DA1C2B" w:rsidRPr="00DA1C2B" w:rsidRDefault="00DA1C2B" w:rsidP="00DA1C2B">
            <w:r w:rsidRPr="00DA1C2B">
              <w:t>WMT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5A8F28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2CC33" w14:textId="77777777" w:rsidR="00DA1C2B" w:rsidRPr="00DA1C2B" w:rsidRDefault="00DA1C2B" w:rsidP="00DA1C2B">
            <w:r w:rsidRPr="00DA1C2B">
              <w:t>8060</w:t>
            </w:r>
          </w:p>
        </w:tc>
      </w:tr>
      <w:tr w:rsidR="00DA1C2B" w:rsidRPr="00DA1C2B" w14:paraId="566A463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C2EA43" w14:textId="77777777" w:rsidR="00DA1C2B" w:rsidRPr="00DA1C2B" w:rsidRDefault="00DA1C2B" w:rsidP="00DA1C2B">
            <w:r w:rsidRPr="00DA1C2B">
              <w:t>XOM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1F5C4" w14:textId="77777777" w:rsidR="00DA1C2B" w:rsidRPr="00DA1C2B" w:rsidRDefault="00DA1C2B" w:rsidP="00DA1C2B">
            <w:r w:rsidRPr="00DA1C2B">
              <w:t>B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5E297C" w14:textId="77777777" w:rsidR="00DA1C2B" w:rsidRPr="00DA1C2B" w:rsidRDefault="00DA1C2B" w:rsidP="00DA1C2B">
            <w:r w:rsidRPr="00DA1C2B">
              <w:t>9876</w:t>
            </w:r>
          </w:p>
        </w:tc>
      </w:tr>
      <w:tr w:rsidR="00DA1C2B" w:rsidRPr="00DA1C2B" w14:paraId="746A02D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5D4AD" w14:textId="77777777" w:rsidR="00DA1C2B" w:rsidRPr="00DA1C2B" w:rsidRDefault="00DA1C2B" w:rsidP="00DA1C2B">
            <w:r w:rsidRPr="00DA1C2B">
              <w:t>XOM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8CB901" w14:textId="77777777" w:rsidR="00DA1C2B" w:rsidRPr="00DA1C2B" w:rsidRDefault="00DA1C2B" w:rsidP="00DA1C2B">
            <w:r w:rsidRPr="00DA1C2B">
              <w:t>C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A23222" w14:textId="77777777" w:rsidR="00DA1C2B" w:rsidRPr="00DA1C2B" w:rsidRDefault="00DA1C2B" w:rsidP="00DA1C2B">
            <w:r w:rsidRPr="00DA1C2B">
              <w:t>243</w:t>
            </w:r>
          </w:p>
        </w:tc>
      </w:tr>
      <w:tr w:rsidR="00DA1C2B" w:rsidRPr="00DA1C2B" w14:paraId="5290AF2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FCC130" w14:textId="77777777" w:rsidR="00DA1C2B" w:rsidRPr="00DA1C2B" w:rsidRDefault="00DA1C2B" w:rsidP="00DA1C2B">
            <w:r w:rsidRPr="00DA1C2B">
              <w:t>XOM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8C0D4D" w14:textId="77777777" w:rsidR="00DA1C2B" w:rsidRPr="00DA1C2B" w:rsidRDefault="00DA1C2B" w:rsidP="00DA1C2B">
            <w:r w:rsidRPr="00DA1C2B">
              <w:t>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E72C06" w14:textId="77777777" w:rsidR="00DA1C2B" w:rsidRPr="00DA1C2B" w:rsidRDefault="00DA1C2B" w:rsidP="00DA1C2B">
            <w:r w:rsidRPr="00DA1C2B">
              <w:t>27475</w:t>
            </w:r>
          </w:p>
        </w:tc>
      </w:tr>
      <w:tr w:rsidR="00DA1C2B" w:rsidRPr="00DA1C2B" w14:paraId="4B331E5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9B73BC" w14:textId="77777777" w:rsidR="00DA1C2B" w:rsidRPr="00DA1C2B" w:rsidRDefault="00DA1C2B" w:rsidP="00DA1C2B">
            <w:r w:rsidRPr="00DA1C2B">
              <w:t>XOM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B3B89B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BDECD3" w14:textId="77777777" w:rsidR="00DA1C2B" w:rsidRPr="00DA1C2B" w:rsidRDefault="00DA1C2B" w:rsidP="00DA1C2B">
            <w:r w:rsidRPr="00DA1C2B">
              <w:t>1434</w:t>
            </w:r>
          </w:p>
        </w:tc>
      </w:tr>
      <w:tr w:rsidR="00DA1C2B" w:rsidRPr="00DA1C2B" w14:paraId="5278E9C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1EBDBB" w14:textId="77777777" w:rsidR="00DA1C2B" w:rsidRPr="00DA1C2B" w:rsidRDefault="00DA1C2B" w:rsidP="00DA1C2B">
            <w:r w:rsidRPr="00DA1C2B">
              <w:t>XOM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61712B" w14:textId="77777777" w:rsidR="00DA1C2B" w:rsidRPr="00DA1C2B" w:rsidRDefault="00DA1C2B" w:rsidP="00DA1C2B">
            <w:r w:rsidRPr="00DA1C2B">
              <w:t>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3F6E58" w14:textId="77777777" w:rsidR="00DA1C2B" w:rsidRPr="00DA1C2B" w:rsidRDefault="00DA1C2B" w:rsidP="00DA1C2B">
            <w:r w:rsidRPr="00DA1C2B">
              <w:t>24</w:t>
            </w:r>
          </w:p>
        </w:tc>
      </w:tr>
      <w:tr w:rsidR="00DA1C2B" w:rsidRPr="00DA1C2B" w14:paraId="50B2193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AD5FE6" w14:textId="77777777" w:rsidR="00DA1C2B" w:rsidRPr="00DA1C2B" w:rsidRDefault="00DA1C2B" w:rsidP="00DA1C2B">
            <w:r w:rsidRPr="00DA1C2B">
              <w:t>XOM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449D8C" w14:textId="77777777" w:rsidR="00DA1C2B" w:rsidRPr="00DA1C2B" w:rsidRDefault="00DA1C2B" w:rsidP="00DA1C2B">
            <w:r w:rsidRPr="00DA1C2B">
              <w:t>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5CD708" w14:textId="77777777" w:rsidR="00DA1C2B" w:rsidRPr="00DA1C2B" w:rsidRDefault="00DA1C2B" w:rsidP="00DA1C2B">
            <w:r w:rsidRPr="00DA1C2B">
              <w:t>14722</w:t>
            </w:r>
          </w:p>
        </w:tc>
      </w:tr>
      <w:tr w:rsidR="00DA1C2B" w:rsidRPr="00DA1C2B" w14:paraId="6941650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DF525" w14:textId="77777777" w:rsidR="00DA1C2B" w:rsidRPr="00DA1C2B" w:rsidRDefault="00DA1C2B" w:rsidP="00DA1C2B">
            <w:r w:rsidRPr="00DA1C2B">
              <w:t>XOM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32860E" w14:textId="77777777" w:rsidR="00DA1C2B" w:rsidRPr="00DA1C2B" w:rsidRDefault="00DA1C2B" w:rsidP="00DA1C2B">
            <w:r w:rsidRPr="00DA1C2B">
              <w:t>P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4D72FE" w14:textId="77777777" w:rsidR="00DA1C2B" w:rsidRPr="00DA1C2B" w:rsidRDefault="00DA1C2B" w:rsidP="00DA1C2B">
            <w:r w:rsidRPr="00DA1C2B">
              <w:t>19202</w:t>
            </w:r>
          </w:p>
        </w:tc>
      </w:tr>
      <w:tr w:rsidR="00DA1C2B" w:rsidRPr="00DA1C2B" w14:paraId="7B9FC6C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CE50FC" w14:textId="77777777" w:rsidR="00DA1C2B" w:rsidRPr="00DA1C2B" w:rsidRDefault="00DA1C2B" w:rsidP="00DA1C2B">
            <w:r w:rsidRPr="00DA1C2B">
              <w:t>XOM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057BEE" w14:textId="77777777" w:rsidR="00DA1C2B" w:rsidRPr="00DA1C2B" w:rsidRDefault="00DA1C2B" w:rsidP="00DA1C2B">
            <w:r w:rsidRPr="00DA1C2B">
              <w:t>T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7055FF" w14:textId="77777777" w:rsidR="00DA1C2B" w:rsidRPr="00DA1C2B" w:rsidRDefault="00DA1C2B" w:rsidP="00DA1C2B">
            <w:r w:rsidRPr="00DA1C2B">
              <w:t>23089</w:t>
            </w:r>
          </w:p>
        </w:tc>
      </w:tr>
      <w:tr w:rsidR="00DA1C2B" w:rsidRPr="00DA1C2B" w14:paraId="0231012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9930B5" w14:textId="77777777" w:rsidR="00DA1C2B" w:rsidRPr="00DA1C2B" w:rsidRDefault="00DA1C2B" w:rsidP="00DA1C2B">
            <w:r w:rsidRPr="00DA1C2B">
              <w:t>XOM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EE71FB" w14:textId="77777777" w:rsidR="00DA1C2B" w:rsidRPr="00DA1C2B" w:rsidRDefault="00DA1C2B" w:rsidP="00DA1C2B">
            <w:r w:rsidRPr="00DA1C2B">
              <w:t>W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97AF69" w14:textId="77777777" w:rsidR="00DA1C2B" w:rsidRPr="00DA1C2B" w:rsidRDefault="00DA1C2B" w:rsidP="00DA1C2B">
            <w:r w:rsidRPr="00DA1C2B">
              <w:t>3</w:t>
            </w:r>
          </w:p>
        </w:tc>
      </w:tr>
      <w:tr w:rsidR="00DA1C2B" w:rsidRPr="00DA1C2B" w14:paraId="2CA7106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04E206" w14:textId="77777777" w:rsidR="00DA1C2B" w:rsidRPr="00DA1C2B" w:rsidRDefault="00DA1C2B" w:rsidP="00DA1C2B">
            <w:r w:rsidRPr="00DA1C2B">
              <w:t>XOM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5FB8E7" w14:textId="77777777" w:rsidR="00DA1C2B" w:rsidRPr="00DA1C2B" w:rsidRDefault="00DA1C2B" w:rsidP="00DA1C2B">
            <w:r w:rsidRPr="00DA1C2B">
              <w:t>Z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4553A8" w14:textId="77777777" w:rsidR="00DA1C2B" w:rsidRPr="00DA1C2B" w:rsidRDefault="00DA1C2B" w:rsidP="00DA1C2B">
            <w:r w:rsidRPr="00DA1C2B">
              <w:t>18217</w:t>
            </w:r>
          </w:p>
        </w:tc>
      </w:tr>
    </w:tbl>
    <w:p w14:paraId="0A063F6B" w14:textId="372D105D" w:rsidR="00944B16" w:rsidRDefault="00D31809" w:rsidP="00944B16">
      <w:pPr>
        <w:pStyle w:val="Heading2"/>
        <w:rPr>
          <w:rFonts w:eastAsiaTheme="minorHAnsi"/>
          <w:lang w:val="fr-FR"/>
        </w:rPr>
      </w:pPr>
      <w:r w:rsidRPr="00D31809">
        <w:rPr>
          <w:rFonts w:eastAsiaTheme="minorHAnsi"/>
          <w:lang w:val="fr-FR"/>
        </w:rPr>
        <w:t xml:space="preserve">(e) Find on the internet the association of the COND fields with condition description. </w:t>
      </w:r>
    </w:p>
    <w:p w14:paraId="53899B64" w14:textId="77777777" w:rsidR="00944B16" w:rsidRDefault="00944B16" w:rsidP="00944B16">
      <w:pPr>
        <w:pStyle w:val="ListParagraph"/>
        <w:numPr>
          <w:ilvl w:val="0"/>
          <w:numId w:val="21"/>
        </w:numPr>
      </w:pPr>
      <w:r w:rsidRPr="00944B16">
        <w:t xml:space="preserve">‘@’ = Regular Trade </w:t>
      </w:r>
      <w:r>
        <w:br/>
      </w:r>
      <w:r w:rsidRPr="00944B16">
        <w:t xml:space="preserve">‘A’ = Acquisition </w:t>
      </w:r>
      <w:r>
        <w:br/>
      </w:r>
      <w:r w:rsidRPr="00944B16">
        <w:t xml:space="preserve">‘B’ = Bunched Trade </w:t>
      </w:r>
      <w:r>
        <w:br/>
      </w:r>
      <w:r w:rsidRPr="00944B16">
        <w:t xml:space="preserve">‘C’ = Cash Trade </w:t>
      </w:r>
      <w:r>
        <w:br/>
      </w:r>
      <w:r w:rsidRPr="00944B16">
        <w:t xml:space="preserve">‘D’ = Distribution </w:t>
      </w:r>
      <w:r>
        <w:br/>
      </w:r>
      <w:r w:rsidRPr="00944B16">
        <w:t xml:space="preserve">‘G’ = Bunched Sold Trade </w:t>
      </w:r>
      <w:r>
        <w:br/>
      </w:r>
      <w:r w:rsidRPr="00944B16">
        <w:t>‘K’ = Rule 155 Trade (AMEX O</w:t>
      </w:r>
      <w:bookmarkStart w:id="0" w:name="_GoBack"/>
      <w:bookmarkEnd w:id="0"/>
      <w:r w:rsidRPr="00944B16">
        <w:t xml:space="preserve">nly) </w:t>
      </w:r>
    </w:p>
    <w:p w14:paraId="0430494F" w14:textId="161E30DB" w:rsidR="00944B16" w:rsidRPr="00944B16" w:rsidRDefault="00944B16" w:rsidP="00944B16">
      <w:pPr>
        <w:pStyle w:val="ListParagraph"/>
        <w:numPr>
          <w:ilvl w:val="0"/>
          <w:numId w:val="20"/>
        </w:numPr>
      </w:pPr>
      <w:r w:rsidRPr="00944B16">
        <w:t xml:space="preserve">‘L’ = Sold Last </w:t>
      </w:r>
      <w:r>
        <w:br/>
      </w:r>
      <w:r w:rsidRPr="00944B16">
        <w:t xml:space="preserve">‘M’ = Market Center Close Price </w:t>
      </w:r>
      <w:r>
        <w:br/>
      </w:r>
      <w:r w:rsidRPr="00944B16">
        <w:t xml:space="preserve">‘N’ = Next Day </w:t>
      </w:r>
      <w:r>
        <w:br/>
      </w:r>
      <w:r w:rsidRPr="00944B16">
        <w:t xml:space="preserve">‘O’ = Opened </w:t>
      </w:r>
      <w:r>
        <w:br/>
      </w:r>
      <w:r w:rsidRPr="00944B16">
        <w:t xml:space="preserve">‘P’ = Prior Reference Price </w:t>
      </w:r>
      <w:r>
        <w:br/>
      </w:r>
      <w:r w:rsidRPr="00944B16">
        <w:t xml:space="preserve">‘Q’ = Market Center Open Price </w:t>
      </w:r>
      <w:r>
        <w:br/>
      </w:r>
      <w:r w:rsidRPr="00944B16">
        <w:t xml:space="preserve">‘R’ = Seller (Long-Form Message Formats Only) </w:t>
      </w:r>
      <w:r>
        <w:br/>
      </w:r>
      <w:r w:rsidRPr="00944B16">
        <w:t xml:space="preserve">‘S’ = Split Trade </w:t>
      </w:r>
      <w:r>
        <w:br/>
      </w:r>
      <w:r w:rsidRPr="00944B16">
        <w:t xml:space="preserve">‘T’ = Form - T Trade </w:t>
      </w:r>
      <w:r>
        <w:br/>
      </w:r>
      <w:r w:rsidRPr="00944B16">
        <w:t xml:space="preserve">‘U’ = Extended Hours (Sold Out of Sequence) </w:t>
      </w:r>
      <w:r>
        <w:br/>
      </w:r>
      <w:r w:rsidRPr="00944B16">
        <w:t>‘W’ = Average Price Trade</w:t>
      </w:r>
    </w:p>
    <w:p w14:paraId="56D9943A" w14:textId="77777777" w:rsidR="00944B16" w:rsidRPr="00944B16" w:rsidRDefault="00944B16" w:rsidP="00944B16">
      <w:pPr>
        <w:rPr>
          <w:lang w:val="fr-FR"/>
        </w:rPr>
      </w:pPr>
    </w:p>
    <w:p w14:paraId="1C3DA4F0" w14:textId="77777777" w:rsidR="00DA1C2B" w:rsidRPr="00DA1C2B" w:rsidRDefault="00DA1C2B" w:rsidP="00DA1C2B">
      <w:pPr>
        <w:pStyle w:val="Heading1"/>
      </w:pPr>
      <w:sdt>
        <w:sdtPr>
          <w:id w:val="377748159"/>
          <w:placeholder>
            <w:docPart w:val="2D5C8EACC6274049B9AC185FD7106FAF"/>
          </w:placeholder>
        </w:sdtPr>
        <w:sdtContent>
          <w:r>
            <w:t>3.</w:t>
          </w:r>
        </w:sdtContent>
      </w:sdt>
      <w:r w:rsidRPr="00DA1C2B">
        <w:t xml:space="preserve"> Wall-Clock Time Ruler </w:t>
      </w:r>
    </w:p>
    <w:p w14:paraId="03ED3946" w14:textId="77777777" w:rsidR="00D31809" w:rsidRDefault="00DA1C2B" w:rsidP="00D31809">
      <w:pPr>
        <w:rPr>
          <w:lang w:val="fr-FR"/>
        </w:rPr>
      </w:pPr>
      <w:r>
        <w:rPr>
          <w:lang w:val="fr-FR"/>
        </w:rPr>
        <w:t>-- Code –</w:t>
      </w:r>
    </w:p>
    <w:p w14:paraId="3EBADABE" w14:textId="77777777" w:rsidR="00DA1C2B" w:rsidRDefault="00DA1C2B" w:rsidP="00DA1C2B">
      <w:pPr>
        <w:rPr>
          <w:i/>
        </w:rPr>
      </w:pPr>
    </w:p>
    <w:p w14:paraId="21667A3A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/ </w:t>
      </w:r>
      <w:r>
        <w:rPr>
          <w:i/>
        </w:rPr>
        <w:t>@</w:t>
      </w:r>
      <w:proofErr w:type="gramStart"/>
      <w:r>
        <w:rPr>
          <w:i/>
        </w:rPr>
        <w:t>summary</w:t>
      </w:r>
      <w:proofErr w:type="gramEnd"/>
      <w:r>
        <w:rPr>
          <w:i/>
        </w:rPr>
        <w:t xml:space="preserve">: </w:t>
      </w:r>
      <w:r w:rsidRPr="00DA1C2B">
        <w:rPr>
          <w:i/>
        </w:rPr>
        <w:t>generate time poi</w:t>
      </w:r>
      <w:r>
        <w:rPr>
          <w:i/>
        </w:rPr>
        <w:t xml:space="preserve">nts uniformly spaced in seconds, </w:t>
      </w:r>
      <w:r w:rsidRPr="00DA1C2B">
        <w:rPr>
          <w:i/>
        </w:rPr>
        <w:t>makes</w:t>
      </w:r>
      <w:r>
        <w:rPr>
          <w:i/>
        </w:rPr>
        <w:t xml:space="preserve"> a ruler in time </w:t>
      </w:r>
      <w:r w:rsidRPr="00DA1C2B">
        <w:rPr>
          <w:i/>
        </w:rPr>
        <w:t xml:space="preserve">with intervals </w:t>
      </w:r>
      <w:proofErr w:type="spellStart"/>
      <w:r w:rsidRPr="00DA1C2B">
        <w:rPr>
          <w:i/>
        </w:rPr>
        <w:t>d_sec</w:t>
      </w:r>
      <w:proofErr w:type="spellEnd"/>
      <w:r w:rsidRPr="00DA1C2B">
        <w:rPr>
          <w:i/>
        </w:rPr>
        <w:t xml:space="preserve"> seconds</w:t>
      </w:r>
    </w:p>
    <w:p w14:paraId="736BB652" w14:textId="77777777" w:rsidR="00DA1C2B" w:rsidRPr="00DA1C2B" w:rsidRDefault="00DA1C2B" w:rsidP="00DA1C2B">
      <w:pPr>
        <w:rPr>
          <w:i/>
        </w:rPr>
      </w:pPr>
      <w:r>
        <w:rPr>
          <w:i/>
        </w:rPr>
        <w:t>/ @</w:t>
      </w:r>
      <w:proofErr w:type="spellStart"/>
      <w:proofErr w:type="gramStart"/>
      <w:r>
        <w:rPr>
          <w:i/>
        </w:rPr>
        <w:t>param</w:t>
      </w:r>
      <w:proofErr w:type="spellEnd"/>
      <w:proofErr w:type="gramEnd"/>
      <w:r>
        <w:rPr>
          <w:i/>
        </w:rPr>
        <w:t xml:space="preserve"> </w:t>
      </w:r>
      <w:r w:rsidRPr="00DA1C2B">
        <w:rPr>
          <w:i/>
        </w:rPr>
        <w:t>apart. A table called 'ruler' is created.</w:t>
      </w:r>
    </w:p>
    <w:p w14:paraId="063E4AEC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/ </w:t>
      </w:r>
      <w:r>
        <w:rPr>
          <w:i/>
        </w:rPr>
        <w:t>@</w:t>
      </w:r>
      <w:proofErr w:type="spellStart"/>
      <w:proofErr w:type="gramStart"/>
      <w:r>
        <w:rPr>
          <w:i/>
        </w:rPr>
        <w:t>param</w:t>
      </w:r>
      <w:proofErr w:type="spellEnd"/>
      <w:proofErr w:type="gramEnd"/>
      <w:r>
        <w:rPr>
          <w:i/>
        </w:rPr>
        <w:t xml:space="preserve"> </w:t>
      </w:r>
      <w:r w:rsidRPr="00DA1C2B">
        <w:rPr>
          <w:i/>
        </w:rPr>
        <w:t>start_: type time</w:t>
      </w:r>
    </w:p>
    <w:p w14:paraId="1ECCFF33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/ </w:t>
      </w:r>
      <w:r>
        <w:rPr>
          <w:i/>
        </w:rPr>
        <w:t>@</w:t>
      </w:r>
      <w:proofErr w:type="spellStart"/>
      <w:proofErr w:type="gramStart"/>
      <w:r>
        <w:rPr>
          <w:i/>
        </w:rPr>
        <w:t>param</w:t>
      </w:r>
      <w:proofErr w:type="spellEnd"/>
      <w:proofErr w:type="gramEnd"/>
      <w:r>
        <w:rPr>
          <w:i/>
        </w:rPr>
        <w:t xml:space="preserve"> </w:t>
      </w:r>
      <w:r w:rsidRPr="00DA1C2B">
        <w:rPr>
          <w:i/>
        </w:rPr>
        <w:t>end_:   type time</w:t>
      </w:r>
    </w:p>
    <w:p w14:paraId="39671B99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/ </w:t>
      </w:r>
      <w:r>
        <w:rPr>
          <w:i/>
        </w:rPr>
        <w:t>@</w:t>
      </w:r>
      <w:proofErr w:type="spellStart"/>
      <w:proofErr w:type="gramStart"/>
      <w:r>
        <w:rPr>
          <w:i/>
        </w:rPr>
        <w:t>param</w:t>
      </w:r>
      <w:proofErr w:type="spellEnd"/>
      <w:proofErr w:type="gramEnd"/>
      <w:r>
        <w:rPr>
          <w:i/>
        </w:rPr>
        <w:t xml:space="preserve"> </w:t>
      </w:r>
      <w:proofErr w:type="spellStart"/>
      <w:r w:rsidRPr="00DA1C2B">
        <w:rPr>
          <w:i/>
        </w:rPr>
        <w:t>dsec</w:t>
      </w:r>
      <w:proofErr w:type="spellEnd"/>
      <w:r w:rsidRPr="00DA1C2B">
        <w:rPr>
          <w:i/>
        </w:rPr>
        <w:t xml:space="preserve">_:  type </w:t>
      </w:r>
      <w:proofErr w:type="spellStart"/>
      <w:r w:rsidRPr="00DA1C2B">
        <w:rPr>
          <w:i/>
        </w:rPr>
        <w:t>int</w:t>
      </w:r>
      <w:proofErr w:type="spellEnd"/>
    </w:p>
    <w:p w14:paraId="439A8EC7" w14:textId="77777777" w:rsidR="00DA1C2B" w:rsidRDefault="00DA1C2B" w:rsidP="00DA1C2B">
      <w:pPr>
        <w:rPr>
          <w:i/>
        </w:rPr>
      </w:pPr>
    </w:p>
    <w:p w14:paraId="1B644C1A" w14:textId="77777777" w:rsidR="00DA1C2B" w:rsidRPr="00DA1C2B" w:rsidRDefault="00DA1C2B" w:rsidP="00DA1C2B">
      <w:pPr>
        <w:rPr>
          <w:i/>
        </w:rPr>
      </w:pPr>
      <w:proofErr w:type="gramStart"/>
      <w:r w:rsidRPr="00DA1C2B">
        <w:rPr>
          <w:i/>
        </w:rPr>
        <w:t>.</w:t>
      </w:r>
      <w:proofErr w:type="spellStart"/>
      <w:r w:rsidRPr="00DA1C2B">
        <w:rPr>
          <w:i/>
        </w:rPr>
        <w:t>taq.make</w:t>
      </w:r>
      <w:proofErr w:type="gramEnd"/>
      <w:r w:rsidRPr="00DA1C2B">
        <w:rPr>
          <w:i/>
        </w:rPr>
        <w:t>_time_ruler_second</w:t>
      </w:r>
      <w:proofErr w:type="spellEnd"/>
      <w:r w:rsidRPr="00DA1C2B">
        <w:rPr>
          <w:i/>
        </w:rPr>
        <w:t xml:space="preserve">: {[start_; end_; </w:t>
      </w:r>
      <w:proofErr w:type="spellStart"/>
      <w:r w:rsidRPr="00DA1C2B">
        <w:rPr>
          <w:i/>
        </w:rPr>
        <w:t>dsec</w:t>
      </w:r>
      <w:proofErr w:type="spellEnd"/>
      <w:r w:rsidRPr="00DA1C2B">
        <w:rPr>
          <w:i/>
        </w:rPr>
        <w:t>_]</w:t>
      </w:r>
    </w:p>
    <w:p w14:paraId="71C832D2" w14:textId="77777777" w:rsidR="00DA1C2B" w:rsidRPr="00DA1C2B" w:rsidRDefault="00DA1C2B" w:rsidP="00DA1C2B">
      <w:pPr>
        <w:rPr>
          <w:i/>
        </w:rPr>
      </w:pPr>
    </w:p>
    <w:p w14:paraId="28529707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  / </w:t>
      </w:r>
      <w:proofErr w:type="gramStart"/>
      <w:r w:rsidRPr="00DA1C2B">
        <w:rPr>
          <w:i/>
        </w:rPr>
        <w:t>convert</w:t>
      </w:r>
      <w:proofErr w:type="gramEnd"/>
      <w:r w:rsidRPr="00DA1C2B">
        <w:rPr>
          <w:i/>
        </w:rPr>
        <w:t xml:space="preserve"> to integers</w:t>
      </w:r>
    </w:p>
    <w:p w14:paraId="0378C163" w14:textId="77777777" w:rsidR="00DA1C2B" w:rsidRDefault="00DA1C2B" w:rsidP="00DA1C2B">
      <w:pPr>
        <w:rPr>
          <w:i/>
        </w:rPr>
      </w:pPr>
    </w:p>
    <w:p w14:paraId="4A9F9E46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  </w:t>
      </w:r>
      <w:proofErr w:type="spellStart"/>
      <w:proofErr w:type="gramStart"/>
      <w:r w:rsidRPr="00DA1C2B">
        <w:rPr>
          <w:i/>
        </w:rPr>
        <w:t>s</w:t>
      </w:r>
      <w:proofErr w:type="gramEnd"/>
      <w:r w:rsidRPr="00DA1C2B">
        <w:rPr>
          <w:i/>
        </w:rPr>
        <w:t>_sec</w:t>
      </w:r>
      <w:proofErr w:type="spellEnd"/>
      <w:r w:rsidRPr="00DA1C2B">
        <w:rPr>
          <w:i/>
        </w:rPr>
        <w:t>: `</w:t>
      </w:r>
      <w:proofErr w:type="spellStart"/>
      <w:r w:rsidRPr="00DA1C2B">
        <w:rPr>
          <w:i/>
        </w:rPr>
        <w:t>int</w:t>
      </w:r>
      <w:proofErr w:type="spellEnd"/>
      <w:r w:rsidRPr="00DA1C2B">
        <w:rPr>
          <w:i/>
        </w:rPr>
        <w:t>$ `second$ start_;</w:t>
      </w:r>
    </w:p>
    <w:p w14:paraId="6887BCD1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  </w:t>
      </w:r>
      <w:proofErr w:type="spellStart"/>
      <w:proofErr w:type="gramStart"/>
      <w:r w:rsidRPr="00DA1C2B">
        <w:rPr>
          <w:i/>
        </w:rPr>
        <w:t>e</w:t>
      </w:r>
      <w:proofErr w:type="gramEnd"/>
      <w:r w:rsidRPr="00DA1C2B">
        <w:rPr>
          <w:i/>
        </w:rPr>
        <w:t>_sec</w:t>
      </w:r>
      <w:proofErr w:type="spellEnd"/>
      <w:r w:rsidRPr="00DA1C2B">
        <w:rPr>
          <w:i/>
        </w:rPr>
        <w:t>: `</w:t>
      </w:r>
      <w:proofErr w:type="spellStart"/>
      <w:r w:rsidRPr="00DA1C2B">
        <w:rPr>
          <w:i/>
        </w:rPr>
        <w:t>int</w:t>
      </w:r>
      <w:proofErr w:type="spellEnd"/>
      <w:r w:rsidRPr="00DA1C2B">
        <w:rPr>
          <w:i/>
        </w:rPr>
        <w:t>$ `second$ end_;</w:t>
      </w:r>
    </w:p>
    <w:p w14:paraId="3A639284" w14:textId="77777777" w:rsidR="00DA1C2B" w:rsidRPr="00DA1C2B" w:rsidRDefault="00DA1C2B" w:rsidP="00DA1C2B">
      <w:pPr>
        <w:rPr>
          <w:i/>
        </w:rPr>
      </w:pPr>
    </w:p>
    <w:p w14:paraId="18F89DB5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  / </w:t>
      </w:r>
      <w:proofErr w:type="gramStart"/>
      <w:r w:rsidRPr="00DA1C2B">
        <w:rPr>
          <w:i/>
        </w:rPr>
        <w:t>find</w:t>
      </w:r>
      <w:proofErr w:type="gramEnd"/>
      <w:r w:rsidRPr="00DA1C2B">
        <w:rPr>
          <w:i/>
        </w:rPr>
        <w:t xml:space="preserve"> maximum number of intervals that fit the range</w:t>
      </w:r>
    </w:p>
    <w:p w14:paraId="14C6F4BC" w14:textId="77777777" w:rsidR="00DA1C2B" w:rsidRDefault="00DA1C2B" w:rsidP="00DA1C2B">
      <w:pPr>
        <w:rPr>
          <w:i/>
        </w:rPr>
      </w:pPr>
      <w:r w:rsidRPr="00DA1C2B">
        <w:rPr>
          <w:i/>
        </w:rPr>
        <w:t xml:space="preserve"> </w:t>
      </w:r>
    </w:p>
    <w:p w14:paraId="2FA78AD1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 </w:t>
      </w:r>
      <w:proofErr w:type="spellStart"/>
      <w:proofErr w:type="gramStart"/>
      <w:r w:rsidRPr="00DA1C2B">
        <w:rPr>
          <w:i/>
        </w:rPr>
        <w:t>n</w:t>
      </w:r>
      <w:proofErr w:type="gramEnd"/>
      <w:r w:rsidRPr="00DA1C2B">
        <w:rPr>
          <w:i/>
        </w:rPr>
        <w:t>_intervals</w:t>
      </w:r>
      <w:proofErr w:type="spellEnd"/>
      <w:r w:rsidRPr="00DA1C2B">
        <w:rPr>
          <w:i/>
        </w:rPr>
        <w:t>: ceiling (</w:t>
      </w:r>
      <w:proofErr w:type="spellStart"/>
      <w:r w:rsidRPr="00DA1C2B">
        <w:rPr>
          <w:i/>
        </w:rPr>
        <w:t>e_sec</w:t>
      </w:r>
      <w:proofErr w:type="spellEnd"/>
      <w:r w:rsidRPr="00DA1C2B">
        <w:rPr>
          <w:i/>
        </w:rPr>
        <w:t xml:space="preserve"> - </w:t>
      </w:r>
      <w:proofErr w:type="spellStart"/>
      <w:r w:rsidRPr="00DA1C2B">
        <w:rPr>
          <w:i/>
        </w:rPr>
        <w:t>s_sec</w:t>
      </w:r>
      <w:proofErr w:type="spellEnd"/>
      <w:r w:rsidRPr="00DA1C2B">
        <w:rPr>
          <w:i/>
        </w:rPr>
        <w:t xml:space="preserve">) % </w:t>
      </w:r>
      <w:proofErr w:type="spellStart"/>
      <w:r w:rsidRPr="00DA1C2B">
        <w:rPr>
          <w:i/>
        </w:rPr>
        <w:t>dsec</w:t>
      </w:r>
      <w:proofErr w:type="spellEnd"/>
      <w:r w:rsidRPr="00DA1C2B">
        <w:rPr>
          <w:i/>
        </w:rPr>
        <w:t>_;</w:t>
      </w:r>
    </w:p>
    <w:p w14:paraId="49854872" w14:textId="77777777" w:rsidR="00DA1C2B" w:rsidRPr="00DA1C2B" w:rsidRDefault="00DA1C2B" w:rsidP="00DA1C2B">
      <w:pPr>
        <w:rPr>
          <w:i/>
        </w:rPr>
      </w:pPr>
    </w:p>
    <w:p w14:paraId="1939130F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  / </w:t>
      </w:r>
      <w:proofErr w:type="gramStart"/>
      <w:r w:rsidRPr="00DA1C2B">
        <w:rPr>
          <w:i/>
        </w:rPr>
        <w:t>intervals</w:t>
      </w:r>
      <w:proofErr w:type="gramEnd"/>
      <w:r w:rsidRPr="00DA1C2B">
        <w:rPr>
          <w:i/>
        </w:rPr>
        <w:t xml:space="preserve"> are marked from the end backwards to roughly</w:t>
      </w:r>
    </w:p>
    <w:p w14:paraId="3D9CF187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  / </w:t>
      </w:r>
      <w:proofErr w:type="gramStart"/>
      <w:r w:rsidRPr="00DA1C2B">
        <w:rPr>
          <w:i/>
        </w:rPr>
        <w:t>the</w:t>
      </w:r>
      <w:proofErr w:type="gramEnd"/>
      <w:r w:rsidRPr="00DA1C2B">
        <w:rPr>
          <w:i/>
        </w:rPr>
        <w:t xml:space="preserve"> start, and the start is explicitly added to the list. </w:t>
      </w:r>
    </w:p>
    <w:p w14:paraId="48EAA208" w14:textId="77777777" w:rsidR="00DA1C2B" w:rsidRDefault="00DA1C2B" w:rsidP="00DA1C2B">
      <w:pPr>
        <w:rPr>
          <w:i/>
        </w:rPr>
      </w:pPr>
    </w:p>
    <w:p w14:paraId="6C56EC83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  </w:t>
      </w:r>
      <w:proofErr w:type="spellStart"/>
      <w:proofErr w:type="gramStart"/>
      <w:r w:rsidRPr="00DA1C2B">
        <w:rPr>
          <w:i/>
        </w:rPr>
        <w:t>time</w:t>
      </w:r>
      <w:proofErr w:type="gramEnd"/>
      <w:r w:rsidRPr="00DA1C2B">
        <w:rPr>
          <w:i/>
        </w:rPr>
        <w:t>_v</w:t>
      </w:r>
      <w:proofErr w:type="spellEnd"/>
      <w:r w:rsidRPr="00DA1C2B">
        <w:rPr>
          <w:i/>
        </w:rPr>
        <w:t xml:space="preserve">: `time$ `second$ distinct </w:t>
      </w:r>
      <w:proofErr w:type="spellStart"/>
      <w:r w:rsidRPr="00DA1C2B">
        <w:rPr>
          <w:i/>
        </w:rPr>
        <w:t>s_sec</w:t>
      </w:r>
      <w:proofErr w:type="spellEnd"/>
      <w:r w:rsidRPr="00DA1C2B">
        <w:rPr>
          <w:i/>
        </w:rPr>
        <w:t xml:space="preserve">, reverse </w:t>
      </w:r>
      <w:proofErr w:type="spellStart"/>
      <w:r w:rsidRPr="00DA1C2B">
        <w:rPr>
          <w:i/>
        </w:rPr>
        <w:t>e_sec</w:t>
      </w:r>
      <w:proofErr w:type="spellEnd"/>
      <w:r w:rsidRPr="00DA1C2B">
        <w:rPr>
          <w:i/>
        </w:rPr>
        <w:t xml:space="preserve"> - </w:t>
      </w:r>
      <w:proofErr w:type="spellStart"/>
      <w:r w:rsidRPr="00DA1C2B">
        <w:rPr>
          <w:i/>
        </w:rPr>
        <w:t>dsec</w:t>
      </w:r>
      <w:proofErr w:type="spellEnd"/>
      <w:r w:rsidRPr="00DA1C2B">
        <w:rPr>
          <w:i/>
        </w:rPr>
        <w:t xml:space="preserve">_ * </w:t>
      </w:r>
      <w:proofErr w:type="spellStart"/>
      <w:r w:rsidRPr="00DA1C2B">
        <w:rPr>
          <w:i/>
        </w:rPr>
        <w:t>til</w:t>
      </w:r>
      <w:proofErr w:type="spellEnd"/>
      <w:r w:rsidRPr="00DA1C2B">
        <w:rPr>
          <w:i/>
        </w:rPr>
        <w:t xml:space="preserve"> </w:t>
      </w:r>
      <w:proofErr w:type="spellStart"/>
      <w:r w:rsidRPr="00DA1C2B">
        <w:rPr>
          <w:i/>
        </w:rPr>
        <w:t>n_intervals</w:t>
      </w:r>
      <w:proofErr w:type="spellEnd"/>
      <w:r w:rsidRPr="00DA1C2B">
        <w:rPr>
          <w:i/>
        </w:rPr>
        <w:t>;</w:t>
      </w:r>
    </w:p>
    <w:p w14:paraId="5DBC5519" w14:textId="77777777" w:rsidR="00DA1C2B" w:rsidRPr="00DA1C2B" w:rsidRDefault="00DA1C2B" w:rsidP="00DA1C2B">
      <w:pPr>
        <w:rPr>
          <w:i/>
        </w:rPr>
      </w:pPr>
    </w:p>
    <w:p w14:paraId="1D19957F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  / </w:t>
      </w:r>
      <w:proofErr w:type="gramStart"/>
      <w:r w:rsidRPr="00DA1C2B">
        <w:rPr>
          <w:i/>
        </w:rPr>
        <w:t>make</w:t>
      </w:r>
      <w:proofErr w:type="gramEnd"/>
      <w:r w:rsidRPr="00DA1C2B">
        <w:rPr>
          <w:i/>
        </w:rPr>
        <w:t xml:space="preserve"> a table called 'ruler' with column name TIME</w:t>
      </w:r>
    </w:p>
    <w:p w14:paraId="7988F4D0" w14:textId="77777777" w:rsidR="00DA1C2B" w:rsidRDefault="00DA1C2B" w:rsidP="00DA1C2B">
      <w:pPr>
        <w:rPr>
          <w:i/>
        </w:rPr>
      </w:pPr>
      <w:r w:rsidRPr="00DA1C2B">
        <w:rPr>
          <w:i/>
        </w:rPr>
        <w:t xml:space="preserve"> </w:t>
      </w:r>
    </w:p>
    <w:p w14:paraId="1624BAF0" w14:textId="77777777" w:rsidR="00DA1C2B" w:rsidRDefault="00DA1C2B" w:rsidP="00DA1C2B">
      <w:pPr>
        <w:rPr>
          <w:i/>
        </w:rPr>
      </w:pPr>
      <w:r w:rsidRPr="00DA1C2B">
        <w:rPr>
          <w:i/>
        </w:rPr>
        <w:t>`</w:t>
      </w:r>
      <w:proofErr w:type="spellStart"/>
      <w:proofErr w:type="gramStart"/>
      <w:r w:rsidRPr="00DA1C2B">
        <w:rPr>
          <w:i/>
        </w:rPr>
        <w:t>ruler</w:t>
      </w:r>
      <w:proofErr w:type="gramEnd"/>
      <w:r w:rsidRPr="00DA1C2B">
        <w:rPr>
          <w:i/>
        </w:rPr>
        <w:t>_second</w:t>
      </w:r>
      <w:proofErr w:type="spellEnd"/>
      <w:r w:rsidRPr="00DA1C2B">
        <w:rPr>
          <w:i/>
        </w:rPr>
        <w:t xml:space="preserve"> set </w:t>
      </w:r>
    </w:p>
    <w:p w14:paraId="1A2447E8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 </w:t>
      </w:r>
      <w:proofErr w:type="gramStart"/>
      <w:r w:rsidRPr="00DA1C2B">
        <w:rPr>
          <w:i/>
        </w:rPr>
        <w:t>flip</w:t>
      </w:r>
      <w:proofErr w:type="gramEnd"/>
      <w:r w:rsidRPr="00DA1C2B">
        <w:rPr>
          <w:i/>
        </w:rPr>
        <w:t xml:space="preserve"> (enlist `TIME) ! </w:t>
      </w:r>
      <w:proofErr w:type="gramStart"/>
      <w:r w:rsidRPr="00DA1C2B">
        <w:rPr>
          <w:i/>
        </w:rPr>
        <w:t>enlist</w:t>
      </w:r>
      <w:proofErr w:type="gramEnd"/>
      <w:r w:rsidRPr="00DA1C2B">
        <w:rPr>
          <w:i/>
        </w:rPr>
        <w:t xml:space="preserve"> </w:t>
      </w:r>
      <w:proofErr w:type="spellStart"/>
      <w:r w:rsidRPr="00DA1C2B">
        <w:rPr>
          <w:i/>
        </w:rPr>
        <w:t>time_v</w:t>
      </w:r>
      <w:proofErr w:type="spellEnd"/>
      <w:r w:rsidRPr="00DA1C2B">
        <w:rPr>
          <w:i/>
        </w:rPr>
        <w:t>;</w:t>
      </w:r>
    </w:p>
    <w:p w14:paraId="7CE74407" w14:textId="77777777" w:rsidR="00DA1C2B" w:rsidRPr="00DA1C2B" w:rsidRDefault="00DA1C2B" w:rsidP="00DA1C2B">
      <w:pPr>
        <w:rPr>
          <w:i/>
        </w:rPr>
      </w:pPr>
    </w:p>
    <w:p w14:paraId="4F29BBF3" w14:textId="77777777" w:rsidR="00DA1C2B" w:rsidRPr="00DA1C2B" w:rsidRDefault="00DA1C2B" w:rsidP="00DA1C2B">
      <w:pPr>
        <w:rPr>
          <w:i/>
        </w:rPr>
      </w:pPr>
      <w:r w:rsidRPr="00DA1C2B">
        <w:rPr>
          <w:i/>
        </w:rPr>
        <w:t xml:space="preserve">  };</w:t>
      </w:r>
    </w:p>
    <w:p w14:paraId="0F1C396A" w14:textId="77777777" w:rsidR="00DA1C2B" w:rsidRPr="00DA1C2B" w:rsidRDefault="00DA1C2B" w:rsidP="00DA1C2B">
      <w:pPr>
        <w:pStyle w:val="Heading1"/>
      </w:pPr>
      <w:r>
        <w:t xml:space="preserve">4. </w:t>
      </w:r>
      <w:r w:rsidRPr="00DA1C2B">
        <w:t xml:space="preserve">Prevailing Quote and Intensity Bins </w:t>
      </w:r>
    </w:p>
    <w:p w14:paraId="48D34CB5" w14:textId="77777777" w:rsidR="00DA1C2B" w:rsidRDefault="00DA1C2B" w:rsidP="00DA1C2B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 xml:space="preserve">(a) </w:t>
      </w:r>
      <w:proofErr w:type="spellStart"/>
      <w:r w:rsidRPr="00DA1C2B">
        <w:rPr>
          <w:rFonts w:eastAsiaTheme="minorHAnsi"/>
          <w:lang w:val="fr-FR"/>
        </w:rPr>
        <w:t>Execute</w:t>
      </w:r>
      <w:proofErr w:type="spellEnd"/>
      <w:r w:rsidRPr="00DA1C2B">
        <w:rPr>
          <w:rFonts w:eastAsiaTheme="minorHAnsi"/>
          <w:lang w:val="fr-FR"/>
        </w:rPr>
        <w:t xml:space="preserve"> the query, report and explain your result  </w:t>
      </w:r>
    </w:p>
    <w:p w14:paraId="6D32943E" w14:textId="77777777" w:rsidR="00A21FF4" w:rsidRDefault="00A21FF4" w:rsidP="00A21FF4">
      <w:r>
        <w:t xml:space="preserve">-- Code – </w:t>
      </w:r>
    </w:p>
    <w:p w14:paraId="486DFC38" w14:textId="77777777" w:rsidR="00A21FF4" w:rsidRPr="00A21FF4" w:rsidRDefault="00A21FF4" w:rsidP="00A21FF4">
      <w:pPr>
        <w:numPr>
          <w:ilvl w:val="0"/>
          <w:numId w:val="11"/>
        </w:numPr>
        <w:rPr>
          <w:i/>
        </w:rPr>
      </w:pPr>
      <w:proofErr w:type="gramStart"/>
      <w:r w:rsidRPr="00A21FF4">
        <w:rPr>
          <w:i/>
        </w:rPr>
        <w:t>update</w:t>
      </w:r>
      <w:proofErr w:type="gramEnd"/>
      <w:r w:rsidRPr="00A21FF4">
        <w:rPr>
          <w:i/>
        </w:rPr>
        <w:t xml:space="preserve"> </w:t>
      </w:r>
      <w:proofErr w:type="spellStart"/>
      <w:r w:rsidRPr="00A21FF4">
        <w:rPr>
          <w:i/>
        </w:rPr>
        <w:t>CNT:i</w:t>
      </w:r>
      <w:proofErr w:type="spellEnd"/>
      <w:r w:rsidRPr="00A21FF4">
        <w:rPr>
          <w:i/>
        </w:rPr>
        <w:t xml:space="preserve"> from select from quote where SYMBOL="S"$ symbol_, EX= </w:t>
      </w:r>
      <w:proofErr w:type="spellStart"/>
      <w:r w:rsidRPr="00A21FF4">
        <w:rPr>
          <w:i/>
        </w:rPr>
        <w:t>exch</w:t>
      </w:r>
      <w:proofErr w:type="spellEnd"/>
      <w:r w:rsidRPr="00A21FF4">
        <w:rPr>
          <w:i/>
        </w:rPr>
        <w:t>_, MODE=12  </w:t>
      </w:r>
    </w:p>
    <w:p w14:paraId="3E71C730" w14:textId="77777777" w:rsidR="00A21FF4" w:rsidRDefault="00A21FF4" w:rsidP="00D31809">
      <w:pPr>
        <w:rPr>
          <w:lang w:val="fr-FR"/>
        </w:rPr>
      </w:pPr>
    </w:p>
    <w:p w14:paraId="2DF343EC" w14:textId="77777777" w:rsidR="00DA1C2B" w:rsidRDefault="00DA1C2B" w:rsidP="00D31809">
      <w:pPr>
        <w:rPr>
          <w:lang w:val="fr-FR"/>
        </w:rPr>
      </w:pPr>
      <w:r>
        <w:rPr>
          <w:lang w:val="fr-FR"/>
        </w:rPr>
        <w:t xml:space="preserve">-- </w:t>
      </w:r>
      <w:proofErr w:type="spellStart"/>
      <w:r>
        <w:rPr>
          <w:lang w:val="fr-FR"/>
        </w:rPr>
        <w:t>Result</w:t>
      </w:r>
      <w:proofErr w:type="spellEnd"/>
      <w:r>
        <w:rPr>
          <w:lang w:val="fr-FR"/>
        </w:rPr>
        <w:t xml:space="preserve"> –</w:t>
      </w:r>
    </w:p>
    <w:tbl>
      <w:tblPr>
        <w:tblW w:w="914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920"/>
        <w:gridCol w:w="820"/>
        <w:gridCol w:w="735"/>
        <w:gridCol w:w="840"/>
        <w:gridCol w:w="741"/>
        <w:gridCol w:w="480"/>
        <w:gridCol w:w="740"/>
      </w:tblGrid>
      <w:tr w:rsidR="00DA1C2B" w:rsidRPr="00DA1C2B" w14:paraId="684D1DD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817326" w14:textId="77777777" w:rsidR="00DA1C2B" w:rsidRPr="00DA1C2B" w:rsidRDefault="00DA1C2B" w:rsidP="00DA1C2B">
            <w:r w:rsidRPr="00DA1C2B">
              <w:t>SYMBOL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2B5E68" w14:textId="77777777" w:rsidR="00DA1C2B" w:rsidRPr="00DA1C2B" w:rsidRDefault="00DA1C2B" w:rsidP="00DA1C2B">
            <w:r w:rsidRPr="00DA1C2B">
              <w:t>DATE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D1A150" w14:textId="77777777" w:rsidR="00DA1C2B" w:rsidRPr="00DA1C2B" w:rsidRDefault="00DA1C2B" w:rsidP="00DA1C2B">
            <w:r w:rsidRPr="00DA1C2B">
              <w:t>TIME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8263242" w14:textId="77777777" w:rsidR="00DA1C2B" w:rsidRPr="00DA1C2B" w:rsidRDefault="00DA1C2B" w:rsidP="00DA1C2B">
            <w:r w:rsidRPr="00DA1C2B">
              <w:t>BID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C62F0A7" w14:textId="77777777" w:rsidR="00DA1C2B" w:rsidRPr="00DA1C2B" w:rsidRDefault="00DA1C2B" w:rsidP="00DA1C2B">
            <w:r w:rsidRPr="00DA1C2B">
              <w:t>OFR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AB73F55" w14:textId="77777777" w:rsidR="00DA1C2B" w:rsidRPr="00DA1C2B" w:rsidRDefault="00DA1C2B" w:rsidP="00DA1C2B">
            <w:r w:rsidRPr="00DA1C2B">
              <w:t>BIDSIZ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305AC11" w14:textId="77777777" w:rsidR="00DA1C2B" w:rsidRPr="00DA1C2B" w:rsidRDefault="00DA1C2B" w:rsidP="00DA1C2B">
            <w:r w:rsidRPr="00DA1C2B">
              <w:t>OFRSIZ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BA702AE" w14:textId="77777777" w:rsidR="00DA1C2B" w:rsidRPr="00DA1C2B" w:rsidRDefault="00DA1C2B" w:rsidP="00DA1C2B">
            <w:r w:rsidRPr="00DA1C2B">
              <w:t>MODE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11ECCBE" w14:textId="77777777" w:rsidR="00DA1C2B" w:rsidRPr="00DA1C2B" w:rsidRDefault="00DA1C2B" w:rsidP="00DA1C2B">
            <w:r w:rsidRPr="00DA1C2B">
              <w:t>EX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5A14E7F" w14:textId="77777777" w:rsidR="00DA1C2B" w:rsidRPr="00DA1C2B" w:rsidRDefault="00DA1C2B" w:rsidP="00DA1C2B">
            <w:r w:rsidRPr="00DA1C2B">
              <w:t>CNT</w:t>
            </w:r>
          </w:p>
        </w:tc>
      </w:tr>
      <w:tr w:rsidR="00DA1C2B" w:rsidRPr="00DA1C2B" w14:paraId="3B48817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7E1C20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09F283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A93ADF" w14:textId="77777777" w:rsidR="00DA1C2B" w:rsidRPr="00DA1C2B" w:rsidRDefault="00DA1C2B" w:rsidP="00DA1C2B">
            <w:r w:rsidRPr="00DA1C2B">
              <w:t>30:00.0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D444817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F8E7458" w14:textId="77777777" w:rsidR="00DA1C2B" w:rsidRPr="00DA1C2B" w:rsidRDefault="00DA1C2B" w:rsidP="00DA1C2B">
            <w:r w:rsidRPr="00DA1C2B">
              <w:t>16.88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7123395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05185E9" w14:textId="77777777" w:rsidR="00DA1C2B" w:rsidRPr="00DA1C2B" w:rsidRDefault="00DA1C2B" w:rsidP="00DA1C2B">
            <w:r w:rsidRPr="00DA1C2B">
              <w:t>7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28B30FC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0E2F842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E5AC51B" w14:textId="77777777" w:rsidR="00DA1C2B" w:rsidRPr="00DA1C2B" w:rsidRDefault="00DA1C2B" w:rsidP="00DA1C2B">
            <w:r w:rsidRPr="00DA1C2B">
              <w:t>0</w:t>
            </w:r>
          </w:p>
        </w:tc>
      </w:tr>
      <w:tr w:rsidR="00DA1C2B" w:rsidRPr="00DA1C2B" w14:paraId="5452D09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9A7D5A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C7D377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085A0B" w14:textId="77777777" w:rsidR="00DA1C2B" w:rsidRPr="00DA1C2B" w:rsidRDefault="00DA1C2B" w:rsidP="00DA1C2B">
            <w:r w:rsidRPr="00DA1C2B">
              <w:t>30:01.0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0731B5C" w14:textId="77777777" w:rsidR="00DA1C2B" w:rsidRPr="00DA1C2B" w:rsidRDefault="00DA1C2B" w:rsidP="00DA1C2B">
            <w:r w:rsidRPr="00DA1C2B">
              <w:t>16.8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AED5735" w14:textId="77777777" w:rsidR="00DA1C2B" w:rsidRPr="00DA1C2B" w:rsidRDefault="00DA1C2B" w:rsidP="00DA1C2B">
            <w:r w:rsidRPr="00DA1C2B">
              <w:t>16.88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E3794B2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5506807" w14:textId="77777777" w:rsidR="00DA1C2B" w:rsidRPr="00DA1C2B" w:rsidRDefault="00DA1C2B" w:rsidP="00DA1C2B">
            <w:r w:rsidRPr="00DA1C2B">
              <w:t>7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8B395A7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4C8121F3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10051E7" w14:textId="77777777" w:rsidR="00DA1C2B" w:rsidRPr="00DA1C2B" w:rsidRDefault="00DA1C2B" w:rsidP="00DA1C2B">
            <w:r w:rsidRPr="00DA1C2B">
              <w:t>1</w:t>
            </w:r>
          </w:p>
        </w:tc>
      </w:tr>
      <w:tr w:rsidR="00DA1C2B" w:rsidRPr="00DA1C2B" w14:paraId="71A1A61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197AF1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8E1E9B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38FCD8" w14:textId="77777777" w:rsidR="00DA1C2B" w:rsidRPr="00DA1C2B" w:rsidRDefault="00DA1C2B" w:rsidP="00DA1C2B">
            <w:r w:rsidRPr="00DA1C2B">
              <w:t>30:01.0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448D0D3" w14:textId="77777777" w:rsidR="00DA1C2B" w:rsidRPr="00DA1C2B" w:rsidRDefault="00DA1C2B" w:rsidP="00DA1C2B">
            <w:r w:rsidRPr="00DA1C2B">
              <w:t>16.8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87FE6EC" w14:textId="77777777" w:rsidR="00DA1C2B" w:rsidRPr="00DA1C2B" w:rsidRDefault="00DA1C2B" w:rsidP="00DA1C2B">
            <w:r w:rsidRPr="00DA1C2B">
              <w:t>16.87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DCAD562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968EEF0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9A33AF6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619DE09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967E3FA" w14:textId="77777777" w:rsidR="00DA1C2B" w:rsidRPr="00DA1C2B" w:rsidRDefault="00DA1C2B" w:rsidP="00DA1C2B">
            <w:r w:rsidRPr="00DA1C2B">
              <w:t>2</w:t>
            </w:r>
          </w:p>
        </w:tc>
      </w:tr>
      <w:tr w:rsidR="00DA1C2B" w:rsidRPr="00DA1C2B" w14:paraId="3EAEF49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6DAA01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1FC6B3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168ECE" w14:textId="77777777" w:rsidR="00DA1C2B" w:rsidRPr="00DA1C2B" w:rsidRDefault="00DA1C2B" w:rsidP="00DA1C2B">
            <w:r w:rsidRPr="00DA1C2B">
              <w:t>30:02.0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1713D24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04372C8" w14:textId="77777777" w:rsidR="00DA1C2B" w:rsidRPr="00DA1C2B" w:rsidRDefault="00DA1C2B" w:rsidP="00DA1C2B">
            <w:r w:rsidRPr="00DA1C2B">
              <w:t>16.87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697414A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3B09D88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9984898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225AF10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AB9A2FE" w14:textId="77777777" w:rsidR="00DA1C2B" w:rsidRPr="00DA1C2B" w:rsidRDefault="00DA1C2B" w:rsidP="00DA1C2B">
            <w:r w:rsidRPr="00DA1C2B">
              <w:t>3</w:t>
            </w:r>
          </w:p>
        </w:tc>
      </w:tr>
      <w:tr w:rsidR="00DA1C2B" w:rsidRPr="00DA1C2B" w14:paraId="66412CF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EA419C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E3E812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4AD1AF" w14:textId="77777777" w:rsidR="00DA1C2B" w:rsidRPr="00DA1C2B" w:rsidRDefault="00DA1C2B" w:rsidP="00DA1C2B">
            <w:r w:rsidRPr="00DA1C2B">
              <w:t>30:02.0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05AE391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9D905F8" w14:textId="77777777" w:rsidR="00DA1C2B" w:rsidRPr="00DA1C2B" w:rsidRDefault="00DA1C2B" w:rsidP="00DA1C2B">
            <w:r w:rsidRPr="00DA1C2B">
              <w:t>16.86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5C6E231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9E06F9A" w14:textId="77777777" w:rsidR="00DA1C2B" w:rsidRPr="00DA1C2B" w:rsidRDefault="00DA1C2B" w:rsidP="00DA1C2B">
            <w:r w:rsidRPr="00DA1C2B">
              <w:t>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226663F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62D7007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82FA106" w14:textId="77777777" w:rsidR="00DA1C2B" w:rsidRPr="00DA1C2B" w:rsidRDefault="00DA1C2B" w:rsidP="00DA1C2B">
            <w:r w:rsidRPr="00DA1C2B">
              <w:t>4</w:t>
            </w:r>
          </w:p>
        </w:tc>
      </w:tr>
      <w:tr w:rsidR="00DA1C2B" w:rsidRPr="00DA1C2B" w14:paraId="23EEACA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679629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F8A233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734962" w14:textId="77777777" w:rsidR="00DA1C2B" w:rsidRPr="00DA1C2B" w:rsidRDefault="00DA1C2B" w:rsidP="00DA1C2B">
            <w:r w:rsidRPr="00DA1C2B">
              <w:t>30:03.0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BD2F9AF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7C19A8C" w14:textId="77777777" w:rsidR="00DA1C2B" w:rsidRPr="00DA1C2B" w:rsidRDefault="00DA1C2B" w:rsidP="00DA1C2B">
            <w:r w:rsidRPr="00DA1C2B">
              <w:t>16.85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952BCF4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627E382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34FF0A1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CCF3ACF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5100DD0" w14:textId="77777777" w:rsidR="00DA1C2B" w:rsidRPr="00DA1C2B" w:rsidRDefault="00DA1C2B" w:rsidP="00DA1C2B">
            <w:r w:rsidRPr="00DA1C2B">
              <w:t>5</w:t>
            </w:r>
          </w:p>
        </w:tc>
      </w:tr>
      <w:tr w:rsidR="00DA1C2B" w:rsidRPr="00DA1C2B" w14:paraId="71B6050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6205BE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830EA8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D62B8E" w14:textId="77777777" w:rsidR="00DA1C2B" w:rsidRPr="00DA1C2B" w:rsidRDefault="00DA1C2B" w:rsidP="00DA1C2B">
            <w:r w:rsidRPr="00DA1C2B">
              <w:t>30:03.0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A51CF57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F8BED88" w14:textId="77777777" w:rsidR="00DA1C2B" w:rsidRPr="00DA1C2B" w:rsidRDefault="00DA1C2B" w:rsidP="00DA1C2B">
            <w:r w:rsidRPr="00DA1C2B">
              <w:t>16.86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6246BB3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E447E15" w14:textId="77777777" w:rsidR="00DA1C2B" w:rsidRPr="00DA1C2B" w:rsidRDefault="00DA1C2B" w:rsidP="00DA1C2B">
            <w:r w:rsidRPr="00DA1C2B">
              <w:t>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4A5AD1F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2EF284C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BE9C1A1" w14:textId="77777777" w:rsidR="00DA1C2B" w:rsidRPr="00DA1C2B" w:rsidRDefault="00DA1C2B" w:rsidP="00DA1C2B">
            <w:r w:rsidRPr="00DA1C2B">
              <w:t>6</w:t>
            </w:r>
          </w:p>
        </w:tc>
      </w:tr>
      <w:tr w:rsidR="00DA1C2B" w:rsidRPr="00DA1C2B" w14:paraId="735D005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C62BE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94F4A7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7A9E95" w14:textId="77777777" w:rsidR="00DA1C2B" w:rsidRPr="00DA1C2B" w:rsidRDefault="00DA1C2B" w:rsidP="00DA1C2B">
            <w:r w:rsidRPr="00DA1C2B">
              <w:t>30:05.0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92293F8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E9362C3" w14:textId="77777777" w:rsidR="00DA1C2B" w:rsidRPr="00DA1C2B" w:rsidRDefault="00DA1C2B" w:rsidP="00DA1C2B">
            <w:r w:rsidRPr="00DA1C2B">
              <w:t>16.85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740D297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CDBDF86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A1AC41C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FE25B5D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9D7B58F" w14:textId="77777777" w:rsidR="00DA1C2B" w:rsidRPr="00DA1C2B" w:rsidRDefault="00DA1C2B" w:rsidP="00DA1C2B">
            <w:r w:rsidRPr="00DA1C2B">
              <w:t>7</w:t>
            </w:r>
          </w:p>
        </w:tc>
      </w:tr>
      <w:tr w:rsidR="00DA1C2B" w:rsidRPr="00DA1C2B" w14:paraId="6FD0880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E22DAB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ED7E7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ADB082" w14:textId="77777777" w:rsidR="00DA1C2B" w:rsidRPr="00DA1C2B" w:rsidRDefault="00DA1C2B" w:rsidP="00DA1C2B">
            <w:r w:rsidRPr="00DA1C2B">
              <w:t>30:05.0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D591ACF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E6637C9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27709E3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BC32A92" w14:textId="77777777" w:rsidR="00DA1C2B" w:rsidRPr="00DA1C2B" w:rsidRDefault="00DA1C2B" w:rsidP="00DA1C2B">
            <w:r w:rsidRPr="00DA1C2B">
              <w:t>10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9450C77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8FBFA96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5C91FA9" w14:textId="77777777" w:rsidR="00DA1C2B" w:rsidRPr="00DA1C2B" w:rsidRDefault="00DA1C2B" w:rsidP="00DA1C2B">
            <w:r w:rsidRPr="00DA1C2B">
              <w:t>8</w:t>
            </w:r>
          </w:p>
        </w:tc>
      </w:tr>
      <w:tr w:rsidR="00DA1C2B" w:rsidRPr="00DA1C2B" w14:paraId="6D76E36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009658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948136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2DED40" w14:textId="77777777" w:rsidR="00DA1C2B" w:rsidRPr="00DA1C2B" w:rsidRDefault="00DA1C2B" w:rsidP="00DA1C2B">
            <w:r w:rsidRPr="00DA1C2B">
              <w:t>30:09.0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7F39B06" w14:textId="77777777" w:rsidR="00DA1C2B" w:rsidRPr="00DA1C2B" w:rsidRDefault="00DA1C2B" w:rsidP="00DA1C2B">
            <w:r w:rsidRPr="00DA1C2B">
              <w:t>16.8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78F08CC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5516F38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024B3E0" w14:textId="77777777" w:rsidR="00DA1C2B" w:rsidRPr="00DA1C2B" w:rsidRDefault="00DA1C2B" w:rsidP="00DA1C2B">
            <w:r w:rsidRPr="00DA1C2B">
              <w:t>10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B156E05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02A80E4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99FAB2F" w14:textId="77777777" w:rsidR="00DA1C2B" w:rsidRPr="00DA1C2B" w:rsidRDefault="00DA1C2B" w:rsidP="00DA1C2B">
            <w:r w:rsidRPr="00DA1C2B">
              <w:t>9</w:t>
            </w:r>
          </w:p>
        </w:tc>
      </w:tr>
      <w:tr w:rsidR="00DA1C2B" w:rsidRPr="00DA1C2B" w14:paraId="426E9DD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FE71D0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0DD0E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0D272C" w14:textId="77777777" w:rsidR="00DA1C2B" w:rsidRPr="00DA1C2B" w:rsidRDefault="00DA1C2B" w:rsidP="00DA1C2B">
            <w:r w:rsidRPr="00DA1C2B">
              <w:t>30:09.0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6A48899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118FF3D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704C710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D558D0D" w14:textId="77777777" w:rsidR="00DA1C2B" w:rsidRPr="00DA1C2B" w:rsidRDefault="00DA1C2B" w:rsidP="00DA1C2B">
            <w:r w:rsidRPr="00DA1C2B">
              <w:t>10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610F634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3C1F180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25A6F59" w14:textId="77777777" w:rsidR="00DA1C2B" w:rsidRPr="00DA1C2B" w:rsidRDefault="00DA1C2B" w:rsidP="00DA1C2B">
            <w:r w:rsidRPr="00DA1C2B">
              <w:t>10</w:t>
            </w:r>
          </w:p>
        </w:tc>
      </w:tr>
      <w:tr w:rsidR="00DA1C2B" w:rsidRPr="00DA1C2B" w14:paraId="33F9CB8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AA529E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304780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33B3A5" w14:textId="77777777" w:rsidR="00DA1C2B" w:rsidRPr="00DA1C2B" w:rsidRDefault="00DA1C2B" w:rsidP="00DA1C2B">
            <w:r w:rsidRPr="00DA1C2B">
              <w:t>30:17.0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67F98FC" w14:textId="77777777" w:rsidR="00DA1C2B" w:rsidRPr="00DA1C2B" w:rsidRDefault="00DA1C2B" w:rsidP="00DA1C2B">
            <w:r w:rsidRPr="00DA1C2B">
              <w:t>16.8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81CBF70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1E8CE87" w14:textId="77777777" w:rsidR="00DA1C2B" w:rsidRPr="00DA1C2B" w:rsidRDefault="00DA1C2B" w:rsidP="00DA1C2B">
            <w:r w:rsidRPr="00DA1C2B">
              <w:t>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B47FCA3" w14:textId="77777777" w:rsidR="00DA1C2B" w:rsidRPr="00DA1C2B" w:rsidRDefault="00DA1C2B" w:rsidP="00DA1C2B">
            <w:r w:rsidRPr="00DA1C2B">
              <w:t>10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3B3F320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6982DA7B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C0481F0" w14:textId="77777777" w:rsidR="00DA1C2B" w:rsidRPr="00DA1C2B" w:rsidRDefault="00DA1C2B" w:rsidP="00DA1C2B">
            <w:r w:rsidRPr="00DA1C2B">
              <w:t>11</w:t>
            </w:r>
          </w:p>
        </w:tc>
      </w:tr>
      <w:tr w:rsidR="00DA1C2B" w:rsidRPr="00DA1C2B" w14:paraId="277AB65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02A143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F1544B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3B89A1" w14:textId="77777777" w:rsidR="00DA1C2B" w:rsidRPr="00DA1C2B" w:rsidRDefault="00DA1C2B" w:rsidP="00DA1C2B">
            <w:r w:rsidRPr="00DA1C2B">
              <w:t>30:17.0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41BAACD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4742E9F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82D73CA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2BFC0AF" w14:textId="77777777" w:rsidR="00DA1C2B" w:rsidRPr="00DA1C2B" w:rsidRDefault="00DA1C2B" w:rsidP="00DA1C2B">
            <w:r w:rsidRPr="00DA1C2B">
              <w:t>10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14FCB2C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D322969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86B4D20" w14:textId="77777777" w:rsidR="00DA1C2B" w:rsidRPr="00DA1C2B" w:rsidRDefault="00DA1C2B" w:rsidP="00DA1C2B">
            <w:r w:rsidRPr="00DA1C2B">
              <w:t>12</w:t>
            </w:r>
          </w:p>
        </w:tc>
      </w:tr>
      <w:tr w:rsidR="00DA1C2B" w:rsidRPr="00DA1C2B" w14:paraId="74E533C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B303A6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9FC66E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8C3C9C" w14:textId="77777777" w:rsidR="00DA1C2B" w:rsidRPr="00DA1C2B" w:rsidRDefault="00DA1C2B" w:rsidP="00DA1C2B">
            <w:r w:rsidRPr="00DA1C2B">
              <w:t>30:17.0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5FDED90" w14:textId="77777777" w:rsidR="00DA1C2B" w:rsidRPr="00DA1C2B" w:rsidRDefault="00DA1C2B" w:rsidP="00DA1C2B">
            <w:r w:rsidRPr="00DA1C2B">
              <w:t>16.8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98F6C54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E3BA324" w14:textId="77777777" w:rsidR="00DA1C2B" w:rsidRPr="00DA1C2B" w:rsidRDefault="00DA1C2B" w:rsidP="00DA1C2B">
            <w:r w:rsidRPr="00DA1C2B"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0EE60A3" w14:textId="77777777" w:rsidR="00DA1C2B" w:rsidRPr="00DA1C2B" w:rsidRDefault="00DA1C2B" w:rsidP="00DA1C2B">
            <w:r w:rsidRPr="00DA1C2B">
              <w:t>10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3FE2EC6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19552871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2FD279A" w14:textId="77777777" w:rsidR="00DA1C2B" w:rsidRPr="00DA1C2B" w:rsidRDefault="00DA1C2B" w:rsidP="00DA1C2B">
            <w:r w:rsidRPr="00DA1C2B">
              <w:t>13</w:t>
            </w:r>
          </w:p>
        </w:tc>
      </w:tr>
      <w:tr w:rsidR="00DA1C2B" w:rsidRPr="00DA1C2B" w14:paraId="4847431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FF7A36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003046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48D249" w14:textId="77777777" w:rsidR="00DA1C2B" w:rsidRPr="00DA1C2B" w:rsidRDefault="00DA1C2B" w:rsidP="00DA1C2B">
            <w:r w:rsidRPr="00DA1C2B">
              <w:t>30:17.0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5B800BA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F00C0FB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AF815C2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A676C47" w14:textId="77777777" w:rsidR="00DA1C2B" w:rsidRPr="00DA1C2B" w:rsidRDefault="00DA1C2B" w:rsidP="00DA1C2B">
            <w:r w:rsidRPr="00DA1C2B">
              <w:t>10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CB18721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199E4B1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7E71CC4" w14:textId="77777777" w:rsidR="00DA1C2B" w:rsidRPr="00DA1C2B" w:rsidRDefault="00DA1C2B" w:rsidP="00DA1C2B">
            <w:r w:rsidRPr="00DA1C2B">
              <w:t>14</w:t>
            </w:r>
          </w:p>
        </w:tc>
      </w:tr>
      <w:tr w:rsidR="00DA1C2B" w:rsidRPr="00DA1C2B" w14:paraId="6ACA0ED7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E60EC0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D0DD3A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C3CF1E" w14:textId="77777777" w:rsidR="00DA1C2B" w:rsidRPr="00DA1C2B" w:rsidRDefault="00DA1C2B" w:rsidP="00DA1C2B">
            <w:r w:rsidRPr="00DA1C2B">
              <w:t>30:17.0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1ED6B98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C457AD0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0855A2D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6E1374E" w14:textId="77777777" w:rsidR="00DA1C2B" w:rsidRPr="00DA1C2B" w:rsidRDefault="00DA1C2B" w:rsidP="00DA1C2B">
            <w:r w:rsidRPr="00DA1C2B">
              <w:t>11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91385B2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CFD001C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0FA3B85" w14:textId="77777777" w:rsidR="00DA1C2B" w:rsidRPr="00DA1C2B" w:rsidRDefault="00DA1C2B" w:rsidP="00DA1C2B">
            <w:r w:rsidRPr="00DA1C2B">
              <w:t>15</w:t>
            </w:r>
          </w:p>
        </w:tc>
      </w:tr>
      <w:tr w:rsidR="00DA1C2B" w:rsidRPr="00DA1C2B" w14:paraId="6D86DF7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A850C7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2FDA1B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CF024B" w14:textId="77777777" w:rsidR="00DA1C2B" w:rsidRPr="00DA1C2B" w:rsidRDefault="00DA1C2B" w:rsidP="00DA1C2B">
            <w:r w:rsidRPr="00DA1C2B">
              <w:t>30:17.0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697D1D5" w14:textId="77777777" w:rsidR="00DA1C2B" w:rsidRPr="00DA1C2B" w:rsidRDefault="00DA1C2B" w:rsidP="00DA1C2B">
            <w:r w:rsidRPr="00DA1C2B">
              <w:t>16.79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959C95F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48F180E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09AA30F" w14:textId="77777777" w:rsidR="00DA1C2B" w:rsidRPr="00DA1C2B" w:rsidRDefault="00DA1C2B" w:rsidP="00DA1C2B">
            <w:r w:rsidRPr="00DA1C2B">
              <w:t>10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76E455A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2C674B70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1C5D4F1" w14:textId="77777777" w:rsidR="00DA1C2B" w:rsidRPr="00DA1C2B" w:rsidRDefault="00DA1C2B" w:rsidP="00DA1C2B">
            <w:r w:rsidRPr="00DA1C2B">
              <w:t>16</w:t>
            </w:r>
          </w:p>
        </w:tc>
      </w:tr>
      <w:tr w:rsidR="00DA1C2B" w:rsidRPr="00DA1C2B" w14:paraId="617E660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36CD3C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6C793F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7448CC" w14:textId="77777777" w:rsidR="00DA1C2B" w:rsidRPr="00DA1C2B" w:rsidRDefault="00DA1C2B" w:rsidP="00DA1C2B">
            <w:r w:rsidRPr="00DA1C2B">
              <w:t>30:17.0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F196499" w14:textId="77777777" w:rsidR="00DA1C2B" w:rsidRPr="00DA1C2B" w:rsidRDefault="00DA1C2B" w:rsidP="00DA1C2B">
            <w:r w:rsidRPr="00DA1C2B">
              <w:t>16.81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C34F4AF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69BB2C6" w14:textId="77777777" w:rsidR="00DA1C2B" w:rsidRPr="00DA1C2B" w:rsidRDefault="00DA1C2B" w:rsidP="00DA1C2B">
            <w:r w:rsidRPr="00DA1C2B"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E25F733" w14:textId="77777777" w:rsidR="00DA1C2B" w:rsidRPr="00DA1C2B" w:rsidRDefault="00DA1C2B" w:rsidP="00DA1C2B">
            <w:r w:rsidRPr="00DA1C2B">
              <w:t>10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1892BE1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76653419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38C895C" w14:textId="77777777" w:rsidR="00DA1C2B" w:rsidRPr="00DA1C2B" w:rsidRDefault="00DA1C2B" w:rsidP="00DA1C2B">
            <w:r w:rsidRPr="00DA1C2B">
              <w:t>17</w:t>
            </w:r>
          </w:p>
        </w:tc>
      </w:tr>
      <w:tr w:rsidR="00DA1C2B" w:rsidRPr="00DA1C2B" w14:paraId="4EDE1068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1C67E4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CA77C2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6136D4" w14:textId="77777777" w:rsidR="00DA1C2B" w:rsidRPr="00DA1C2B" w:rsidRDefault="00DA1C2B" w:rsidP="00DA1C2B">
            <w:r w:rsidRPr="00DA1C2B">
              <w:t>30:17.0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F812554" w14:textId="77777777" w:rsidR="00DA1C2B" w:rsidRPr="00DA1C2B" w:rsidRDefault="00DA1C2B" w:rsidP="00DA1C2B">
            <w:r w:rsidRPr="00DA1C2B">
              <w:t>16.81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881D7D6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8422229" w14:textId="77777777" w:rsidR="00DA1C2B" w:rsidRPr="00DA1C2B" w:rsidRDefault="00DA1C2B" w:rsidP="00DA1C2B">
            <w:r w:rsidRPr="00DA1C2B"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C252435" w14:textId="77777777" w:rsidR="00DA1C2B" w:rsidRPr="00DA1C2B" w:rsidRDefault="00DA1C2B" w:rsidP="00DA1C2B">
            <w:r w:rsidRPr="00DA1C2B">
              <w:t>11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7EAF0A0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3B1E0F34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B3A1902" w14:textId="77777777" w:rsidR="00DA1C2B" w:rsidRPr="00DA1C2B" w:rsidRDefault="00DA1C2B" w:rsidP="00DA1C2B">
            <w:r w:rsidRPr="00DA1C2B">
              <w:t>18</w:t>
            </w:r>
          </w:p>
        </w:tc>
      </w:tr>
      <w:tr w:rsidR="00DA1C2B" w:rsidRPr="00DA1C2B" w14:paraId="3880600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845D7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0C1DB2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DC38A3" w14:textId="77777777" w:rsidR="00DA1C2B" w:rsidRPr="00DA1C2B" w:rsidRDefault="00DA1C2B" w:rsidP="00DA1C2B">
            <w:r w:rsidRPr="00DA1C2B">
              <w:t>30:17.0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675B289" w14:textId="77777777" w:rsidR="00DA1C2B" w:rsidRPr="00DA1C2B" w:rsidRDefault="00DA1C2B" w:rsidP="00DA1C2B">
            <w:r w:rsidRPr="00DA1C2B">
              <w:t>16.81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C4F0C34" w14:textId="77777777" w:rsidR="00DA1C2B" w:rsidRPr="00DA1C2B" w:rsidRDefault="00DA1C2B" w:rsidP="00DA1C2B">
            <w:r w:rsidRPr="00DA1C2B">
              <w:t>16.83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F94304E" w14:textId="77777777" w:rsidR="00DA1C2B" w:rsidRPr="00DA1C2B" w:rsidRDefault="00DA1C2B" w:rsidP="00DA1C2B">
            <w:r w:rsidRPr="00DA1C2B">
              <w:t>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30E25A1" w14:textId="77777777" w:rsidR="00DA1C2B" w:rsidRPr="00DA1C2B" w:rsidRDefault="00DA1C2B" w:rsidP="00DA1C2B">
            <w:r w:rsidRPr="00DA1C2B">
              <w:t>10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0C69717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5D9EFBBC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72C45D9" w14:textId="77777777" w:rsidR="00DA1C2B" w:rsidRPr="00DA1C2B" w:rsidRDefault="00DA1C2B" w:rsidP="00DA1C2B">
            <w:r w:rsidRPr="00DA1C2B">
              <w:t>19</w:t>
            </w:r>
          </w:p>
        </w:tc>
      </w:tr>
      <w:tr w:rsidR="00DA1C2B" w:rsidRPr="00DA1C2B" w14:paraId="5715722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F02630" w14:textId="77777777" w:rsidR="00DA1C2B" w:rsidRPr="00DA1C2B" w:rsidRDefault="00DA1C2B" w:rsidP="00DA1C2B">
            <w:proofErr w:type="gramStart"/>
            <w:r w:rsidRPr="00DA1C2B">
              <w:t>..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F5C3C6" w14:textId="77777777" w:rsidR="00DA1C2B" w:rsidRPr="00DA1C2B" w:rsidRDefault="00DA1C2B" w:rsidP="00DA1C2B"/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644F95" w14:textId="77777777" w:rsidR="00DA1C2B" w:rsidRPr="00DA1C2B" w:rsidRDefault="00DA1C2B" w:rsidP="00DA1C2B"/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04DD9FF" w14:textId="77777777" w:rsidR="00DA1C2B" w:rsidRPr="00DA1C2B" w:rsidRDefault="00DA1C2B" w:rsidP="00DA1C2B"/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5B107CA" w14:textId="77777777" w:rsidR="00DA1C2B" w:rsidRPr="00DA1C2B" w:rsidRDefault="00DA1C2B" w:rsidP="00DA1C2B"/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384CFD7" w14:textId="77777777" w:rsidR="00DA1C2B" w:rsidRPr="00DA1C2B" w:rsidRDefault="00DA1C2B" w:rsidP="00DA1C2B"/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9261D88" w14:textId="77777777" w:rsidR="00DA1C2B" w:rsidRPr="00DA1C2B" w:rsidRDefault="00DA1C2B" w:rsidP="00DA1C2B"/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647CD9D" w14:textId="77777777" w:rsidR="00DA1C2B" w:rsidRPr="00DA1C2B" w:rsidRDefault="00DA1C2B" w:rsidP="00DA1C2B"/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14:paraId="0BA7C665" w14:textId="77777777" w:rsidR="00DA1C2B" w:rsidRPr="00DA1C2B" w:rsidRDefault="00DA1C2B" w:rsidP="00DA1C2B"/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E72D9AC" w14:textId="77777777" w:rsidR="00DA1C2B" w:rsidRPr="00DA1C2B" w:rsidRDefault="00DA1C2B" w:rsidP="00DA1C2B"/>
        </w:tc>
      </w:tr>
    </w:tbl>
    <w:p w14:paraId="6CCA0841" w14:textId="77777777" w:rsidR="00DA1C2B" w:rsidRDefault="00DA1C2B" w:rsidP="00D31809">
      <w:pPr>
        <w:rPr>
          <w:lang w:val="fr-FR"/>
        </w:rPr>
      </w:pPr>
    </w:p>
    <w:p w14:paraId="1DAB92A3" w14:textId="77777777" w:rsidR="00DA1C2B" w:rsidRDefault="00DA1C2B" w:rsidP="00DA1C2B">
      <w:r w:rsidRPr="00DA1C2B">
        <w:t>Th</w:t>
      </w:r>
      <w:r>
        <w:t xml:space="preserve">is query does two things – </w:t>
      </w:r>
    </w:p>
    <w:p w14:paraId="5A2535C7" w14:textId="77777777" w:rsidR="00DA1C2B" w:rsidRDefault="00DA1C2B" w:rsidP="00DA1C2B">
      <w:pPr>
        <w:pStyle w:val="ListParagraph"/>
        <w:numPr>
          <w:ilvl w:val="0"/>
          <w:numId w:val="15"/>
        </w:numPr>
      </w:pPr>
      <w:r>
        <w:t>Select</w:t>
      </w:r>
      <w:r w:rsidRPr="00DA1C2B">
        <w:t xml:space="preserve"> a sub t</w:t>
      </w:r>
      <w:r>
        <w:t xml:space="preserve">able from table `quote where </w:t>
      </w:r>
      <w:r w:rsidRPr="00DA1C2B">
        <w:t>SYMBOL is “AA”, EXCHA</w:t>
      </w:r>
      <w:r>
        <w:t>NGE is “I”, MODE is 12</w:t>
      </w:r>
    </w:p>
    <w:p w14:paraId="608D06D5" w14:textId="77777777" w:rsidR="00DA1C2B" w:rsidRPr="00DA1C2B" w:rsidRDefault="00DA1C2B" w:rsidP="00D31809">
      <w:pPr>
        <w:pStyle w:val="ListParagraph"/>
        <w:numPr>
          <w:ilvl w:val="0"/>
          <w:numId w:val="15"/>
        </w:numPr>
      </w:pPr>
      <w:r>
        <w:t>Add</w:t>
      </w:r>
      <w:r w:rsidRPr="00DA1C2B">
        <w:t xml:space="preserve"> one col to the sub table which is the value of the implied col.</w:t>
      </w:r>
    </w:p>
    <w:p w14:paraId="1D4BF6AB" w14:textId="77777777" w:rsidR="00DA1C2B" w:rsidRDefault="00DA1C2B" w:rsidP="00DA1C2B">
      <w:pPr>
        <w:pStyle w:val="Heading2"/>
        <w:rPr>
          <w:rFonts w:eastAsiaTheme="minorHAnsi"/>
          <w:lang w:val="fr-FR"/>
        </w:rPr>
      </w:pPr>
      <w:r w:rsidRPr="00DA1C2B">
        <w:rPr>
          <w:rFonts w:eastAsiaTheme="minorHAnsi"/>
          <w:lang w:val="fr-FR"/>
        </w:rPr>
        <w:t>(b) Execute the query, report and explain your result  </w:t>
      </w:r>
    </w:p>
    <w:p w14:paraId="0642B712" w14:textId="77777777" w:rsidR="00A21FF4" w:rsidRDefault="00A21FF4" w:rsidP="00A21FF4">
      <w:r>
        <w:t>-- Code –</w:t>
      </w:r>
    </w:p>
    <w:p w14:paraId="4875E2D0" w14:textId="77777777" w:rsidR="00A21FF4" w:rsidRPr="00A21FF4" w:rsidRDefault="00A21FF4" w:rsidP="00A21FF4">
      <w:pPr>
        <w:numPr>
          <w:ilvl w:val="0"/>
          <w:numId w:val="11"/>
        </w:numPr>
        <w:rPr>
          <w:i/>
        </w:rPr>
      </w:pPr>
      <w:r w:rsidRPr="00A21FF4">
        <w:rPr>
          <w:i/>
        </w:rPr>
        <w:t>(</w:t>
      </w:r>
      <w:proofErr w:type="gramStart"/>
      <w:r w:rsidRPr="00A21FF4">
        <w:rPr>
          <w:i/>
        </w:rPr>
        <w:t>update</w:t>
      </w:r>
      <w:proofErr w:type="gramEnd"/>
      <w:r w:rsidRPr="00A21FF4">
        <w:rPr>
          <w:i/>
        </w:rPr>
        <w:t xml:space="preserve"> </w:t>
      </w:r>
      <w:proofErr w:type="spellStart"/>
      <w:r w:rsidRPr="00A21FF4">
        <w:rPr>
          <w:i/>
        </w:rPr>
        <w:t>CNT:i</w:t>
      </w:r>
      <w:proofErr w:type="spellEnd"/>
      <w:r w:rsidRPr="00A21FF4">
        <w:rPr>
          <w:i/>
        </w:rPr>
        <w:t xml:space="preserve"> from select from quote where SYMBOL="S"$ symbol_, EX= </w:t>
      </w:r>
      <w:proofErr w:type="spellStart"/>
      <w:r w:rsidRPr="00A21FF4">
        <w:rPr>
          <w:i/>
        </w:rPr>
        <w:t>exch</w:t>
      </w:r>
      <w:proofErr w:type="spellEnd"/>
      <w:r w:rsidRPr="00A21FF4">
        <w:rPr>
          <w:i/>
        </w:rPr>
        <w:t xml:space="preserve">_, MODE=12) </w:t>
      </w:r>
      <w:proofErr w:type="spellStart"/>
      <w:r w:rsidRPr="00A21FF4">
        <w:rPr>
          <w:i/>
        </w:rPr>
        <w:t>asof</w:t>
      </w:r>
      <w:proofErr w:type="spellEnd"/>
      <w:r w:rsidRPr="00A21FF4">
        <w:rPr>
          <w:i/>
        </w:rPr>
        <w:t xml:space="preserve"> </w:t>
      </w:r>
      <w:proofErr w:type="spellStart"/>
      <w:r w:rsidRPr="00A21FF4">
        <w:rPr>
          <w:i/>
        </w:rPr>
        <w:t>time_ruler</w:t>
      </w:r>
      <w:proofErr w:type="spellEnd"/>
      <w:r w:rsidRPr="00A21FF4">
        <w:rPr>
          <w:i/>
        </w:rPr>
        <w:t>_  </w:t>
      </w:r>
    </w:p>
    <w:p w14:paraId="6D8B2505" w14:textId="77777777" w:rsidR="00A21FF4" w:rsidRDefault="00A21FF4" w:rsidP="00A21FF4"/>
    <w:p w14:paraId="0E181A65" w14:textId="77777777" w:rsidR="00A21FF4" w:rsidRPr="00A21FF4" w:rsidRDefault="00A21FF4" w:rsidP="00A21FF4">
      <w:r>
        <w:t>-- Result --</w:t>
      </w:r>
    </w:p>
    <w:tbl>
      <w:tblPr>
        <w:tblW w:w="938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920"/>
        <w:gridCol w:w="820"/>
        <w:gridCol w:w="785"/>
        <w:gridCol w:w="840"/>
        <w:gridCol w:w="740"/>
        <w:gridCol w:w="1155"/>
        <w:gridCol w:w="222"/>
      </w:tblGrid>
      <w:tr w:rsidR="00DA1C2B" w:rsidRPr="00DA1C2B" w14:paraId="2E57F18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B9459E" w14:textId="77777777" w:rsidR="00DA1C2B" w:rsidRPr="00DA1C2B" w:rsidRDefault="00DA1C2B" w:rsidP="00DA1C2B">
            <w:r w:rsidRPr="00DA1C2B">
              <w:t>SYMBOL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0AFB0" w14:textId="77777777" w:rsidR="00DA1C2B" w:rsidRPr="00DA1C2B" w:rsidRDefault="00DA1C2B" w:rsidP="00DA1C2B">
            <w:r w:rsidRPr="00DA1C2B">
              <w:t>DATE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50E55B" w14:textId="77777777" w:rsidR="00DA1C2B" w:rsidRPr="00DA1C2B" w:rsidRDefault="00DA1C2B" w:rsidP="00DA1C2B">
            <w:r w:rsidRPr="00DA1C2B">
              <w:t>BID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A7B958C" w14:textId="77777777" w:rsidR="00DA1C2B" w:rsidRPr="00DA1C2B" w:rsidRDefault="00DA1C2B" w:rsidP="00DA1C2B">
            <w:r w:rsidRPr="00DA1C2B">
              <w:t>OFR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224EC41" w14:textId="77777777" w:rsidR="00DA1C2B" w:rsidRPr="00DA1C2B" w:rsidRDefault="00DA1C2B" w:rsidP="00DA1C2B">
            <w:r w:rsidRPr="00DA1C2B">
              <w:t>BIDSIZ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3D8875FF" w14:textId="77777777" w:rsidR="00DA1C2B" w:rsidRPr="00DA1C2B" w:rsidRDefault="00DA1C2B" w:rsidP="00DA1C2B">
            <w:r w:rsidRPr="00DA1C2B">
              <w:t>OFRSIZ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7237F32" w14:textId="77777777" w:rsidR="00DA1C2B" w:rsidRPr="00DA1C2B" w:rsidRDefault="00DA1C2B" w:rsidP="00DA1C2B">
            <w:r w:rsidRPr="00DA1C2B">
              <w:t>MODE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7D3668C" w14:textId="77777777" w:rsidR="00DA1C2B" w:rsidRPr="00DA1C2B" w:rsidRDefault="00DA1C2B" w:rsidP="00DA1C2B">
            <w:r w:rsidRPr="00DA1C2B">
              <w:t>EX</w:t>
            </w:r>
          </w:p>
        </w:tc>
        <w:tc>
          <w:tcPr>
            <w:tcW w:w="1377" w:type="dxa"/>
            <w:gridSpan w:val="2"/>
            <w:shd w:val="clear" w:color="auto" w:fill="auto"/>
            <w:noWrap/>
            <w:vAlign w:val="bottom"/>
            <w:hideMark/>
          </w:tcPr>
          <w:p w14:paraId="3411EA58" w14:textId="77777777" w:rsidR="00DA1C2B" w:rsidRPr="00DA1C2B" w:rsidRDefault="00DA1C2B" w:rsidP="00DA1C2B">
            <w:r w:rsidRPr="00DA1C2B">
              <w:t>CNT</w:t>
            </w:r>
          </w:p>
        </w:tc>
      </w:tr>
      <w:tr w:rsidR="00DA1C2B" w:rsidRPr="00DA1C2B" w14:paraId="395DECCA" w14:textId="77777777" w:rsidTr="00DA1C2B">
        <w:trPr>
          <w:trHeight w:val="300"/>
          <w:jc w:val="center"/>
        </w:trPr>
        <w:tc>
          <w:tcPr>
            <w:tcW w:w="4820" w:type="dxa"/>
            <w:gridSpan w:val="4"/>
            <w:shd w:val="clear" w:color="auto" w:fill="auto"/>
            <w:noWrap/>
            <w:vAlign w:val="bottom"/>
            <w:hideMark/>
          </w:tcPr>
          <w:p w14:paraId="7ED8E343" w14:textId="77777777" w:rsidR="00DA1C2B" w:rsidRPr="00DA1C2B" w:rsidRDefault="00DA1C2B" w:rsidP="00DA1C2B">
            <w:r w:rsidRPr="00DA1C2B">
              <w:t>---------------------------------------------------------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19375C7" w14:textId="77777777" w:rsidR="00DA1C2B" w:rsidRPr="00DA1C2B" w:rsidRDefault="00DA1C2B" w:rsidP="00DA1C2B"/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11A379F" w14:textId="77777777" w:rsidR="00DA1C2B" w:rsidRPr="00DA1C2B" w:rsidRDefault="00DA1C2B" w:rsidP="00DA1C2B"/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5D4B0EC" w14:textId="77777777" w:rsidR="00DA1C2B" w:rsidRPr="00DA1C2B" w:rsidRDefault="00DA1C2B" w:rsidP="00DA1C2B"/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B93FF6A" w14:textId="77777777" w:rsidR="00DA1C2B" w:rsidRPr="00DA1C2B" w:rsidRDefault="00DA1C2B" w:rsidP="00DA1C2B"/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7BA4965" w14:textId="77777777" w:rsidR="00DA1C2B" w:rsidRPr="00DA1C2B" w:rsidRDefault="00DA1C2B" w:rsidP="00DA1C2B"/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09E70E5" w14:textId="77777777" w:rsidR="00DA1C2B" w:rsidRPr="00DA1C2B" w:rsidRDefault="00DA1C2B" w:rsidP="00DA1C2B"/>
        </w:tc>
      </w:tr>
      <w:tr w:rsidR="00DA1C2B" w:rsidRPr="00DA1C2B" w14:paraId="4E6CD33B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51D4ED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62763E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5F02D0" w14:textId="77777777" w:rsidR="00DA1C2B" w:rsidRPr="00DA1C2B" w:rsidRDefault="00DA1C2B" w:rsidP="00DA1C2B">
            <w:r w:rsidRPr="00DA1C2B">
              <w:t>16.6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0FBBAAF" w14:textId="77777777" w:rsidR="00DA1C2B" w:rsidRPr="00DA1C2B" w:rsidRDefault="00DA1C2B" w:rsidP="00DA1C2B">
            <w:r w:rsidRPr="00DA1C2B">
              <w:t>16.62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4358C3D" w14:textId="77777777" w:rsidR="00DA1C2B" w:rsidRPr="00DA1C2B" w:rsidRDefault="00DA1C2B" w:rsidP="00DA1C2B">
            <w:r w:rsidRPr="00DA1C2B">
              <w:t>79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551D0A3" w14:textId="77777777" w:rsidR="00DA1C2B" w:rsidRPr="00DA1C2B" w:rsidRDefault="00DA1C2B" w:rsidP="00DA1C2B">
            <w:r w:rsidRPr="00DA1C2B">
              <w:t>11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EBDBF4D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060CEC1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CE89D86" w14:textId="77777777" w:rsidR="00DA1C2B" w:rsidRPr="00DA1C2B" w:rsidRDefault="00DA1C2B" w:rsidP="00DA1C2B">
            <w:r w:rsidRPr="00DA1C2B">
              <w:t>9087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2F00E9A" w14:textId="77777777" w:rsidR="00DA1C2B" w:rsidRPr="00DA1C2B" w:rsidRDefault="00DA1C2B" w:rsidP="00DA1C2B"/>
        </w:tc>
      </w:tr>
      <w:tr w:rsidR="00DA1C2B" w:rsidRPr="00DA1C2B" w14:paraId="64432A9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F05B7F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2F88C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35CB6E" w14:textId="77777777" w:rsidR="00DA1C2B" w:rsidRPr="00DA1C2B" w:rsidRDefault="00DA1C2B" w:rsidP="00DA1C2B">
            <w:r w:rsidRPr="00DA1C2B">
              <w:t>16.57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0CA1A20" w14:textId="77777777" w:rsidR="00DA1C2B" w:rsidRPr="00DA1C2B" w:rsidRDefault="00DA1C2B" w:rsidP="00DA1C2B">
            <w:r w:rsidRPr="00DA1C2B">
              <w:t>16.59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458FBF7" w14:textId="77777777" w:rsidR="00DA1C2B" w:rsidRPr="00DA1C2B" w:rsidRDefault="00DA1C2B" w:rsidP="00DA1C2B">
            <w:r w:rsidRPr="00DA1C2B">
              <w:t>6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4C7115D" w14:textId="77777777" w:rsidR="00DA1C2B" w:rsidRPr="00DA1C2B" w:rsidRDefault="00DA1C2B" w:rsidP="00DA1C2B">
            <w:r w:rsidRPr="00DA1C2B">
              <w:t>16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3F20670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6EDAEA9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752572C" w14:textId="77777777" w:rsidR="00DA1C2B" w:rsidRPr="00DA1C2B" w:rsidRDefault="00DA1C2B" w:rsidP="00DA1C2B">
            <w:r w:rsidRPr="00DA1C2B">
              <w:t>9645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CE6FB4B" w14:textId="77777777" w:rsidR="00DA1C2B" w:rsidRPr="00DA1C2B" w:rsidRDefault="00DA1C2B" w:rsidP="00DA1C2B"/>
        </w:tc>
      </w:tr>
      <w:tr w:rsidR="00DA1C2B" w:rsidRPr="00DA1C2B" w14:paraId="4B950EDE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C59B20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DD0446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F9CFC3" w14:textId="77777777" w:rsidR="00DA1C2B" w:rsidRPr="00DA1C2B" w:rsidRDefault="00DA1C2B" w:rsidP="00DA1C2B">
            <w:r w:rsidRPr="00DA1C2B">
              <w:t>16.59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9A45FFA" w14:textId="77777777" w:rsidR="00DA1C2B" w:rsidRPr="00DA1C2B" w:rsidRDefault="00DA1C2B" w:rsidP="00DA1C2B">
            <w:r w:rsidRPr="00DA1C2B">
              <w:t>16.6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202E8A3" w14:textId="77777777" w:rsidR="00DA1C2B" w:rsidRPr="00DA1C2B" w:rsidRDefault="00DA1C2B" w:rsidP="00DA1C2B">
            <w:r w:rsidRPr="00DA1C2B">
              <w:t>86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4A3A7DB" w14:textId="77777777" w:rsidR="00DA1C2B" w:rsidRPr="00DA1C2B" w:rsidRDefault="00DA1C2B" w:rsidP="00DA1C2B">
            <w:r w:rsidRPr="00DA1C2B">
              <w:t>13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56B52F4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15A1EAC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957A9FE" w14:textId="77777777" w:rsidR="00DA1C2B" w:rsidRPr="00DA1C2B" w:rsidRDefault="00DA1C2B" w:rsidP="00DA1C2B">
            <w:r w:rsidRPr="00DA1C2B">
              <w:t>10490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3213258" w14:textId="77777777" w:rsidR="00DA1C2B" w:rsidRPr="00DA1C2B" w:rsidRDefault="00DA1C2B" w:rsidP="00DA1C2B"/>
        </w:tc>
      </w:tr>
      <w:tr w:rsidR="00DA1C2B" w:rsidRPr="00DA1C2B" w14:paraId="4B0D642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683DA1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11214E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3782AD" w14:textId="77777777" w:rsidR="00DA1C2B" w:rsidRPr="00DA1C2B" w:rsidRDefault="00DA1C2B" w:rsidP="00DA1C2B">
            <w:r w:rsidRPr="00DA1C2B">
              <w:t>16.6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29D22C7" w14:textId="77777777" w:rsidR="00DA1C2B" w:rsidRPr="00DA1C2B" w:rsidRDefault="00DA1C2B" w:rsidP="00DA1C2B">
            <w:r w:rsidRPr="00DA1C2B">
              <w:t>16.61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14C16EB" w14:textId="77777777" w:rsidR="00DA1C2B" w:rsidRPr="00DA1C2B" w:rsidRDefault="00DA1C2B" w:rsidP="00DA1C2B">
            <w:r w:rsidRPr="00DA1C2B">
              <w:t>19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1F17FB0F" w14:textId="77777777" w:rsidR="00DA1C2B" w:rsidRPr="00DA1C2B" w:rsidRDefault="00DA1C2B" w:rsidP="00DA1C2B">
            <w:r w:rsidRPr="00DA1C2B">
              <w:t>60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6071F13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A4017B0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7D9711C" w14:textId="77777777" w:rsidR="00DA1C2B" w:rsidRPr="00DA1C2B" w:rsidRDefault="00DA1C2B" w:rsidP="00DA1C2B">
            <w:r w:rsidRPr="00DA1C2B">
              <w:t>10816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BD52586" w14:textId="77777777" w:rsidR="00DA1C2B" w:rsidRPr="00DA1C2B" w:rsidRDefault="00DA1C2B" w:rsidP="00DA1C2B"/>
        </w:tc>
      </w:tr>
      <w:tr w:rsidR="00DA1C2B" w:rsidRPr="00DA1C2B" w14:paraId="394D9E8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C87AF8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226286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2A6DC6" w14:textId="77777777" w:rsidR="00DA1C2B" w:rsidRPr="00DA1C2B" w:rsidRDefault="00DA1C2B" w:rsidP="00DA1C2B">
            <w:r w:rsidRPr="00DA1C2B">
              <w:t>16.59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DC1F629" w14:textId="77777777" w:rsidR="00DA1C2B" w:rsidRPr="00DA1C2B" w:rsidRDefault="00DA1C2B" w:rsidP="00DA1C2B">
            <w:r w:rsidRPr="00DA1C2B">
              <w:t>16.6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50D4355" w14:textId="77777777" w:rsidR="00DA1C2B" w:rsidRPr="00DA1C2B" w:rsidRDefault="00DA1C2B" w:rsidP="00DA1C2B">
            <w:r w:rsidRPr="00DA1C2B">
              <w:t>21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8DD0CD0" w14:textId="77777777" w:rsidR="00DA1C2B" w:rsidRPr="00DA1C2B" w:rsidRDefault="00DA1C2B" w:rsidP="00DA1C2B">
            <w:r w:rsidRPr="00DA1C2B">
              <w:t>13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34167D8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F39B2F7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4393A458" w14:textId="77777777" w:rsidR="00DA1C2B" w:rsidRPr="00DA1C2B" w:rsidRDefault="00DA1C2B" w:rsidP="00DA1C2B">
            <w:r w:rsidRPr="00DA1C2B">
              <w:t>11247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2148C0E" w14:textId="77777777" w:rsidR="00DA1C2B" w:rsidRPr="00DA1C2B" w:rsidRDefault="00DA1C2B" w:rsidP="00DA1C2B"/>
        </w:tc>
      </w:tr>
      <w:tr w:rsidR="00DA1C2B" w:rsidRPr="00DA1C2B" w14:paraId="4130B573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C73F50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D4C897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200B52" w14:textId="77777777" w:rsidR="00DA1C2B" w:rsidRPr="00DA1C2B" w:rsidRDefault="00DA1C2B" w:rsidP="00DA1C2B">
            <w:r w:rsidRPr="00DA1C2B">
              <w:t>16.62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95F00B0" w14:textId="77777777" w:rsidR="00DA1C2B" w:rsidRPr="00DA1C2B" w:rsidRDefault="00DA1C2B" w:rsidP="00DA1C2B">
            <w:r w:rsidRPr="00DA1C2B">
              <w:t>16.63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CAA26BF" w14:textId="77777777" w:rsidR="00DA1C2B" w:rsidRPr="00DA1C2B" w:rsidRDefault="00DA1C2B" w:rsidP="00DA1C2B">
            <w:r w:rsidRPr="00DA1C2B">
              <w:t>41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69D39D0" w14:textId="77777777" w:rsidR="00DA1C2B" w:rsidRPr="00DA1C2B" w:rsidRDefault="00DA1C2B" w:rsidP="00DA1C2B">
            <w:r w:rsidRPr="00DA1C2B">
              <w:t>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8BFC4E5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FF140FD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556DB70" w14:textId="77777777" w:rsidR="00DA1C2B" w:rsidRPr="00DA1C2B" w:rsidRDefault="00DA1C2B" w:rsidP="00DA1C2B">
            <w:r w:rsidRPr="00DA1C2B">
              <w:t>11567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02D33FF" w14:textId="77777777" w:rsidR="00DA1C2B" w:rsidRPr="00DA1C2B" w:rsidRDefault="00DA1C2B" w:rsidP="00DA1C2B"/>
        </w:tc>
      </w:tr>
      <w:tr w:rsidR="00DA1C2B" w:rsidRPr="00DA1C2B" w14:paraId="0CF1EC2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ADC144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DC01EE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42D217" w14:textId="77777777" w:rsidR="00DA1C2B" w:rsidRPr="00DA1C2B" w:rsidRDefault="00DA1C2B" w:rsidP="00DA1C2B">
            <w:r w:rsidRPr="00DA1C2B">
              <w:t>16.6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D8292E5" w14:textId="77777777" w:rsidR="00DA1C2B" w:rsidRPr="00DA1C2B" w:rsidRDefault="00DA1C2B" w:rsidP="00DA1C2B">
            <w:r w:rsidRPr="00DA1C2B">
              <w:t>16.61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54A5386" w14:textId="77777777" w:rsidR="00DA1C2B" w:rsidRPr="00DA1C2B" w:rsidRDefault="00DA1C2B" w:rsidP="00DA1C2B">
            <w:r w:rsidRPr="00DA1C2B">
              <w:t>57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3F7330F1" w14:textId="77777777" w:rsidR="00DA1C2B" w:rsidRPr="00DA1C2B" w:rsidRDefault="00DA1C2B" w:rsidP="00DA1C2B">
            <w:r w:rsidRPr="00DA1C2B">
              <w:t>32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12971BB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DFCE727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A3CA34E" w14:textId="77777777" w:rsidR="00DA1C2B" w:rsidRPr="00DA1C2B" w:rsidRDefault="00DA1C2B" w:rsidP="00DA1C2B">
            <w:r w:rsidRPr="00DA1C2B">
              <w:t>11835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3519C9D" w14:textId="77777777" w:rsidR="00DA1C2B" w:rsidRPr="00DA1C2B" w:rsidRDefault="00DA1C2B" w:rsidP="00DA1C2B"/>
        </w:tc>
      </w:tr>
      <w:tr w:rsidR="00DA1C2B" w:rsidRPr="00DA1C2B" w14:paraId="2D33ED01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FC9790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4F4687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51935E" w14:textId="77777777" w:rsidR="00DA1C2B" w:rsidRPr="00DA1C2B" w:rsidRDefault="00DA1C2B" w:rsidP="00DA1C2B">
            <w:r w:rsidRPr="00DA1C2B">
              <w:t>16.6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08F4D65" w14:textId="77777777" w:rsidR="00DA1C2B" w:rsidRPr="00DA1C2B" w:rsidRDefault="00DA1C2B" w:rsidP="00DA1C2B">
            <w:r w:rsidRPr="00DA1C2B">
              <w:t>16.61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4990A23" w14:textId="77777777" w:rsidR="00DA1C2B" w:rsidRPr="00DA1C2B" w:rsidRDefault="00DA1C2B" w:rsidP="00DA1C2B">
            <w:r w:rsidRPr="00DA1C2B">
              <w:t>71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1E26B084" w14:textId="77777777" w:rsidR="00DA1C2B" w:rsidRPr="00DA1C2B" w:rsidRDefault="00DA1C2B" w:rsidP="00DA1C2B">
            <w:r w:rsidRPr="00DA1C2B">
              <w:t>15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D4E7C96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70E6F04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FC5D534" w14:textId="77777777" w:rsidR="00DA1C2B" w:rsidRPr="00DA1C2B" w:rsidRDefault="00DA1C2B" w:rsidP="00DA1C2B">
            <w:r w:rsidRPr="00DA1C2B">
              <w:t>11990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391032F" w14:textId="77777777" w:rsidR="00DA1C2B" w:rsidRPr="00DA1C2B" w:rsidRDefault="00DA1C2B" w:rsidP="00DA1C2B"/>
        </w:tc>
      </w:tr>
      <w:tr w:rsidR="00DA1C2B" w:rsidRPr="00DA1C2B" w14:paraId="6E697C1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180B6B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7AC95D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8B9ED2" w14:textId="77777777" w:rsidR="00DA1C2B" w:rsidRPr="00DA1C2B" w:rsidRDefault="00DA1C2B" w:rsidP="00DA1C2B">
            <w:r w:rsidRPr="00DA1C2B">
              <w:t>16.57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D58B44F" w14:textId="77777777" w:rsidR="00DA1C2B" w:rsidRPr="00DA1C2B" w:rsidRDefault="00DA1C2B" w:rsidP="00DA1C2B">
            <w:r w:rsidRPr="00DA1C2B">
              <w:t>16.58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F0A0DB8" w14:textId="77777777" w:rsidR="00DA1C2B" w:rsidRPr="00DA1C2B" w:rsidRDefault="00DA1C2B" w:rsidP="00DA1C2B">
            <w:r w:rsidRPr="00DA1C2B">
              <w:t>15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FBD2F92" w14:textId="77777777" w:rsidR="00DA1C2B" w:rsidRPr="00DA1C2B" w:rsidRDefault="00DA1C2B" w:rsidP="00DA1C2B">
            <w:r w:rsidRPr="00DA1C2B">
              <w:t>30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7D6EB2E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B08EFFF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0EBCA87" w14:textId="77777777" w:rsidR="00DA1C2B" w:rsidRPr="00DA1C2B" w:rsidRDefault="00DA1C2B" w:rsidP="00DA1C2B">
            <w:r w:rsidRPr="00DA1C2B">
              <w:t>12199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40C55C0F" w14:textId="77777777" w:rsidR="00DA1C2B" w:rsidRPr="00DA1C2B" w:rsidRDefault="00DA1C2B" w:rsidP="00DA1C2B"/>
        </w:tc>
      </w:tr>
      <w:tr w:rsidR="00DA1C2B" w:rsidRPr="00DA1C2B" w14:paraId="6025EF92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C9A976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76F57F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B4FCFA" w14:textId="77777777" w:rsidR="00DA1C2B" w:rsidRPr="00DA1C2B" w:rsidRDefault="00DA1C2B" w:rsidP="00DA1C2B">
            <w:r w:rsidRPr="00DA1C2B">
              <w:t>16.57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659D59E" w14:textId="77777777" w:rsidR="00DA1C2B" w:rsidRPr="00DA1C2B" w:rsidRDefault="00DA1C2B" w:rsidP="00DA1C2B">
            <w:r w:rsidRPr="00DA1C2B">
              <w:t>16.58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F64DD39" w14:textId="77777777" w:rsidR="00DA1C2B" w:rsidRPr="00DA1C2B" w:rsidRDefault="00DA1C2B" w:rsidP="00DA1C2B">
            <w:r w:rsidRPr="00DA1C2B">
              <w:t>1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B87B0D8" w14:textId="77777777" w:rsidR="00DA1C2B" w:rsidRPr="00DA1C2B" w:rsidRDefault="00DA1C2B" w:rsidP="00DA1C2B">
            <w:r w:rsidRPr="00DA1C2B">
              <w:t>34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F981FD8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A0A5EFB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AEAC841" w14:textId="77777777" w:rsidR="00DA1C2B" w:rsidRPr="00DA1C2B" w:rsidRDefault="00DA1C2B" w:rsidP="00DA1C2B">
            <w:r w:rsidRPr="00DA1C2B">
              <w:t>12297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C11563C" w14:textId="77777777" w:rsidR="00DA1C2B" w:rsidRPr="00DA1C2B" w:rsidRDefault="00DA1C2B" w:rsidP="00DA1C2B"/>
        </w:tc>
      </w:tr>
      <w:tr w:rsidR="00DA1C2B" w:rsidRPr="00DA1C2B" w14:paraId="7B2FC97F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64A196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97C065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BCD8C7" w14:textId="77777777" w:rsidR="00DA1C2B" w:rsidRPr="00DA1C2B" w:rsidRDefault="00DA1C2B" w:rsidP="00DA1C2B">
            <w:r w:rsidRPr="00DA1C2B">
              <w:t>16.57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8D52E53" w14:textId="77777777" w:rsidR="00DA1C2B" w:rsidRPr="00DA1C2B" w:rsidRDefault="00DA1C2B" w:rsidP="00DA1C2B">
            <w:r w:rsidRPr="00DA1C2B">
              <w:t>16.58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55EEC6F" w14:textId="77777777" w:rsidR="00DA1C2B" w:rsidRPr="00DA1C2B" w:rsidRDefault="00DA1C2B" w:rsidP="00DA1C2B">
            <w:r w:rsidRPr="00DA1C2B">
              <w:t>48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5A146B3" w14:textId="77777777" w:rsidR="00DA1C2B" w:rsidRPr="00DA1C2B" w:rsidRDefault="00DA1C2B" w:rsidP="00DA1C2B">
            <w:r w:rsidRPr="00DA1C2B">
              <w:t>27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7221BD6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292E6A3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8A6EBD6" w14:textId="77777777" w:rsidR="00DA1C2B" w:rsidRPr="00DA1C2B" w:rsidRDefault="00DA1C2B" w:rsidP="00DA1C2B">
            <w:r w:rsidRPr="00DA1C2B">
              <w:t>12421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6B22485" w14:textId="77777777" w:rsidR="00DA1C2B" w:rsidRPr="00DA1C2B" w:rsidRDefault="00DA1C2B" w:rsidP="00DA1C2B"/>
        </w:tc>
      </w:tr>
      <w:tr w:rsidR="00DA1C2B" w:rsidRPr="00DA1C2B" w14:paraId="4CF2EFB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51FC67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4CF195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DCA5D7" w14:textId="77777777" w:rsidR="00DA1C2B" w:rsidRPr="00DA1C2B" w:rsidRDefault="00DA1C2B" w:rsidP="00DA1C2B">
            <w:r w:rsidRPr="00DA1C2B">
              <w:t>16.59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8D2F23C" w14:textId="77777777" w:rsidR="00DA1C2B" w:rsidRPr="00DA1C2B" w:rsidRDefault="00DA1C2B" w:rsidP="00DA1C2B">
            <w:r w:rsidRPr="00DA1C2B">
              <w:t>16.6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FA3CC6D" w14:textId="77777777" w:rsidR="00DA1C2B" w:rsidRPr="00DA1C2B" w:rsidRDefault="00DA1C2B" w:rsidP="00DA1C2B">
            <w:r w:rsidRPr="00DA1C2B">
              <w:t>35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9E64944" w14:textId="77777777" w:rsidR="00DA1C2B" w:rsidRPr="00DA1C2B" w:rsidRDefault="00DA1C2B" w:rsidP="00DA1C2B">
            <w:r w:rsidRPr="00DA1C2B">
              <w:t>51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2957D1D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BED78FC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0471EE9" w14:textId="77777777" w:rsidR="00DA1C2B" w:rsidRPr="00DA1C2B" w:rsidRDefault="00DA1C2B" w:rsidP="00DA1C2B">
            <w:r w:rsidRPr="00DA1C2B">
              <w:t>12576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379A670" w14:textId="77777777" w:rsidR="00DA1C2B" w:rsidRPr="00DA1C2B" w:rsidRDefault="00DA1C2B" w:rsidP="00DA1C2B"/>
        </w:tc>
      </w:tr>
      <w:tr w:rsidR="00DA1C2B" w:rsidRPr="00DA1C2B" w14:paraId="4CD19A4C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E29E24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D98512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D2F402" w14:textId="77777777" w:rsidR="00DA1C2B" w:rsidRPr="00DA1C2B" w:rsidRDefault="00DA1C2B" w:rsidP="00DA1C2B">
            <w:r w:rsidRPr="00DA1C2B">
              <w:t>16.58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4E7BCED" w14:textId="77777777" w:rsidR="00DA1C2B" w:rsidRPr="00DA1C2B" w:rsidRDefault="00DA1C2B" w:rsidP="00DA1C2B">
            <w:r w:rsidRPr="00DA1C2B">
              <w:t>16.59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947C5E3" w14:textId="77777777" w:rsidR="00DA1C2B" w:rsidRPr="00DA1C2B" w:rsidRDefault="00DA1C2B" w:rsidP="00DA1C2B">
            <w:r w:rsidRPr="00DA1C2B">
              <w:t>40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17F5D9F" w14:textId="77777777" w:rsidR="00DA1C2B" w:rsidRPr="00DA1C2B" w:rsidRDefault="00DA1C2B" w:rsidP="00DA1C2B">
            <w:r w:rsidRPr="00DA1C2B">
              <w:t>16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E377387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057E8EB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78F6846" w14:textId="77777777" w:rsidR="00DA1C2B" w:rsidRPr="00DA1C2B" w:rsidRDefault="00DA1C2B" w:rsidP="00DA1C2B">
            <w:r w:rsidRPr="00DA1C2B">
              <w:t>12744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3A0044C" w14:textId="77777777" w:rsidR="00DA1C2B" w:rsidRPr="00DA1C2B" w:rsidRDefault="00DA1C2B" w:rsidP="00DA1C2B"/>
        </w:tc>
      </w:tr>
      <w:tr w:rsidR="00DA1C2B" w:rsidRPr="00DA1C2B" w14:paraId="64B981C0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19226A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49F6F3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93BC31" w14:textId="77777777" w:rsidR="00DA1C2B" w:rsidRPr="00DA1C2B" w:rsidRDefault="00DA1C2B" w:rsidP="00DA1C2B">
            <w:r w:rsidRPr="00DA1C2B">
              <w:t>16.6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5A77DA3" w14:textId="77777777" w:rsidR="00DA1C2B" w:rsidRPr="00DA1C2B" w:rsidRDefault="00DA1C2B" w:rsidP="00DA1C2B">
            <w:r w:rsidRPr="00DA1C2B">
              <w:t>16.62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58BCE3F" w14:textId="77777777" w:rsidR="00DA1C2B" w:rsidRPr="00DA1C2B" w:rsidRDefault="00DA1C2B" w:rsidP="00DA1C2B">
            <w:r w:rsidRPr="00DA1C2B">
              <w:t>35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3F7446A4" w14:textId="77777777" w:rsidR="00DA1C2B" w:rsidRPr="00DA1C2B" w:rsidRDefault="00DA1C2B" w:rsidP="00DA1C2B">
            <w:r w:rsidRPr="00DA1C2B">
              <w:t>17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AC6CFCD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81EDD96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327B5E9" w14:textId="77777777" w:rsidR="00DA1C2B" w:rsidRPr="00DA1C2B" w:rsidRDefault="00DA1C2B" w:rsidP="00DA1C2B">
            <w:r w:rsidRPr="00DA1C2B">
              <w:t>12949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57A6D22" w14:textId="77777777" w:rsidR="00DA1C2B" w:rsidRPr="00DA1C2B" w:rsidRDefault="00DA1C2B" w:rsidP="00DA1C2B"/>
        </w:tc>
      </w:tr>
      <w:tr w:rsidR="00DA1C2B" w:rsidRPr="00DA1C2B" w14:paraId="0FDBD229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B38FC5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9F5D6B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CFBE71" w14:textId="77777777" w:rsidR="00DA1C2B" w:rsidRPr="00DA1C2B" w:rsidRDefault="00DA1C2B" w:rsidP="00DA1C2B">
            <w:r w:rsidRPr="00DA1C2B">
              <w:t>16.63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AC9D688" w14:textId="77777777" w:rsidR="00DA1C2B" w:rsidRPr="00DA1C2B" w:rsidRDefault="00DA1C2B" w:rsidP="00DA1C2B">
            <w:r w:rsidRPr="00DA1C2B">
              <w:t>16.64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C38054F" w14:textId="77777777" w:rsidR="00DA1C2B" w:rsidRPr="00DA1C2B" w:rsidRDefault="00DA1C2B" w:rsidP="00DA1C2B">
            <w:r w:rsidRPr="00DA1C2B">
              <w:t>71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C3082BD" w14:textId="77777777" w:rsidR="00DA1C2B" w:rsidRPr="00DA1C2B" w:rsidRDefault="00DA1C2B" w:rsidP="00DA1C2B">
            <w:r w:rsidRPr="00DA1C2B">
              <w:t>57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C145ABB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3E9C27A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9D6969E" w14:textId="77777777" w:rsidR="00DA1C2B" w:rsidRPr="00DA1C2B" w:rsidRDefault="00DA1C2B" w:rsidP="00DA1C2B">
            <w:r w:rsidRPr="00DA1C2B">
              <w:t>13162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85CEC23" w14:textId="77777777" w:rsidR="00DA1C2B" w:rsidRPr="00DA1C2B" w:rsidRDefault="00DA1C2B" w:rsidP="00DA1C2B"/>
        </w:tc>
      </w:tr>
      <w:tr w:rsidR="00DA1C2B" w:rsidRPr="00DA1C2B" w14:paraId="3924F185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1A2165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8009DE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074BF6" w14:textId="77777777" w:rsidR="00DA1C2B" w:rsidRPr="00DA1C2B" w:rsidRDefault="00DA1C2B" w:rsidP="00DA1C2B">
            <w:r w:rsidRPr="00DA1C2B">
              <w:t>16.62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9F9ECB0" w14:textId="77777777" w:rsidR="00DA1C2B" w:rsidRPr="00DA1C2B" w:rsidRDefault="00DA1C2B" w:rsidP="00DA1C2B">
            <w:r w:rsidRPr="00DA1C2B">
              <w:t>16.64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3FA1159" w14:textId="77777777" w:rsidR="00DA1C2B" w:rsidRPr="00DA1C2B" w:rsidRDefault="00DA1C2B" w:rsidP="00DA1C2B">
            <w:r w:rsidRPr="00DA1C2B">
              <w:t>33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B787560" w14:textId="77777777" w:rsidR="00DA1C2B" w:rsidRPr="00DA1C2B" w:rsidRDefault="00DA1C2B" w:rsidP="00DA1C2B">
            <w:r w:rsidRPr="00DA1C2B">
              <w:t>36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73BA8E3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6CACB1B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1CDE9EF5" w14:textId="77777777" w:rsidR="00DA1C2B" w:rsidRPr="00DA1C2B" w:rsidRDefault="00DA1C2B" w:rsidP="00DA1C2B">
            <w:r w:rsidRPr="00DA1C2B">
              <w:t>13389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384CFCF" w14:textId="77777777" w:rsidR="00DA1C2B" w:rsidRPr="00DA1C2B" w:rsidRDefault="00DA1C2B" w:rsidP="00DA1C2B"/>
        </w:tc>
      </w:tr>
      <w:tr w:rsidR="00DA1C2B" w:rsidRPr="00DA1C2B" w14:paraId="4860311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52536E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57942D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DC6DCC" w14:textId="77777777" w:rsidR="00DA1C2B" w:rsidRPr="00DA1C2B" w:rsidRDefault="00DA1C2B" w:rsidP="00DA1C2B">
            <w:r w:rsidRPr="00DA1C2B">
              <w:t>16.63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B6CF0B8" w14:textId="77777777" w:rsidR="00DA1C2B" w:rsidRPr="00DA1C2B" w:rsidRDefault="00DA1C2B" w:rsidP="00DA1C2B">
            <w:r w:rsidRPr="00DA1C2B">
              <w:t>16.64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D5B92DF" w14:textId="77777777" w:rsidR="00DA1C2B" w:rsidRPr="00DA1C2B" w:rsidRDefault="00DA1C2B" w:rsidP="00DA1C2B">
            <w:r w:rsidRPr="00DA1C2B">
              <w:t>16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D1E2831" w14:textId="77777777" w:rsidR="00DA1C2B" w:rsidRPr="00DA1C2B" w:rsidRDefault="00DA1C2B" w:rsidP="00DA1C2B">
            <w:r w:rsidRPr="00DA1C2B">
              <w:t>77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8F89599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38FF874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53B6D3B" w14:textId="77777777" w:rsidR="00DA1C2B" w:rsidRPr="00DA1C2B" w:rsidRDefault="00DA1C2B" w:rsidP="00DA1C2B">
            <w:r w:rsidRPr="00DA1C2B">
              <w:t>13547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3DA4A45" w14:textId="77777777" w:rsidR="00DA1C2B" w:rsidRPr="00DA1C2B" w:rsidRDefault="00DA1C2B" w:rsidP="00DA1C2B"/>
        </w:tc>
      </w:tr>
      <w:tr w:rsidR="00DA1C2B" w:rsidRPr="00DA1C2B" w14:paraId="51DB8A0D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488BD6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295EF7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2D1BD8" w14:textId="77777777" w:rsidR="00DA1C2B" w:rsidRPr="00DA1C2B" w:rsidRDefault="00DA1C2B" w:rsidP="00DA1C2B">
            <w:r w:rsidRPr="00DA1C2B">
              <w:t>16.64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E921FCF" w14:textId="77777777" w:rsidR="00DA1C2B" w:rsidRPr="00DA1C2B" w:rsidRDefault="00DA1C2B" w:rsidP="00DA1C2B">
            <w:r w:rsidRPr="00DA1C2B">
              <w:t>16.65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6DB293C" w14:textId="77777777" w:rsidR="00DA1C2B" w:rsidRPr="00DA1C2B" w:rsidRDefault="00DA1C2B" w:rsidP="00DA1C2B">
            <w:r w:rsidRPr="00DA1C2B">
              <w:t>58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0C99EE4" w14:textId="77777777" w:rsidR="00DA1C2B" w:rsidRPr="00DA1C2B" w:rsidRDefault="00DA1C2B" w:rsidP="00DA1C2B">
            <w:r w:rsidRPr="00DA1C2B">
              <w:t>15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1E15E3B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DE8C944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67DE249" w14:textId="77777777" w:rsidR="00DA1C2B" w:rsidRPr="00DA1C2B" w:rsidRDefault="00DA1C2B" w:rsidP="00DA1C2B">
            <w:r w:rsidRPr="00DA1C2B">
              <w:t>13665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65EE749" w14:textId="77777777" w:rsidR="00DA1C2B" w:rsidRPr="00DA1C2B" w:rsidRDefault="00DA1C2B" w:rsidP="00DA1C2B"/>
        </w:tc>
      </w:tr>
      <w:tr w:rsidR="00DA1C2B" w:rsidRPr="00DA1C2B" w14:paraId="5B935724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4BE6D7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E3C94D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AE9145" w14:textId="77777777" w:rsidR="00DA1C2B" w:rsidRPr="00DA1C2B" w:rsidRDefault="00DA1C2B" w:rsidP="00DA1C2B">
            <w:r w:rsidRPr="00DA1C2B">
              <w:t>16.63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D07FF79" w14:textId="77777777" w:rsidR="00DA1C2B" w:rsidRPr="00DA1C2B" w:rsidRDefault="00DA1C2B" w:rsidP="00DA1C2B">
            <w:r w:rsidRPr="00DA1C2B">
              <w:t>16.64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6E0A518" w14:textId="77777777" w:rsidR="00DA1C2B" w:rsidRPr="00DA1C2B" w:rsidRDefault="00DA1C2B" w:rsidP="00DA1C2B">
            <w:r w:rsidRPr="00DA1C2B">
              <w:t>38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32A3EEB" w14:textId="77777777" w:rsidR="00DA1C2B" w:rsidRPr="00DA1C2B" w:rsidRDefault="00DA1C2B" w:rsidP="00DA1C2B">
            <w:r w:rsidRPr="00DA1C2B">
              <w:t>85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6BC95DC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BCE069E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9E0B23E" w14:textId="77777777" w:rsidR="00DA1C2B" w:rsidRPr="00DA1C2B" w:rsidRDefault="00DA1C2B" w:rsidP="00DA1C2B">
            <w:r w:rsidRPr="00DA1C2B">
              <w:t>13856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C22BC00" w14:textId="77777777" w:rsidR="00DA1C2B" w:rsidRPr="00DA1C2B" w:rsidRDefault="00DA1C2B" w:rsidP="00DA1C2B"/>
        </w:tc>
      </w:tr>
      <w:tr w:rsidR="00DA1C2B" w:rsidRPr="00DA1C2B" w14:paraId="0FC7EF1A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82E5C2" w14:textId="77777777" w:rsidR="00DA1C2B" w:rsidRPr="00DA1C2B" w:rsidRDefault="00DA1C2B" w:rsidP="00DA1C2B">
            <w:r w:rsidRPr="00DA1C2B"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B5099C" w14:textId="77777777" w:rsidR="00DA1C2B" w:rsidRPr="00DA1C2B" w:rsidRDefault="00DA1C2B" w:rsidP="00DA1C2B">
            <w:r w:rsidRPr="00DA1C2B"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3E801C" w14:textId="77777777" w:rsidR="00DA1C2B" w:rsidRPr="00DA1C2B" w:rsidRDefault="00DA1C2B" w:rsidP="00DA1C2B">
            <w:r w:rsidRPr="00DA1C2B">
              <w:t>16.61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2C59539" w14:textId="77777777" w:rsidR="00DA1C2B" w:rsidRPr="00DA1C2B" w:rsidRDefault="00DA1C2B" w:rsidP="00DA1C2B">
            <w:r w:rsidRPr="00DA1C2B">
              <w:t>16.62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0FAB0DB" w14:textId="77777777" w:rsidR="00DA1C2B" w:rsidRPr="00DA1C2B" w:rsidRDefault="00DA1C2B" w:rsidP="00DA1C2B">
            <w:r w:rsidRPr="00DA1C2B">
              <w:t>16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C5F92DB" w14:textId="77777777" w:rsidR="00DA1C2B" w:rsidRPr="00DA1C2B" w:rsidRDefault="00DA1C2B" w:rsidP="00DA1C2B">
            <w:r w:rsidRPr="00DA1C2B">
              <w:t>23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991B879" w14:textId="77777777" w:rsidR="00DA1C2B" w:rsidRPr="00DA1C2B" w:rsidRDefault="00DA1C2B" w:rsidP="00DA1C2B">
            <w:r w:rsidRPr="00DA1C2B"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65EB66D" w14:textId="77777777" w:rsidR="00DA1C2B" w:rsidRPr="00DA1C2B" w:rsidRDefault="00DA1C2B" w:rsidP="00DA1C2B">
            <w:r w:rsidRPr="00DA1C2B">
              <w:t>I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A893D7A" w14:textId="77777777" w:rsidR="00DA1C2B" w:rsidRPr="00DA1C2B" w:rsidRDefault="00DA1C2B" w:rsidP="00DA1C2B">
            <w:r w:rsidRPr="00DA1C2B">
              <w:t>14130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E084EE8" w14:textId="77777777" w:rsidR="00DA1C2B" w:rsidRPr="00DA1C2B" w:rsidRDefault="00DA1C2B" w:rsidP="00DA1C2B"/>
        </w:tc>
      </w:tr>
      <w:tr w:rsidR="00DA1C2B" w:rsidRPr="00DA1C2B" w14:paraId="6C1AC0C6" w14:textId="77777777" w:rsidTr="00DA1C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2C839A" w14:textId="77777777" w:rsidR="00DA1C2B" w:rsidRPr="00DA1C2B" w:rsidRDefault="00DA1C2B" w:rsidP="00DA1C2B">
            <w:proofErr w:type="gramStart"/>
            <w:r w:rsidRPr="00DA1C2B">
              <w:t>..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C1658A" w14:textId="77777777" w:rsidR="00DA1C2B" w:rsidRPr="00DA1C2B" w:rsidRDefault="00DA1C2B" w:rsidP="00DA1C2B"/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613A9F" w14:textId="77777777" w:rsidR="00DA1C2B" w:rsidRPr="00DA1C2B" w:rsidRDefault="00DA1C2B" w:rsidP="00DA1C2B"/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512B749" w14:textId="77777777" w:rsidR="00DA1C2B" w:rsidRPr="00DA1C2B" w:rsidRDefault="00DA1C2B" w:rsidP="00DA1C2B"/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A0E36F9" w14:textId="77777777" w:rsidR="00DA1C2B" w:rsidRPr="00DA1C2B" w:rsidRDefault="00DA1C2B" w:rsidP="00DA1C2B"/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E5FC4EC" w14:textId="77777777" w:rsidR="00DA1C2B" w:rsidRPr="00DA1C2B" w:rsidRDefault="00DA1C2B" w:rsidP="00DA1C2B"/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B12831A" w14:textId="77777777" w:rsidR="00DA1C2B" w:rsidRPr="00DA1C2B" w:rsidRDefault="00DA1C2B" w:rsidP="00DA1C2B"/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03C4F8A" w14:textId="77777777" w:rsidR="00DA1C2B" w:rsidRPr="00DA1C2B" w:rsidRDefault="00DA1C2B" w:rsidP="00DA1C2B"/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4C44BD5" w14:textId="77777777" w:rsidR="00DA1C2B" w:rsidRPr="00DA1C2B" w:rsidRDefault="00DA1C2B" w:rsidP="00DA1C2B"/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699DF707" w14:textId="77777777" w:rsidR="00DA1C2B" w:rsidRPr="00DA1C2B" w:rsidRDefault="00DA1C2B" w:rsidP="00DA1C2B"/>
        </w:tc>
      </w:tr>
    </w:tbl>
    <w:p w14:paraId="59626816" w14:textId="77777777" w:rsidR="00A21FF4" w:rsidRDefault="00A21FF4" w:rsidP="00DA1C2B"/>
    <w:p w14:paraId="2F3FED15" w14:textId="77777777" w:rsidR="00A21FF4" w:rsidRDefault="00DA1C2B" w:rsidP="00DA1C2B">
      <w:r w:rsidRPr="00DA1C2B">
        <w:t>This query</w:t>
      </w:r>
      <w:r w:rsidR="00A21FF4">
        <w:t xml:space="preserve"> does three things – </w:t>
      </w:r>
    </w:p>
    <w:p w14:paraId="42771758" w14:textId="77777777" w:rsidR="00A21FF4" w:rsidRDefault="00A21FF4" w:rsidP="00A21FF4">
      <w:pPr>
        <w:pStyle w:val="ListParagraph"/>
        <w:numPr>
          <w:ilvl w:val="0"/>
          <w:numId w:val="15"/>
        </w:numPr>
      </w:pPr>
      <w:r>
        <w:t>Select</w:t>
      </w:r>
      <w:r w:rsidRPr="00DA1C2B">
        <w:t xml:space="preserve"> a sub t</w:t>
      </w:r>
      <w:r>
        <w:t xml:space="preserve">able from table `quote where </w:t>
      </w:r>
      <w:r w:rsidRPr="00DA1C2B">
        <w:t>SYMBOL is “AA”, EXCHA</w:t>
      </w:r>
      <w:r>
        <w:t>NGE is “I”, MODE is 12</w:t>
      </w:r>
    </w:p>
    <w:p w14:paraId="6DC76734" w14:textId="77777777" w:rsidR="00A21FF4" w:rsidRDefault="00A21FF4" w:rsidP="00DA1C2B">
      <w:pPr>
        <w:pStyle w:val="ListParagraph"/>
        <w:numPr>
          <w:ilvl w:val="0"/>
          <w:numId w:val="15"/>
        </w:numPr>
      </w:pPr>
      <w:r>
        <w:t>Add</w:t>
      </w:r>
      <w:r w:rsidRPr="00DA1C2B">
        <w:t xml:space="preserve"> one col to the sub table which is the value of the implied </w:t>
      </w:r>
      <w:proofErr w:type="spellStart"/>
      <w:r w:rsidRPr="00DA1C2B">
        <w:t>col.</w:t>
      </w:r>
    </w:p>
    <w:p w14:paraId="15CF26BC" w14:textId="77777777" w:rsidR="00DA1C2B" w:rsidRDefault="00A21FF4" w:rsidP="00D31809">
      <w:pPr>
        <w:pStyle w:val="ListParagraph"/>
        <w:numPr>
          <w:ilvl w:val="0"/>
          <w:numId w:val="15"/>
        </w:numPr>
      </w:pPr>
      <w:r>
        <w:t>A</w:t>
      </w:r>
      <w:r w:rsidR="00DA1C2B" w:rsidRPr="00DA1C2B">
        <w:t>sof</w:t>
      </w:r>
      <w:proofErr w:type="spellEnd"/>
      <w:r w:rsidR="00DA1C2B" w:rsidRPr="00DA1C2B">
        <w:t xml:space="preserve"> join with table </w:t>
      </w:r>
      <w:proofErr w:type="spellStart"/>
      <w:r w:rsidR="00DA1C2B" w:rsidRPr="00DA1C2B">
        <w:t>time_ruler</w:t>
      </w:r>
      <w:proofErr w:type="spellEnd"/>
      <w:r w:rsidR="00DA1C2B" w:rsidRPr="00DA1C2B">
        <w:t>_ and then assigns the result to t1.</w:t>
      </w:r>
    </w:p>
    <w:p w14:paraId="470DC30D" w14:textId="77777777" w:rsidR="00A21FF4" w:rsidRDefault="00A21FF4" w:rsidP="00A21FF4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 xml:space="preserve">(c) </w:t>
      </w:r>
      <w:proofErr w:type="spellStart"/>
      <w:r w:rsidRPr="00A21FF4">
        <w:rPr>
          <w:rFonts w:eastAsiaTheme="minorHAnsi"/>
          <w:lang w:val="fr-FR"/>
        </w:rPr>
        <w:t>Execute</w:t>
      </w:r>
      <w:proofErr w:type="spellEnd"/>
      <w:r w:rsidRPr="00A21FF4">
        <w:rPr>
          <w:rFonts w:eastAsiaTheme="minorHAnsi"/>
          <w:lang w:val="fr-FR"/>
        </w:rPr>
        <w:t xml:space="preserve"> the query, report and explain your result  </w:t>
      </w:r>
    </w:p>
    <w:p w14:paraId="7600B1DF" w14:textId="77777777" w:rsidR="00A21FF4" w:rsidRDefault="00A21FF4" w:rsidP="00A21FF4">
      <w:pPr>
        <w:rPr>
          <w:lang w:val="fr-FR"/>
        </w:rPr>
      </w:pPr>
      <w:r>
        <w:rPr>
          <w:lang w:val="fr-FR"/>
        </w:rPr>
        <w:t>-- Code –</w:t>
      </w:r>
    </w:p>
    <w:p w14:paraId="13B4A449" w14:textId="77777777" w:rsidR="00A21FF4" w:rsidRPr="00A21FF4" w:rsidRDefault="00A21FF4" w:rsidP="00A21FF4">
      <w:pPr>
        <w:numPr>
          <w:ilvl w:val="0"/>
          <w:numId w:val="11"/>
        </w:numPr>
        <w:rPr>
          <w:i/>
        </w:rPr>
      </w:pPr>
      <w:proofErr w:type="gramStart"/>
      <w:r w:rsidRPr="00A21FF4">
        <w:rPr>
          <w:i/>
        </w:rPr>
        <w:t>update</w:t>
      </w:r>
      <w:proofErr w:type="gramEnd"/>
      <w:r w:rsidRPr="00A21FF4">
        <w:rPr>
          <w:i/>
        </w:rPr>
        <w:t xml:space="preserve"> CNT: deltas CNT from t1</w:t>
      </w:r>
    </w:p>
    <w:p w14:paraId="140F4A22" w14:textId="77777777" w:rsidR="00A21FF4" w:rsidRDefault="00A21FF4" w:rsidP="00A21FF4">
      <w:pPr>
        <w:rPr>
          <w:lang w:val="fr-FR"/>
        </w:rPr>
      </w:pPr>
    </w:p>
    <w:p w14:paraId="299BA403" w14:textId="77777777" w:rsidR="00A21FF4" w:rsidRDefault="00A21FF4" w:rsidP="00A21FF4">
      <w:pPr>
        <w:rPr>
          <w:lang w:val="fr-FR"/>
        </w:rPr>
      </w:pPr>
      <w:r>
        <w:rPr>
          <w:lang w:val="fr-FR"/>
        </w:rPr>
        <w:t xml:space="preserve">-- </w:t>
      </w:r>
      <w:proofErr w:type="spellStart"/>
      <w:r>
        <w:rPr>
          <w:lang w:val="fr-FR"/>
        </w:rPr>
        <w:t>Result</w:t>
      </w:r>
      <w:proofErr w:type="spellEnd"/>
      <w:r>
        <w:rPr>
          <w:lang w:val="fr-FR"/>
        </w:rPr>
        <w:t xml:space="preserve"> –</w:t>
      </w:r>
    </w:p>
    <w:tbl>
      <w:tblPr>
        <w:tblW w:w="944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920"/>
        <w:gridCol w:w="820"/>
        <w:gridCol w:w="785"/>
        <w:gridCol w:w="840"/>
        <w:gridCol w:w="740"/>
        <w:gridCol w:w="700"/>
        <w:gridCol w:w="740"/>
      </w:tblGrid>
      <w:tr w:rsidR="00A21FF4" w:rsidRPr="00656131" w14:paraId="295762A2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EFE0A1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895CA6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B4362E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BID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B8F4F70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OFR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3E75587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BIDSIZ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CC8EDB6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OFRSIZ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3545EDF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6C85F51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EX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FFD52C9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CNT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45DB0E0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74960867" w14:textId="77777777" w:rsidTr="00A21FF4">
        <w:trPr>
          <w:trHeight w:val="300"/>
          <w:jc w:val="center"/>
        </w:trPr>
        <w:tc>
          <w:tcPr>
            <w:tcW w:w="4820" w:type="dxa"/>
            <w:gridSpan w:val="4"/>
            <w:shd w:val="clear" w:color="auto" w:fill="auto"/>
            <w:noWrap/>
            <w:vAlign w:val="bottom"/>
            <w:hideMark/>
          </w:tcPr>
          <w:p w14:paraId="186FB1DA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--------------------------------------------------------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006B93C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CFCFFBF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0EC3122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025AACF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016AFA7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15D5517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627A56A2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CD55FD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68AFD6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2E984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794DF97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552911B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B9565D7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D70C950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AE7E498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D396F97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9087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F7ABB90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605236B7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5A5E18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87F02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8D43B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16BDB6F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1CE1941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5AAB839D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0E5164D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F95408A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BD9F3A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3654D46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7D28AB22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0A04D7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687756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B6DFCF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0B4B93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031D1CA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3249FA51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B14B749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4C85EC2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5E82040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52A270B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31F04169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3A24E6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A6549B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08C25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81412D0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522B0F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EEBFA3B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DEB5EA3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99A4558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E63084D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84248D0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4D75425F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0A178F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36AE8D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D33CC1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9CE704E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FB76960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3A52909F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C82EA46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5622FFC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2D7A4FE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431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5E1AB4B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6E4AFE8F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802675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501838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BDDB49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292492D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10E0C07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2F049B9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7492E9A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D8D8F1B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AB7CB62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80260DE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12F07036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14B2F4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220FFD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CC0C1E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2F99F03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D55EDD7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349209FA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195907D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1D4EEFD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0E1491D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DBE91E8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53200738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0D9612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42EAD4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37D35C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7B42C23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60E3200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9A10A6E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21A1566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DB3B236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1C89862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78ACE7A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5CEC36E7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1D493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04CE17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631527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02F805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95B572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02B734D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DF303B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EE1C2BF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5F8DDA6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75BEEFD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2C92100C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031155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BCECC8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D474B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48E9C4C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E0EE73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CC8765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1705672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DB13CD7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377CD6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60F1B2B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555FECE6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7E6483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E2F2B8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8663DE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CB2327C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B479C0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3539C8B5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4D58D8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FA2B88E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08ECA8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0FC2D3B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4BE09D19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1023CC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3A26B1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EB4F7C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D551333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3CE6C7C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3124AC89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6FBD54A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63269B2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70DCE7F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7B7A924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3BF1B427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F7ABD1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871B55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3084BE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16.58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46136FB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086F95F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519A89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464DB01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C3299C4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C41DD53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5D4B35D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7050E611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990CF1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24C0D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7C41AC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8F0511A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66448C1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30480D0C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72965A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A2D2E13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24D8583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307E109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2D7BCAF6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97052C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AE5182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79D0FA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C52DE1D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21FC977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880A649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A780002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8A51D1F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15B2AA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17FC37F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70131825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260175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12A0EC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B45926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CCCDCDC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A41C22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7C1DBE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31E44A5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B3C6767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7579EC0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7721EC3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4EB05D3C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9246A5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ACDD84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BAE5EC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01367D3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382E25F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1F330C63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46EFC73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0D76A05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30B1C07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C3F2D0E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0B5EA8D1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F5970B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B06F72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B011DA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AA99CD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7F2598A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761EBF6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2A5F443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3989B83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092BD04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86A26C9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366984ED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7F0B74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73D74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2D5C97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16.63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245D15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B7CD132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1E7235CC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E86834A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9677FDB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2A0C376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C77439B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664097A6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1D4CFF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1F7E65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40C58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AE6A7E7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DC43D48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C6FD05E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8997E7C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396612B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B1A8DDB" w14:textId="77777777" w:rsidR="00A21FF4" w:rsidRPr="00656131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6131">
              <w:rPr>
                <w:rFonts w:ascii="Calibri" w:eastAsia="Times New Roman" w:hAnsi="Calibri" w:cs="Times New Roman"/>
                <w:color w:val="000000"/>
              </w:rPr>
              <w:t>274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4C0DF3B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56131" w14:paraId="63A76773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06A481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56131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E1C39A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19C382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B6E46E3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0A26B8C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204C815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C7C8887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08E4DAF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E46E43F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0AEF986" w14:textId="77777777" w:rsidR="00A21FF4" w:rsidRPr="00656131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838A02A" w14:textId="77777777" w:rsidR="00A21FF4" w:rsidRPr="00A21FF4" w:rsidRDefault="00A21FF4" w:rsidP="00A21FF4">
      <w:pPr>
        <w:rPr>
          <w:color w:val="FF0000"/>
        </w:rPr>
      </w:pPr>
    </w:p>
    <w:p w14:paraId="1F6528A0" w14:textId="77777777" w:rsidR="00A21FF4" w:rsidRPr="00A21FF4" w:rsidRDefault="00A21FF4" w:rsidP="00A21FF4">
      <w:pPr>
        <w:rPr>
          <w:color w:val="FF0000"/>
        </w:rPr>
      </w:pPr>
      <w:r w:rsidRPr="00A21FF4">
        <w:rPr>
          <w:rFonts w:hint="eastAsia"/>
          <w:color w:val="FF0000"/>
        </w:rPr>
        <w:t>Update the CNT column from table t1 by doing a subtraction between adjacent pairs and assign the new table to t2.</w:t>
      </w:r>
    </w:p>
    <w:p w14:paraId="06D452E7" w14:textId="77777777" w:rsidR="00A21FF4" w:rsidRDefault="00A21FF4" w:rsidP="00A21FF4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 xml:space="preserve">(d) </w:t>
      </w:r>
      <w:proofErr w:type="spellStart"/>
      <w:r w:rsidRPr="00A21FF4">
        <w:rPr>
          <w:rFonts w:eastAsiaTheme="minorHAnsi"/>
          <w:lang w:val="fr-FR"/>
        </w:rPr>
        <w:t>Execute</w:t>
      </w:r>
      <w:proofErr w:type="spellEnd"/>
      <w:r w:rsidRPr="00A21FF4">
        <w:rPr>
          <w:rFonts w:eastAsiaTheme="minorHAnsi"/>
          <w:lang w:val="fr-FR"/>
        </w:rPr>
        <w:t xml:space="preserve"> the </w:t>
      </w:r>
      <w:proofErr w:type="spellStart"/>
      <w:r w:rsidRPr="00A21FF4">
        <w:rPr>
          <w:rFonts w:eastAsiaTheme="minorHAnsi"/>
          <w:lang w:val="fr-FR"/>
        </w:rPr>
        <w:t>query</w:t>
      </w:r>
      <w:proofErr w:type="spellEnd"/>
      <w:r w:rsidRPr="00A21FF4">
        <w:rPr>
          <w:rFonts w:eastAsiaTheme="minorHAnsi"/>
          <w:lang w:val="fr-FR"/>
        </w:rPr>
        <w:t xml:space="preserve">, report and </w:t>
      </w:r>
      <w:proofErr w:type="spellStart"/>
      <w:r w:rsidRPr="00A21FF4">
        <w:rPr>
          <w:rFonts w:eastAsiaTheme="minorHAnsi"/>
          <w:lang w:val="fr-FR"/>
        </w:rPr>
        <w:t>explain</w:t>
      </w:r>
      <w:proofErr w:type="spellEnd"/>
      <w:r w:rsidRPr="00A21FF4">
        <w:rPr>
          <w:rFonts w:eastAsiaTheme="minorHAnsi"/>
          <w:lang w:val="fr-FR"/>
        </w:rPr>
        <w:t xml:space="preserve"> </w:t>
      </w:r>
      <w:proofErr w:type="spellStart"/>
      <w:r w:rsidRPr="00A21FF4">
        <w:rPr>
          <w:rFonts w:eastAsiaTheme="minorHAnsi"/>
          <w:lang w:val="fr-FR"/>
        </w:rPr>
        <w:t>your</w:t>
      </w:r>
      <w:proofErr w:type="spellEnd"/>
      <w:r w:rsidRPr="00A21FF4">
        <w:rPr>
          <w:rFonts w:eastAsiaTheme="minorHAnsi"/>
          <w:lang w:val="fr-FR"/>
        </w:rPr>
        <w:t xml:space="preserve"> </w:t>
      </w:r>
      <w:proofErr w:type="spellStart"/>
      <w:r w:rsidRPr="00A21FF4">
        <w:rPr>
          <w:rFonts w:eastAsiaTheme="minorHAnsi"/>
          <w:lang w:val="fr-FR"/>
        </w:rPr>
        <w:t>result</w:t>
      </w:r>
      <w:proofErr w:type="spellEnd"/>
      <w:r w:rsidRPr="00A21FF4">
        <w:rPr>
          <w:rFonts w:eastAsiaTheme="minorHAnsi"/>
          <w:lang w:val="fr-FR"/>
        </w:rPr>
        <w:t xml:space="preserve">  </w:t>
      </w:r>
    </w:p>
    <w:p w14:paraId="1A7D140E" w14:textId="77777777" w:rsidR="00A21FF4" w:rsidRDefault="00A21FF4" w:rsidP="00A21FF4">
      <w:r>
        <w:t>-- Code –</w:t>
      </w:r>
    </w:p>
    <w:p w14:paraId="4B771009" w14:textId="77777777" w:rsidR="00A21FF4" w:rsidRPr="00A21FF4" w:rsidRDefault="00A21FF4" w:rsidP="00A21FF4">
      <w:pPr>
        <w:numPr>
          <w:ilvl w:val="0"/>
          <w:numId w:val="11"/>
        </w:numPr>
        <w:rPr>
          <w:i/>
        </w:rPr>
      </w:pPr>
      <w:proofErr w:type="spellStart"/>
      <w:proofErr w:type="gramStart"/>
      <w:r w:rsidRPr="00A21FF4">
        <w:rPr>
          <w:i/>
        </w:rPr>
        <w:t>time</w:t>
      </w:r>
      <w:proofErr w:type="gramEnd"/>
      <w:r w:rsidRPr="00A21FF4">
        <w:rPr>
          <w:i/>
        </w:rPr>
        <w:t>_ruler</w:t>
      </w:r>
      <w:proofErr w:type="spellEnd"/>
      <w:r w:rsidRPr="00A21FF4">
        <w:rPr>
          <w:i/>
        </w:rPr>
        <w:t>_ ,' t2  </w:t>
      </w:r>
    </w:p>
    <w:p w14:paraId="31AF16E4" w14:textId="77777777" w:rsidR="00A21FF4" w:rsidRDefault="00A21FF4" w:rsidP="00A21FF4"/>
    <w:p w14:paraId="250DF8B4" w14:textId="77777777" w:rsidR="00A21FF4" w:rsidRDefault="00A21FF4" w:rsidP="00A21FF4">
      <w:r>
        <w:t>-- Result --</w:t>
      </w:r>
    </w:p>
    <w:tbl>
      <w:tblPr>
        <w:tblW w:w="936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920"/>
        <w:gridCol w:w="820"/>
        <w:gridCol w:w="735"/>
        <w:gridCol w:w="840"/>
        <w:gridCol w:w="741"/>
        <w:gridCol w:w="700"/>
        <w:gridCol w:w="740"/>
      </w:tblGrid>
      <w:tr w:rsidR="00A21FF4" w:rsidRPr="006E09AC" w14:paraId="033B5E0A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0ADCFF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CCE0AD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D435F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527653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BID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3633EC3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OFR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16B7D67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BIDSIZ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3B6CBF4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OFRSIZ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6BB534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B771D45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EX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3AA9C4F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CNT</w:t>
            </w:r>
          </w:p>
        </w:tc>
      </w:tr>
      <w:tr w:rsidR="00A21FF4" w:rsidRPr="006E09AC" w14:paraId="1E7C0358" w14:textId="77777777" w:rsidTr="00A21FF4">
        <w:trPr>
          <w:trHeight w:val="300"/>
          <w:jc w:val="center"/>
        </w:trPr>
        <w:tc>
          <w:tcPr>
            <w:tcW w:w="5640" w:type="dxa"/>
            <w:gridSpan w:val="5"/>
            <w:shd w:val="clear" w:color="auto" w:fill="auto"/>
            <w:noWrap/>
            <w:vAlign w:val="bottom"/>
            <w:hideMark/>
          </w:tcPr>
          <w:p w14:paraId="17936939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---------------------------------------------------------------------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D385D0B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656355B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449AD09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9802F53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5A46322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21FF4" w:rsidRPr="006E09AC" w14:paraId="1F403629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99015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00:00.0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D52D31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336853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E36027B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90A09B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12393EF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CEF2B96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E680BAE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8950B85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8E7CA13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9087</w:t>
            </w:r>
          </w:p>
        </w:tc>
      </w:tr>
      <w:tr w:rsidR="00A21FF4" w:rsidRPr="006E09AC" w14:paraId="1187CB1D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6A9503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01:00.0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E39749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2FCDD2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EF7C65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2808AF0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85EEDC8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CD4EE4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FC5940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9CC848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605A49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</w:tr>
      <w:tr w:rsidR="00A21FF4" w:rsidRPr="006E09AC" w14:paraId="25865EC0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87C8FD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02:00.0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366740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23FE2E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2DB1556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9CE49EE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9F6E018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EFFA7C6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0D43378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7C74296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2522C9E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</w:tr>
      <w:tr w:rsidR="00A21FF4" w:rsidRPr="006E09AC" w14:paraId="600B06C3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EDABD1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03:00.0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E54704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E25957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28A463B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DB5275D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9B40423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A0F750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E095DDE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862DCB2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3B98AB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</w:tr>
      <w:tr w:rsidR="00A21FF4" w:rsidRPr="006E09AC" w14:paraId="697CCA31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0F4BD8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04:00.0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DD719D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5C6D34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DD61D36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A2B78BC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0C38F26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9579040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F45D339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4C501B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4E03C79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431</w:t>
            </w:r>
          </w:p>
        </w:tc>
      </w:tr>
      <w:tr w:rsidR="00A21FF4" w:rsidRPr="006E09AC" w14:paraId="1CC227CA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65AAA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05:00.0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50448D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628927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7344BEC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C5183C3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E38A051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D6AFA0C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C078829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7FF52A8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912AEA1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</w:tr>
      <w:tr w:rsidR="00A21FF4" w:rsidRPr="006E09AC" w14:paraId="2C787579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7D26EE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06:00.0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4B5B4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FA1620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D2FA73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82E9771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E746ED6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3CD0F10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CC7B472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4627F3D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1B80A86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</w:tr>
      <w:tr w:rsidR="00A21FF4" w:rsidRPr="006E09AC" w14:paraId="4E341422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3F5EAD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07:00.0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1FE3C6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71DD00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3381A12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A4D12E8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9DB3D79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AD23A13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E0AD321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05265F1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41D96EF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</w:tr>
      <w:tr w:rsidR="00A21FF4" w:rsidRPr="006E09AC" w14:paraId="068D28FE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F536DE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08:00.0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46A64F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66FF5E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75F6462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19AD60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C117688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4FCE46C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4D3D2BC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D48456D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89C12E2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</w:tr>
      <w:tr w:rsidR="00A21FF4" w:rsidRPr="006E09AC" w14:paraId="6EA9915E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6A5749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09:00.0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A38282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D279C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E96F593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057F54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969556C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8FEE5A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5BD2298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3E4DC6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DE8950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</w:tr>
      <w:tr w:rsidR="00A21FF4" w:rsidRPr="006E09AC" w14:paraId="0F57B218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3AB7F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10:00.0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B0391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8B611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619074C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939DB2F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B9A551E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AC03ED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C37508A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1198BD6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C16521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</w:tr>
      <w:tr w:rsidR="00A21FF4" w:rsidRPr="006E09AC" w14:paraId="3546BDFA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58061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11:00.0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EE126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4574F4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8A485A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AA7A59E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C896B59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EE8241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ABCD8B9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9D319A8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28C23D0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</w:tr>
      <w:tr w:rsidR="00A21FF4" w:rsidRPr="006E09AC" w14:paraId="0E0E3D06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F2EA5F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163474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E6F606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878FA49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16.58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4266C2C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1109E4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5947830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BD3890D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D3D99BB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F3F64E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</w:tr>
      <w:tr w:rsidR="00A21FF4" w:rsidRPr="006E09AC" w14:paraId="11438829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47B983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13:00.0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A4C87C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ABF41F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4C1102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D953A5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0EBE423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49BE5F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BD1E0A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DA3B7FC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CD63889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</w:tr>
      <w:tr w:rsidR="00A21FF4" w:rsidRPr="006E09AC" w14:paraId="641DEF90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CB3CB2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14:00.0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E47486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56F5D2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3215B86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1C0DC2D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ECB828A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05BD0F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D6C254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8DE68A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761F5C2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</w:tr>
      <w:tr w:rsidR="00A21FF4" w:rsidRPr="006E09AC" w14:paraId="0A6580B0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7C4A3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15:00.0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81732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DE8C56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8BAC1C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FA8663A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A6699BD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D2492E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F242D9D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9F6B262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82624FB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</w:tr>
      <w:tr w:rsidR="00A21FF4" w:rsidRPr="006E09AC" w14:paraId="27D99010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0688B2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B70DAC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9466CF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938FF8B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AB06A82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CF2F676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FE5E2CF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13B0626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067CFD3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99C9A56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</w:tr>
      <w:tr w:rsidR="00A21FF4" w:rsidRPr="006E09AC" w14:paraId="3B475F0A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87FD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17:00.0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CD46A2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1B5B11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B816713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E5C442E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4B0715B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FF95EF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CBCF85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88F9D1C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88B18E8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</w:tr>
      <w:tr w:rsidR="00A21FF4" w:rsidRPr="006E09AC" w14:paraId="4D5C0F75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15C58B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18:00.0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484734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E06A56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95C33EC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1408D92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483F3A8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52730CD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B87E7DC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7D6D663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7EB6A5B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</w:tr>
      <w:tr w:rsidR="00A21FF4" w:rsidRPr="006E09AC" w14:paraId="50421FE9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C9D2A5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19:00.0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A2E74B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9022E7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497DF04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1539A42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F51AED7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BAD5848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4208478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E86BFEA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27D696B" w14:textId="77777777" w:rsidR="00A21FF4" w:rsidRPr="006E09AC" w:rsidRDefault="00A21FF4" w:rsidP="00A21FF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09AC">
              <w:rPr>
                <w:rFonts w:ascii="Calibri" w:eastAsia="Times New Roman" w:hAnsi="Calibri" w:cs="Times New Roman"/>
                <w:color w:val="000000"/>
              </w:rPr>
              <w:t>274</w:t>
            </w:r>
          </w:p>
        </w:tc>
      </w:tr>
      <w:tr w:rsidR="00A21FF4" w:rsidRPr="006E09AC" w14:paraId="76888F4C" w14:textId="77777777" w:rsidTr="00A21FF4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CF192B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E09AC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055334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55976D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C9F30DF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222DA05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E12A0CD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BAF87AD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7F4F954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C0DBA33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5ACF039" w14:textId="77777777" w:rsidR="00A21FF4" w:rsidRPr="006E09AC" w:rsidRDefault="00A21FF4" w:rsidP="00A21FF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FEE5995" w14:textId="77777777" w:rsidR="00A21FF4" w:rsidRDefault="00A21FF4" w:rsidP="00A21FF4"/>
    <w:p w14:paraId="25EF9674" w14:textId="77777777" w:rsidR="00A21FF4" w:rsidRDefault="00A21FF4" w:rsidP="00A21FF4">
      <w:r>
        <w:t>-- Explanation --</w:t>
      </w:r>
    </w:p>
    <w:p w14:paraId="736B9437" w14:textId="77777777" w:rsidR="00A21FF4" w:rsidRDefault="00A21FF4" w:rsidP="00A21FF4">
      <w:r w:rsidRPr="00A21FF4">
        <w:t xml:space="preserve">This query joins table </w:t>
      </w:r>
      <w:proofErr w:type="spellStart"/>
      <w:r w:rsidRPr="00A21FF4">
        <w:t>time_ruler</w:t>
      </w:r>
      <w:proofErr w:type="spellEnd"/>
      <w:r w:rsidRPr="00A21FF4">
        <w:t>_ and t2 records to records.</w:t>
      </w:r>
    </w:p>
    <w:p w14:paraId="0121E50A" w14:textId="77777777" w:rsidR="00A21FF4" w:rsidRPr="00A21FF4" w:rsidRDefault="00A21FF4" w:rsidP="00A21FF4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>(e)</w:t>
      </w:r>
      <w:r w:rsidRPr="00A21FF4">
        <w:rPr>
          <w:rFonts w:eastAsiaTheme="minorHAnsi"/>
          <w:lang w:val="fr-FR"/>
        </w:rPr>
        <w:t> Execute the command, report and explain your result  </w:t>
      </w:r>
    </w:p>
    <w:p w14:paraId="0C5C6935" w14:textId="77777777" w:rsidR="00A21FF4" w:rsidRDefault="00A21FF4" w:rsidP="00A21FF4">
      <w:r>
        <w:t>-- Code –</w:t>
      </w:r>
    </w:p>
    <w:p w14:paraId="503CCF0D" w14:textId="77777777" w:rsidR="00A21FF4" w:rsidRPr="00A21FF4" w:rsidRDefault="00A21FF4" w:rsidP="00A21FF4">
      <w:pPr>
        <w:numPr>
          <w:ilvl w:val="0"/>
          <w:numId w:val="11"/>
        </w:numPr>
        <w:rPr>
          <w:i/>
        </w:rPr>
      </w:pPr>
      <w:r w:rsidRPr="00A21FF4">
        <w:rPr>
          <w:i/>
        </w:rPr>
        <w:t>(</w:t>
      </w:r>
      <w:proofErr w:type="gramStart"/>
      <w:r w:rsidRPr="00A21FF4">
        <w:rPr>
          <w:i/>
        </w:rPr>
        <w:t>cols</w:t>
      </w:r>
      <w:proofErr w:type="gramEnd"/>
      <w:r w:rsidRPr="00A21FF4">
        <w:rPr>
          <w:i/>
        </w:rPr>
        <w:t xml:space="preserve"> quote), `CNT  </w:t>
      </w:r>
    </w:p>
    <w:p w14:paraId="47DFFEED" w14:textId="77777777" w:rsidR="00A21FF4" w:rsidRDefault="00A21FF4" w:rsidP="00A21FF4"/>
    <w:p w14:paraId="77439A1E" w14:textId="77777777" w:rsidR="00A21FF4" w:rsidRDefault="00A21FF4" w:rsidP="00A21FF4">
      <w:r>
        <w:t xml:space="preserve">-- Result -- </w:t>
      </w:r>
    </w:p>
    <w:p w14:paraId="777C70CC" w14:textId="77777777" w:rsidR="00A21FF4" w:rsidRDefault="00A21FF4" w:rsidP="00A21FF4">
      <w:r w:rsidRPr="00A21FF4">
        <w:t>`SYMBOL`DATE`TIME`BID`OFR`BIDSIZ`OFRSIZ`MODE`EX`CNT</w:t>
      </w:r>
    </w:p>
    <w:p w14:paraId="7C0044B5" w14:textId="77777777" w:rsidR="00A21FF4" w:rsidRDefault="00A21FF4" w:rsidP="00A21FF4"/>
    <w:p w14:paraId="3158C4AC" w14:textId="77777777" w:rsidR="00A21FF4" w:rsidRDefault="00A21FF4" w:rsidP="00A21FF4">
      <w:r>
        <w:t>-- Explanation --</w:t>
      </w:r>
    </w:p>
    <w:p w14:paraId="357DCA22" w14:textId="77777777" w:rsidR="00A21FF4" w:rsidRDefault="00A21FF4" w:rsidP="00A21FF4">
      <w:r>
        <w:t>The</w:t>
      </w:r>
      <w:r w:rsidRPr="00A21FF4">
        <w:t xml:space="preserve"> command joins the cols names and the new col name CNT</w:t>
      </w:r>
    </w:p>
    <w:p w14:paraId="35C0576A" w14:textId="77777777" w:rsidR="001E42E5" w:rsidRPr="001E42E5" w:rsidRDefault="001E42E5" w:rsidP="001E42E5">
      <w:pPr>
        <w:pStyle w:val="Heading2"/>
        <w:rPr>
          <w:rFonts w:eastAsiaTheme="minorHAnsi"/>
          <w:lang w:val="fr-FR"/>
        </w:rPr>
      </w:pPr>
      <w:r w:rsidRPr="001E42E5">
        <w:rPr>
          <w:rFonts w:eastAsiaTheme="minorHAnsi"/>
          <w:lang w:val="fr-FR"/>
        </w:rPr>
        <w:t>(f)</w:t>
      </w:r>
      <w:r>
        <w:rPr>
          <w:rFonts w:eastAsiaTheme="minorHAnsi"/>
          <w:lang w:val="fr-FR"/>
        </w:rPr>
        <w:t xml:space="preserve"> </w:t>
      </w:r>
      <w:proofErr w:type="spellStart"/>
      <w:r w:rsidRPr="001E42E5">
        <w:rPr>
          <w:rFonts w:eastAsiaTheme="minorHAnsi"/>
          <w:lang w:val="fr-FR"/>
        </w:rPr>
        <w:t>Add</w:t>
      </w:r>
      <w:proofErr w:type="spellEnd"/>
      <w:r w:rsidRPr="001E42E5">
        <w:rPr>
          <w:rFonts w:eastAsiaTheme="minorHAnsi"/>
          <w:lang w:val="fr-FR"/>
        </w:rPr>
        <w:t xml:space="preserve"> this plot to your homework. </w:t>
      </w:r>
    </w:p>
    <w:p w14:paraId="2EE647EA" w14:textId="77777777" w:rsidR="001E42E5" w:rsidRDefault="001E42E5" w:rsidP="001E42E5">
      <w:pPr>
        <w:jc w:val="center"/>
      </w:pPr>
      <w:r w:rsidRPr="003E6455">
        <w:rPr>
          <w:noProof/>
        </w:rPr>
        <w:drawing>
          <wp:inline distT="0" distB="0" distL="0" distR="0" wp14:anchorId="0478CC1C" wp14:editId="293AFB81">
            <wp:extent cx="3898232" cy="2336785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2" cy="23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9DA5" w14:textId="77777777" w:rsidR="001E42E5" w:rsidRPr="001E42E5" w:rsidRDefault="001E42E5" w:rsidP="001E42E5">
      <w:pPr>
        <w:pStyle w:val="Heading1"/>
      </w:pPr>
      <w:r w:rsidRPr="001E42E5">
        <w:t>5</w:t>
      </w:r>
      <w:r>
        <w:t xml:space="preserve">. </w:t>
      </w:r>
      <w:r w:rsidRPr="001E42E5">
        <w:t xml:space="preserve">Trade-Intensity Bins </w:t>
      </w:r>
    </w:p>
    <w:p w14:paraId="62E9A146" w14:textId="77777777" w:rsidR="001E42E5" w:rsidRPr="001E42E5" w:rsidRDefault="001E42E5" w:rsidP="001E42E5">
      <w:pPr>
        <w:pStyle w:val="Heading2"/>
        <w:rPr>
          <w:rFonts w:ascii="Times New Roman" w:hAnsi="Times New Roman"/>
        </w:rPr>
      </w:pPr>
      <w:r w:rsidRPr="001E42E5">
        <w:rPr>
          <w:rFonts w:eastAsiaTheme="minorHAnsi"/>
          <w:lang w:val="fr-FR"/>
        </w:rPr>
        <w:t>(a) Execute the query, report and explain your result</w:t>
      </w:r>
      <w:r w:rsidRPr="001E42E5">
        <w:rPr>
          <w:rFonts w:ascii="Times New Roman" w:hAnsi="Times New Roman"/>
        </w:rPr>
        <w:t xml:space="preserve"> </w:t>
      </w:r>
    </w:p>
    <w:p w14:paraId="37DCEE92" w14:textId="77777777" w:rsidR="001E42E5" w:rsidRPr="007210B0" w:rsidRDefault="001E42E5" w:rsidP="001E42E5">
      <w:pPr>
        <w:spacing w:before="120"/>
        <w:rPr>
          <w:b/>
        </w:rPr>
      </w:pPr>
      <w:r w:rsidRPr="007210B0">
        <w:rPr>
          <w:b/>
        </w:rPr>
        <w:t>-- Code –</w:t>
      </w:r>
    </w:p>
    <w:p w14:paraId="31B91F59" w14:textId="77777777" w:rsidR="001E42E5" w:rsidRPr="007210B0" w:rsidRDefault="001E42E5" w:rsidP="001E42E5">
      <w:pPr>
        <w:spacing w:before="120"/>
        <w:rPr>
          <w:rFonts w:ascii="Times New Roman" w:hAnsi="Times New Roman"/>
          <w:b/>
          <w:i/>
        </w:rPr>
      </w:pPr>
      <w:proofErr w:type="gramStart"/>
      <w:r w:rsidRPr="007210B0">
        <w:rPr>
          <w:rFonts w:ascii="Times New Roman" w:hAnsi="Times New Roman"/>
          <w:b/>
          <w:i/>
        </w:rPr>
        <w:t>update</w:t>
      </w:r>
      <w:proofErr w:type="gramEnd"/>
      <w:r w:rsidRPr="007210B0">
        <w:rPr>
          <w:rFonts w:ascii="Times New Roman" w:hAnsi="Times New Roman"/>
          <w:b/>
          <w:i/>
        </w:rPr>
        <w:t xml:space="preserve"> </w:t>
      </w:r>
      <w:proofErr w:type="spellStart"/>
      <w:r w:rsidRPr="007210B0">
        <w:rPr>
          <w:rFonts w:ascii="Times New Roman" w:hAnsi="Times New Roman"/>
          <w:b/>
          <w:i/>
        </w:rPr>
        <w:t>CNT:i</w:t>
      </w:r>
      <w:proofErr w:type="spellEnd"/>
      <w:r w:rsidRPr="007210B0">
        <w:rPr>
          <w:rFonts w:ascii="Times New Roman" w:hAnsi="Times New Roman"/>
          <w:b/>
          <w:i/>
        </w:rPr>
        <w:t xml:space="preserve"> from select from trade where SYMBOL="S"$ symbol_, EXCHANGE=</w:t>
      </w:r>
      <w:proofErr w:type="spellStart"/>
      <w:r w:rsidRPr="007210B0">
        <w:rPr>
          <w:rFonts w:ascii="Times New Roman" w:hAnsi="Times New Roman"/>
          <w:b/>
          <w:i/>
        </w:rPr>
        <w:t>exch</w:t>
      </w:r>
      <w:proofErr w:type="spellEnd"/>
      <w:r w:rsidRPr="007210B0">
        <w:rPr>
          <w:rFonts w:ascii="Times New Roman" w:hAnsi="Times New Roman"/>
          <w:b/>
          <w:i/>
        </w:rPr>
        <w:t xml:space="preserve">_, COND in (`;`$"@";`$"F";`$"@F") </w:t>
      </w:r>
    </w:p>
    <w:p w14:paraId="25F457AD" w14:textId="77777777" w:rsidR="001E42E5" w:rsidRPr="001E42E5" w:rsidRDefault="001E42E5" w:rsidP="001E42E5">
      <w:pPr>
        <w:spacing w:before="120"/>
      </w:pPr>
      <w:r w:rsidRPr="001E42E5">
        <w:t xml:space="preserve">-- </w:t>
      </w:r>
      <w:r>
        <w:t>Result --</w:t>
      </w:r>
    </w:p>
    <w:tbl>
      <w:tblPr>
        <w:tblW w:w="7964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11"/>
        <w:gridCol w:w="1300"/>
        <w:gridCol w:w="950"/>
        <w:gridCol w:w="820"/>
        <w:gridCol w:w="703"/>
        <w:gridCol w:w="840"/>
        <w:gridCol w:w="740"/>
      </w:tblGrid>
      <w:tr w:rsidR="001E42E5" w:rsidRPr="00A82B66" w14:paraId="12A96EA2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D4401F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4EACA88C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CAE10B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EXCHANGE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2284934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E8CFA14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71628EDB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D0F4D3C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COND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F12E35D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CNT</w:t>
            </w:r>
          </w:p>
        </w:tc>
      </w:tr>
      <w:tr w:rsidR="001E42E5" w:rsidRPr="00A82B66" w14:paraId="1227799E" w14:textId="77777777" w:rsidTr="001E42E5">
        <w:trPr>
          <w:trHeight w:val="300"/>
          <w:jc w:val="center"/>
        </w:trPr>
        <w:tc>
          <w:tcPr>
            <w:tcW w:w="4861" w:type="dxa"/>
            <w:gridSpan w:val="4"/>
            <w:shd w:val="clear" w:color="auto" w:fill="auto"/>
            <w:noWrap/>
            <w:vAlign w:val="bottom"/>
            <w:hideMark/>
          </w:tcPr>
          <w:p w14:paraId="0905FC7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-----------------------------------------------------------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5B3433D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0927451E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2934E17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827990E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A82B66" w14:paraId="5111DC98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715979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0A823DD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8B3480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469F2B6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30:18.0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F90EC49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16.82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35C580E4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4EE728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AACC516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42E5" w:rsidRPr="00A82B66" w14:paraId="61518815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899F2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3D46B3E1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6F85D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D6E97C5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30:36.0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6C13469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4D0483CC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1411947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9738F68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E42E5" w:rsidRPr="00A82B66" w14:paraId="422727D1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DE7ED9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65B50FEA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306FFA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344C035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30:36.0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F8E8ACC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6A6F69E8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F3ED32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8377242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1E42E5" w:rsidRPr="00A82B66" w14:paraId="085D4AAF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2F4E9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78E71CF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4F4AC2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DF3C745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30:36.0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C309740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16.76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1F2775C0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7DD1832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7F62104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E42E5" w:rsidRPr="00A82B66" w14:paraId="26F57ACC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6BFD6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63FA71A5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E6BF5B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447B590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30:43.0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E0D354D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16.71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2BC2723D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DA54887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8DC4FFE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E42E5" w:rsidRPr="00A82B66" w14:paraId="73B94977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74AE70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4154DFB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7784C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F6EEF5F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30:43.0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DE201C6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16.71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126B0936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F4D0EE5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A413C76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E42E5" w:rsidRPr="00A82B66" w14:paraId="2FA559BF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4448D4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24AAA464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714CB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299181F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30:49.0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63F189B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16.71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2D9FC6C1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598A8C9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C901C95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1E42E5" w:rsidRPr="00A82B66" w14:paraId="088380F8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70B127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7F490AEB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34CCFD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4A8C3DF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31:00.0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96F4A89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16.73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0D8B1B73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CA8CEAA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30D18F6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E42E5" w:rsidRPr="00A82B66" w14:paraId="0ED6663B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7F75747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26DC0693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F50FB0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167CE6C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31:30.0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666C5E5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16.74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3FC2D907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10CBE8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0F62AD7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1E42E5" w:rsidRPr="00A82B66" w14:paraId="5753C281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1C9D0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2EC10D34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2460CD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1A27B4D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31:31.0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1612938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077700B8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B634F3C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BE3A593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1E42E5" w:rsidRPr="00A82B66" w14:paraId="31C2D0DB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59C15B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655B8883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90FC3C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6C2939D3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32:21.0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49C3E0E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79054FDC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BD5B4A4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07FCC06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1E42E5" w:rsidRPr="00A82B66" w14:paraId="62EFCF48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D330C3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56025C17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3C17D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67297CD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32:28.0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5366093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0223BDB9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0321F46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DE69BB3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E42E5" w:rsidRPr="00A82B66" w14:paraId="2692CBFE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EFF245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242E173C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3E2E4B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782B063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32:43.0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BB5A831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03026507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DEA6F86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5C52113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1E42E5" w:rsidRPr="00A82B66" w14:paraId="147113AF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A88CF0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2533BFD6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5336C1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C6864EE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32:49.0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BF4B7A2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16358C09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F49E201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07004B2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1E42E5" w:rsidRPr="00A82B66" w14:paraId="0C8FC61C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0CCD2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7327544A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D99624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461B547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33:31.0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374223C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29522F8A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0F68F82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DEC47EB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1E42E5" w:rsidRPr="00A82B66" w14:paraId="60488726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AFDB72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2F824B87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984CD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1C8B9EF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33:32.0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C91D9E5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2260F864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D25D1C4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EED4A4F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1E42E5" w:rsidRPr="00A82B66" w14:paraId="59C2D3B0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759D76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10269DD9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82497A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5499747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33:32.0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33D3CFB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0F59603F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2CE1C7D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827CBD0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1E42E5" w:rsidRPr="00A82B66" w14:paraId="6D41F45B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FDAB6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06B62E72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2072FB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5E7B70F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33:32.0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566BD46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617805F6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4899EE9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EA223BE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1E42E5" w:rsidRPr="00A82B66" w14:paraId="6CE953E0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483A14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6BE8BDD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C80A98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74B3E43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33:43.0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CA07066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2204CDA7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2100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D5235EB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@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5EB3F54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1E42E5" w:rsidRPr="00A82B66" w14:paraId="07C5545D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43BAD3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176313A3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F505AB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8E74677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33:43.0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B8718CC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18CF3496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021163D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@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05F0164" w14:textId="77777777" w:rsidR="001E42E5" w:rsidRPr="00A82B66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2B6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1E42E5" w:rsidRPr="00A82B66" w14:paraId="73F77ADF" w14:textId="77777777" w:rsidTr="001E42E5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423127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82B66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gramEnd"/>
          </w:p>
        </w:tc>
        <w:tc>
          <w:tcPr>
            <w:tcW w:w="1311" w:type="dxa"/>
            <w:shd w:val="clear" w:color="auto" w:fill="auto"/>
            <w:noWrap/>
            <w:vAlign w:val="bottom"/>
            <w:hideMark/>
          </w:tcPr>
          <w:p w14:paraId="5E6475F0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0D710C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1B6B2AC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8F15E1A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0EB401AF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AB1622E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2103CC0" w14:textId="77777777" w:rsidR="001E42E5" w:rsidRPr="00A82B66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831B737" w14:textId="77777777" w:rsidR="001E42E5" w:rsidRDefault="001E42E5" w:rsidP="001E42E5">
      <w:pPr>
        <w:spacing w:before="120"/>
        <w:rPr>
          <w:rFonts w:cs="Times New Roman"/>
        </w:rPr>
      </w:pPr>
      <w:r w:rsidRPr="001E42E5">
        <w:rPr>
          <w:rFonts w:cs="Times New Roman"/>
        </w:rPr>
        <w:t>-- Explanation --</w:t>
      </w:r>
    </w:p>
    <w:p w14:paraId="264EC313" w14:textId="77777777" w:rsidR="001E42E5" w:rsidRDefault="001E42E5" w:rsidP="001E42E5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This query does two things –</w:t>
      </w:r>
    </w:p>
    <w:p w14:paraId="369E80C0" w14:textId="77777777" w:rsidR="001E42E5" w:rsidRPr="001E42E5" w:rsidRDefault="001E42E5" w:rsidP="001E42E5">
      <w:pPr>
        <w:pStyle w:val="ListParagraph"/>
        <w:numPr>
          <w:ilvl w:val="0"/>
          <w:numId w:val="16"/>
        </w:numPr>
        <w:spacing w:before="120"/>
        <w:rPr>
          <w:rFonts w:cs="Times New Roman"/>
        </w:rPr>
      </w:pPr>
      <w:r>
        <w:rPr>
          <w:rFonts w:ascii="Times New Roman" w:hAnsi="Times New Roman"/>
        </w:rPr>
        <w:t xml:space="preserve">Select </w:t>
      </w:r>
      <w:r w:rsidRPr="001E42E5">
        <w:rPr>
          <w:rFonts w:ascii="Times New Roman" w:hAnsi="Times New Roman"/>
        </w:rPr>
        <w:t>a sub table from table trade where SYMBOL is “AA”, EXCHNANGE = “</w:t>
      </w:r>
      <w:r>
        <w:rPr>
          <w:rFonts w:ascii="Times New Roman" w:hAnsi="Times New Roman"/>
        </w:rPr>
        <w:t>I”, COND is “@” or “F” or “@F”.</w:t>
      </w:r>
    </w:p>
    <w:p w14:paraId="79BE1F36" w14:textId="77777777" w:rsidR="001E42E5" w:rsidRPr="001E42E5" w:rsidRDefault="001E42E5" w:rsidP="001E42E5">
      <w:pPr>
        <w:pStyle w:val="ListParagraph"/>
        <w:numPr>
          <w:ilvl w:val="0"/>
          <w:numId w:val="16"/>
        </w:numPr>
        <w:spacing w:before="120"/>
        <w:rPr>
          <w:rFonts w:ascii="Times New Roman" w:hAnsi="Times New Roman"/>
        </w:rPr>
      </w:pPr>
      <w:r w:rsidRPr="001E42E5">
        <w:rPr>
          <w:rFonts w:ascii="Times New Roman" w:hAnsi="Times New Roman"/>
        </w:rPr>
        <w:t xml:space="preserve">Add implied col as a new col to </w:t>
      </w:r>
      <w:r>
        <w:rPr>
          <w:rFonts w:ascii="Times New Roman" w:hAnsi="Times New Roman"/>
        </w:rPr>
        <w:t xml:space="preserve">the </w:t>
      </w:r>
      <w:r w:rsidRPr="001E42E5">
        <w:rPr>
          <w:rFonts w:ascii="Times New Roman" w:hAnsi="Times New Roman"/>
        </w:rPr>
        <w:t xml:space="preserve">sub </w:t>
      </w:r>
      <w:r>
        <w:rPr>
          <w:rFonts w:ascii="Times New Roman" w:hAnsi="Times New Roman"/>
        </w:rPr>
        <w:t>table</w:t>
      </w:r>
    </w:p>
    <w:p w14:paraId="0DC0562D" w14:textId="77777777" w:rsidR="001E42E5" w:rsidRDefault="001E42E5" w:rsidP="001E42E5">
      <w:pPr>
        <w:pStyle w:val="Heading2"/>
        <w:rPr>
          <w:rFonts w:eastAsiaTheme="minorHAnsi"/>
          <w:lang w:val="fr-FR"/>
        </w:rPr>
      </w:pPr>
      <w:r w:rsidRPr="001E42E5">
        <w:rPr>
          <w:rFonts w:eastAsiaTheme="minorHAnsi"/>
          <w:lang w:val="fr-FR"/>
        </w:rPr>
        <w:t xml:space="preserve">(b) Execute the queries, report and explain your result </w:t>
      </w:r>
    </w:p>
    <w:p w14:paraId="26B6C40E" w14:textId="77777777" w:rsidR="001E42E5" w:rsidRPr="007210B0" w:rsidRDefault="001E42E5" w:rsidP="001E42E5">
      <w:pPr>
        <w:rPr>
          <w:b/>
          <w:lang w:val="fr-FR"/>
        </w:rPr>
      </w:pPr>
      <w:r w:rsidRPr="007210B0">
        <w:rPr>
          <w:b/>
          <w:lang w:val="fr-FR"/>
        </w:rPr>
        <w:t>-- Code –</w:t>
      </w:r>
    </w:p>
    <w:p w14:paraId="4C8C2068" w14:textId="77777777" w:rsidR="001E42E5" w:rsidRPr="007210B0" w:rsidRDefault="001E42E5" w:rsidP="001E42E5">
      <w:pPr>
        <w:rPr>
          <w:b/>
          <w:i/>
        </w:rPr>
      </w:pPr>
      <w:r w:rsidRPr="007210B0">
        <w:rPr>
          <w:b/>
          <w:i/>
        </w:rPr>
        <w:t>T: select from trade where SYMBOL="S"$ symbol_, EXCHANGE=</w:t>
      </w:r>
      <w:proofErr w:type="spellStart"/>
      <w:r w:rsidRPr="007210B0">
        <w:rPr>
          <w:b/>
          <w:i/>
        </w:rPr>
        <w:t>exch</w:t>
      </w:r>
      <w:proofErr w:type="spellEnd"/>
      <w:r w:rsidRPr="007210B0">
        <w:rPr>
          <w:b/>
          <w:i/>
        </w:rPr>
        <w:t>_, COND in (`</w:t>
      </w:r>
      <w:proofErr w:type="gramStart"/>
      <w:r w:rsidRPr="007210B0">
        <w:rPr>
          <w:b/>
          <w:i/>
        </w:rPr>
        <w:t>;`</w:t>
      </w:r>
      <w:proofErr w:type="gramEnd"/>
      <w:r w:rsidRPr="007210B0">
        <w:rPr>
          <w:b/>
          <w:i/>
        </w:rPr>
        <w:t xml:space="preserve">$"F";`$"@";`$"@F"); </w:t>
      </w:r>
    </w:p>
    <w:p w14:paraId="36C40F06" w14:textId="77777777" w:rsidR="001E42E5" w:rsidRPr="007210B0" w:rsidRDefault="001E42E5" w:rsidP="001E42E5">
      <w:pPr>
        <w:rPr>
          <w:b/>
          <w:i/>
        </w:rPr>
      </w:pPr>
      <w:proofErr w:type="gramStart"/>
      <w:r w:rsidRPr="007210B0">
        <w:rPr>
          <w:b/>
          <w:i/>
        </w:rPr>
        <w:t>t</w:t>
      </w:r>
      <w:proofErr w:type="gramEnd"/>
      <w:r w:rsidRPr="007210B0">
        <w:rPr>
          <w:b/>
          <w:i/>
        </w:rPr>
        <w:t xml:space="preserve">: ((cols trade), `CNT) </w:t>
      </w:r>
      <w:proofErr w:type="spellStart"/>
      <w:r w:rsidRPr="007210B0">
        <w:rPr>
          <w:b/>
          <w:i/>
        </w:rPr>
        <w:t>xcols</w:t>
      </w:r>
      <w:proofErr w:type="spellEnd"/>
      <w:r w:rsidRPr="007210B0">
        <w:rPr>
          <w:b/>
          <w:i/>
        </w:rPr>
        <w:t xml:space="preserve"> </w:t>
      </w:r>
      <w:proofErr w:type="spellStart"/>
      <w:r w:rsidRPr="007210B0">
        <w:rPr>
          <w:b/>
          <w:i/>
        </w:rPr>
        <w:t>time_ruler</w:t>
      </w:r>
      <w:proofErr w:type="spellEnd"/>
      <w:r w:rsidRPr="007210B0">
        <w:rPr>
          <w:b/>
          <w:i/>
        </w:rPr>
        <w:t xml:space="preserve">_ ,' </w:t>
      </w:r>
    </w:p>
    <w:p w14:paraId="1A811979" w14:textId="77777777" w:rsidR="001E42E5" w:rsidRPr="007210B0" w:rsidRDefault="001E42E5" w:rsidP="001E42E5">
      <w:pPr>
        <w:rPr>
          <w:b/>
          <w:i/>
        </w:rPr>
      </w:pPr>
      <w:r w:rsidRPr="007210B0">
        <w:rPr>
          <w:b/>
          <w:i/>
        </w:rPr>
        <w:t>(</w:t>
      </w:r>
      <w:proofErr w:type="gramStart"/>
      <w:r w:rsidRPr="007210B0">
        <w:rPr>
          <w:b/>
          <w:i/>
        </w:rPr>
        <w:t>update</w:t>
      </w:r>
      <w:proofErr w:type="gramEnd"/>
      <w:r w:rsidRPr="007210B0">
        <w:rPr>
          <w:b/>
          <w:i/>
        </w:rPr>
        <w:t xml:space="preserve"> </w:t>
      </w:r>
      <w:proofErr w:type="spellStart"/>
      <w:r w:rsidRPr="007210B0">
        <w:rPr>
          <w:b/>
          <w:i/>
        </w:rPr>
        <w:t>CNT:i</w:t>
      </w:r>
      <w:proofErr w:type="spellEnd"/>
      <w:r w:rsidRPr="007210B0">
        <w:rPr>
          <w:b/>
          <w:i/>
        </w:rPr>
        <w:t xml:space="preserve"> from T) </w:t>
      </w:r>
      <w:proofErr w:type="spellStart"/>
      <w:r w:rsidRPr="007210B0">
        <w:rPr>
          <w:b/>
          <w:i/>
        </w:rPr>
        <w:t>asof</w:t>
      </w:r>
      <w:proofErr w:type="spellEnd"/>
      <w:r w:rsidRPr="007210B0">
        <w:rPr>
          <w:b/>
          <w:i/>
        </w:rPr>
        <w:t xml:space="preserve"> </w:t>
      </w:r>
    </w:p>
    <w:p w14:paraId="65BAE496" w14:textId="77777777" w:rsidR="001E42E5" w:rsidRPr="007210B0" w:rsidRDefault="001E42E5" w:rsidP="001E42E5">
      <w:pPr>
        <w:rPr>
          <w:b/>
          <w:i/>
        </w:rPr>
      </w:pPr>
      <w:proofErr w:type="gramStart"/>
      <w:r w:rsidRPr="007210B0">
        <w:rPr>
          <w:b/>
          <w:i/>
        </w:rPr>
        <w:t>time</w:t>
      </w:r>
      <w:proofErr w:type="gramEnd"/>
      <w:r w:rsidRPr="007210B0">
        <w:rPr>
          <w:b/>
          <w:i/>
        </w:rPr>
        <w:t xml:space="preserve"> ruler ; </w:t>
      </w:r>
    </w:p>
    <w:p w14:paraId="4DE04015" w14:textId="77777777" w:rsidR="001E42E5" w:rsidRDefault="001E42E5" w:rsidP="001E42E5">
      <w:pPr>
        <w:spacing w:before="120"/>
        <w:rPr>
          <w:lang w:val="fr-FR"/>
        </w:rPr>
      </w:pPr>
    </w:p>
    <w:p w14:paraId="2F074D8E" w14:textId="77777777" w:rsidR="001E42E5" w:rsidRDefault="001E42E5" w:rsidP="001E42E5">
      <w:pPr>
        <w:spacing w:before="120"/>
        <w:rPr>
          <w:rFonts w:ascii="Times New Roman" w:hAnsi="Times New Roman"/>
        </w:rPr>
      </w:pPr>
      <w:r>
        <w:rPr>
          <w:lang w:val="fr-FR"/>
        </w:rPr>
        <w:t xml:space="preserve">-- </w:t>
      </w:r>
      <w:proofErr w:type="spellStart"/>
      <w:r>
        <w:rPr>
          <w:lang w:val="fr-FR"/>
        </w:rPr>
        <w:t>Result</w:t>
      </w:r>
      <w:proofErr w:type="spellEnd"/>
      <w:r>
        <w:rPr>
          <w:lang w:val="fr-FR"/>
        </w:rPr>
        <w:t xml:space="preserve"> --</w:t>
      </w:r>
    </w:p>
    <w:tbl>
      <w:tblPr>
        <w:tblW w:w="7920" w:type="dxa"/>
        <w:jc w:val="center"/>
        <w:tblInd w:w="93" w:type="dxa"/>
        <w:tblLook w:val="04A0" w:firstRow="1" w:lastRow="0" w:firstColumn="1" w:lastColumn="0" w:noHBand="0" w:noVBand="1"/>
      </w:tblPr>
      <w:tblGrid>
        <w:gridCol w:w="1203"/>
        <w:gridCol w:w="1586"/>
        <w:gridCol w:w="1568"/>
        <w:gridCol w:w="1077"/>
        <w:gridCol w:w="832"/>
        <w:gridCol w:w="729"/>
        <w:gridCol w:w="874"/>
        <w:gridCol w:w="222"/>
      </w:tblGrid>
      <w:tr w:rsidR="001E42E5" w:rsidRPr="006A5B5F" w14:paraId="4A9EBD89" w14:textId="77777777" w:rsidTr="001E42E5">
        <w:trPr>
          <w:trHeight w:val="300"/>
          <w:jc w:val="center"/>
        </w:trPr>
        <w:tc>
          <w:tcPr>
            <w:tcW w:w="7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17F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Table T</w:t>
            </w:r>
          </w:p>
        </w:tc>
      </w:tr>
      <w:tr w:rsidR="001E42E5" w:rsidRPr="006A5B5F" w14:paraId="7EA84645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1F1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910A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F983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EXCHANGE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D801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67CC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BF46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A2D1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COND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0337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5E640277" w14:textId="77777777" w:rsidTr="001E42E5">
        <w:trPr>
          <w:trHeight w:val="300"/>
          <w:jc w:val="center"/>
        </w:trPr>
        <w:tc>
          <w:tcPr>
            <w:tcW w:w="5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B77C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-------------------------------------------------------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D19C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250A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C288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A356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3C595636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8278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1D5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8EF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8DB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30:18.0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867C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16.82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0BF3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5F5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56D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2FE7E14C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17A1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564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A781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F069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30:36.0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98E1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B41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098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5F7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3F4D54C5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F9B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20B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F54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D5D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30:36.0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A1E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A867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6BE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749C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6E466CD6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EA1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B2F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B1CC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CEA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30:36.0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AE73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16.76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1EF6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8B27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0B17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354E0A79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34C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3A1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4E7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F717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30:43.0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F37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DCD9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53E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0A41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5C9EA725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99E8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012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B43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AE38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30:43.0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5BD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CAC6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0A4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669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03FDFFD3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17EC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9EA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AE4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C1B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30:49.0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614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16.71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4FD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82D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41E1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7D5B9494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0623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474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45F7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EB4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31:00.0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AE66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16.73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7478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EB59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814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446C0878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ECB9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51E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8C1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312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31:30.0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0E8B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16.74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A38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E19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064A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7386A09B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B749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D6799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50F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F637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31:31.0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82E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D45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7BB3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4C0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3B5DB071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4D4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5C4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DDD3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B80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32:21.0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A0B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609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F98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F81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7A447560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BA17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D26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AA2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FB5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32:28.0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529C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287B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A943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3A1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0BF7805D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D3F8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A0B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761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F466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32:43.0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AEB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9AA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2D11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B47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2FBA699D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286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EA18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3DF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E1E7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32:49.0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19DB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16.77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D69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B47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5A99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7ABE3618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713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57B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DFE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6103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33:31.0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88BB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433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F07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DA0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5D94D691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3FE9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BDF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6AF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906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33:32.0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A79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0BB9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483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A24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6BF7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546940EE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71D6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ED9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B0D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ECE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33:32.0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70B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8819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17B3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0818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42E2CFB9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DDD9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C38B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930C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0E66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33:32.0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2D2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2F2A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58D7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103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212DF85A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C4B3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CE5B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7643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D62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33:43.0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AE0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298B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2100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706A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@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982E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46FF2EDE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4DCA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27F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B94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638A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33:43.0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712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16.75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FFED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F7A6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5B5F">
              <w:rPr>
                <w:rFonts w:ascii="Calibri" w:eastAsia="Times New Roman" w:hAnsi="Calibri" w:cs="Times New Roman"/>
                <w:color w:val="000000"/>
              </w:rPr>
              <w:t>@</w:t>
            </w: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58E5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6A5B5F" w14:paraId="259B10FF" w14:textId="77777777" w:rsidTr="001E42E5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E738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A5B5F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gram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30C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14AF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5CBB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6600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CF6A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DEF2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8E54" w14:textId="77777777" w:rsidR="001E42E5" w:rsidRPr="006A5B5F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8E7D05E" w14:textId="77777777" w:rsidR="001E42E5" w:rsidRDefault="001E42E5" w:rsidP="001E42E5">
      <w:pPr>
        <w:spacing w:before="120"/>
        <w:rPr>
          <w:rFonts w:ascii="Times New Roman" w:hAnsi="Times New Roman"/>
        </w:rPr>
      </w:pPr>
    </w:p>
    <w:tbl>
      <w:tblPr>
        <w:tblW w:w="7920" w:type="dxa"/>
        <w:jc w:val="center"/>
        <w:tblInd w:w="93" w:type="dxa"/>
        <w:tblLook w:val="04A0" w:firstRow="1" w:lastRow="0" w:firstColumn="1" w:lastColumn="0" w:noHBand="0" w:noVBand="1"/>
      </w:tblPr>
      <w:tblGrid>
        <w:gridCol w:w="1104"/>
        <w:gridCol w:w="1456"/>
        <w:gridCol w:w="1439"/>
        <w:gridCol w:w="989"/>
        <w:gridCol w:w="905"/>
        <w:gridCol w:w="669"/>
        <w:gridCol w:w="802"/>
        <w:gridCol w:w="556"/>
      </w:tblGrid>
      <w:tr w:rsidR="001E42E5" w:rsidRPr="007B58AC" w14:paraId="0480F02D" w14:textId="77777777" w:rsidTr="001E42E5">
        <w:trPr>
          <w:trHeight w:val="300"/>
          <w:jc w:val="center"/>
        </w:trPr>
        <w:tc>
          <w:tcPr>
            <w:tcW w:w="7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75CD" w14:textId="77777777" w:rsidR="001E42E5" w:rsidRPr="007B58AC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Table t</w:t>
            </w:r>
          </w:p>
        </w:tc>
      </w:tr>
      <w:tr w:rsidR="001E42E5" w:rsidRPr="007B58AC" w14:paraId="1EE67CA7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9263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D657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8A4A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EXCHANGE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2C0C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A92C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A42D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05C0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COND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6175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CNT</w:t>
            </w:r>
          </w:p>
        </w:tc>
      </w:tr>
      <w:tr w:rsidR="001E42E5" w:rsidRPr="007B58AC" w14:paraId="4EE3E2BB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E086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1D98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0A71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49B1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00:00.0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17CB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9066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881A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0843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</w:tr>
      <w:tr w:rsidR="001E42E5" w:rsidRPr="007B58AC" w14:paraId="447DC23C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0B75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5414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7588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BC51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01:00.0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6E6E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473A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7108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2E7F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</w:tr>
      <w:tr w:rsidR="001E42E5" w:rsidRPr="007B58AC" w14:paraId="77875BAC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5AA1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9C5F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9FBB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C41E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02:00.0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7E0D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199AF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83B3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3B8E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</w:tr>
      <w:tr w:rsidR="001E42E5" w:rsidRPr="007B58AC" w14:paraId="4E325CCC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D251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3894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66B9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A2B1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03:00.0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582F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F4E3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A54B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1FC3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</w:tr>
      <w:tr w:rsidR="001E42E5" w:rsidRPr="007B58AC" w14:paraId="3ED597EA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D998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941B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9B43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2FD0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04:00.0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E335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14EA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1260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@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C925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1E42E5" w:rsidRPr="007B58AC" w14:paraId="33D9DFA8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AF12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0ED2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5A7E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6333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05:00.0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63B0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0758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7B7D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1D97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</w:tr>
      <w:tr w:rsidR="001E42E5" w:rsidRPr="007B58AC" w14:paraId="21EEA1EB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F38B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E83A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AC8B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4888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06:00.0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62CC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FA55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80FF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829E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</w:tr>
      <w:tr w:rsidR="001E42E5" w:rsidRPr="007B58AC" w14:paraId="45EA1FBE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88E4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6879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B509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F443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07:00.0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6796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B6A5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808E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8C4D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</w:tr>
      <w:tr w:rsidR="001E42E5" w:rsidRPr="007B58AC" w14:paraId="30A4648B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9797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44FB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5C2E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0216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08:00.0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FABB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B1C6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CA99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4F56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</w:tr>
      <w:tr w:rsidR="001E42E5" w:rsidRPr="007B58AC" w14:paraId="0C694576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FB38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5B34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94C9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B405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09:00.0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E4DB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7282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D3F8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BCEB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</w:tr>
      <w:tr w:rsidR="001E42E5" w:rsidRPr="007B58AC" w14:paraId="558EB556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7B49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7AEE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ED61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71D0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10:00.0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0EA8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118F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5C37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6579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</w:tr>
      <w:tr w:rsidR="001E42E5" w:rsidRPr="007B58AC" w14:paraId="1EF40A0E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9109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FC94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B2B3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5D4F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11:00.0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8946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19B9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9922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9FC5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</w:tr>
      <w:tr w:rsidR="001E42E5" w:rsidRPr="007B58AC" w14:paraId="2D7A9B27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8B7D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EA11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55BC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D2AD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12:00.0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3EB2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F248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6FCC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D56D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</w:tr>
      <w:tr w:rsidR="001E42E5" w:rsidRPr="007B58AC" w14:paraId="5A0A5EF1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F804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8AEC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2E90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384F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13:00.0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FB0E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FF15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AEE7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D1CC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</w:tr>
      <w:tr w:rsidR="001E42E5" w:rsidRPr="007B58AC" w14:paraId="3ABCB708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29AD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C1CA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4A75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4FCF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14:00.0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81DB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773C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4058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3A14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</w:tr>
      <w:tr w:rsidR="001E42E5" w:rsidRPr="007B58AC" w14:paraId="4C7C378E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765C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9A0F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2E5B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2B1C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15:00.0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80AC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4CD4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5515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C7F8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</w:tr>
      <w:tr w:rsidR="001E42E5" w:rsidRPr="007B58AC" w14:paraId="7052930B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20D8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EBA3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BF02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6DB1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0176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BD66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A801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FFD0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</w:tr>
      <w:tr w:rsidR="001E42E5" w:rsidRPr="007B58AC" w14:paraId="7281C079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0DF3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EDFA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93B3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E185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17:00.0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543B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16.645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15A7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86AC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@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80FA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</w:tr>
      <w:tr w:rsidR="001E42E5" w:rsidRPr="007B58AC" w14:paraId="122822A9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D0FF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CE56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6AEC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A39E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18:00.0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D3F7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9654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E80F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@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7598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</w:tr>
      <w:tr w:rsidR="001E42E5" w:rsidRPr="007B58AC" w14:paraId="61A06973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6A17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ACC6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1F83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E0E4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19:00.0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9837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16.63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6CE5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4AC8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C056" w14:textId="77777777" w:rsidR="001E42E5" w:rsidRPr="007B58AC" w:rsidRDefault="001E42E5" w:rsidP="001E42E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58AC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</w:tr>
      <w:tr w:rsidR="001E42E5" w:rsidRPr="007B58AC" w14:paraId="4D739B72" w14:textId="77777777" w:rsidTr="001E42E5">
        <w:trPr>
          <w:trHeight w:val="300"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422F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B58AC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E402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FFE2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752A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B3F5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A6D4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F146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F799" w14:textId="77777777" w:rsidR="001E42E5" w:rsidRPr="007B58AC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71F4FB6" w14:textId="77777777" w:rsidR="001E42E5" w:rsidRPr="001E42E5" w:rsidRDefault="001E42E5" w:rsidP="001E42E5">
      <w:pPr>
        <w:spacing w:before="120"/>
        <w:rPr>
          <w:rFonts w:cs="Times New Roman"/>
        </w:rPr>
      </w:pPr>
      <w:r w:rsidRPr="001E42E5">
        <w:rPr>
          <w:rFonts w:cs="Times New Roman"/>
        </w:rPr>
        <w:t>Three steps in this query:</w:t>
      </w:r>
    </w:p>
    <w:p w14:paraId="3741D727" w14:textId="77777777" w:rsidR="001E42E5" w:rsidRPr="001E42E5" w:rsidRDefault="001E42E5" w:rsidP="001E42E5">
      <w:pPr>
        <w:pStyle w:val="ListParagraph"/>
        <w:numPr>
          <w:ilvl w:val="0"/>
          <w:numId w:val="17"/>
        </w:numPr>
        <w:spacing w:before="120"/>
        <w:rPr>
          <w:rFonts w:cs="Times New Roman"/>
        </w:rPr>
      </w:pPr>
      <w:r w:rsidRPr="001E42E5">
        <w:rPr>
          <w:rFonts w:cs="Times New Roman"/>
        </w:rPr>
        <w:t>Add implied col CNT to table T.</w:t>
      </w:r>
    </w:p>
    <w:p w14:paraId="73E7CB6E" w14:textId="77777777" w:rsidR="001E42E5" w:rsidRPr="001E42E5" w:rsidRDefault="001E42E5" w:rsidP="001E42E5">
      <w:pPr>
        <w:pStyle w:val="ListParagraph"/>
        <w:numPr>
          <w:ilvl w:val="0"/>
          <w:numId w:val="17"/>
        </w:numPr>
        <w:spacing w:before="120"/>
        <w:rPr>
          <w:rFonts w:cs="Times New Roman"/>
        </w:rPr>
      </w:pPr>
      <w:proofErr w:type="spellStart"/>
      <w:r w:rsidRPr="001E42E5">
        <w:rPr>
          <w:rFonts w:cs="Times New Roman"/>
        </w:rPr>
        <w:t>Asof</w:t>
      </w:r>
      <w:proofErr w:type="spellEnd"/>
      <w:r w:rsidRPr="001E42E5">
        <w:rPr>
          <w:rFonts w:cs="Times New Roman"/>
        </w:rPr>
        <w:t xml:space="preserve"> join with table </w:t>
      </w:r>
      <w:proofErr w:type="spellStart"/>
      <w:r w:rsidRPr="001E42E5">
        <w:rPr>
          <w:rFonts w:cs="Times New Roman"/>
        </w:rPr>
        <w:t>time_ruler.</w:t>
      </w:r>
    </w:p>
    <w:p w14:paraId="1E743A1E" w14:textId="77777777" w:rsidR="001E42E5" w:rsidRPr="001E42E5" w:rsidRDefault="001E42E5" w:rsidP="001E42E5">
      <w:pPr>
        <w:pStyle w:val="ListParagraph"/>
        <w:numPr>
          <w:ilvl w:val="0"/>
          <w:numId w:val="17"/>
        </w:numPr>
        <w:spacing w:before="120"/>
        <w:rPr>
          <w:rFonts w:cs="Times New Roman"/>
        </w:rPr>
      </w:pPr>
      <w:proofErr w:type="spellEnd"/>
      <w:r w:rsidRPr="001E42E5">
        <w:rPr>
          <w:rFonts w:cs="Times New Roman"/>
        </w:rPr>
        <w:t>Add col name CNT to the col names and rearrange the table cols and assign it to t.</w:t>
      </w:r>
    </w:p>
    <w:p w14:paraId="6BE64DD0" w14:textId="77777777" w:rsidR="001E42E5" w:rsidRDefault="001E42E5" w:rsidP="001E42E5">
      <w:pPr>
        <w:pStyle w:val="Heading2"/>
        <w:rPr>
          <w:rFonts w:eastAsiaTheme="minorHAnsi"/>
          <w:lang w:val="fr-FR"/>
        </w:rPr>
      </w:pPr>
      <w:r w:rsidRPr="001E42E5">
        <w:rPr>
          <w:rFonts w:eastAsiaTheme="minorHAnsi"/>
          <w:lang w:val="fr-FR"/>
        </w:rPr>
        <w:t xml:space="preserve">(c) Execute the commands, report and explain your result </w:t>
      </w:r>
    </w:p>
    <w:p w14:paraId="7D441840" w14:textId="77777777" w:rsidR="007210B0" w:rsidRPr="007210B0" w:rsidRDefault="001E42E5" w:rsidP="007210B0">
      <w:pPr>
        <w:spacing w:before="120"/>
        <w:rPr>
          <w:b/>
        </w:rPr>
      </w:pPr>
      <w:r w:rsidRPr="007210B0">
        <w:rPr>
          <w:b/>
          <w:lang w:val="fr-FR"/>
        </w:rPr>
        <w:t xml:space="preserve">-- </w:t>
      </w:r>
      <w:r w:rsidR="007210B0" w:rsidRPr="007210B0">
        <w:rPr>
          <w:b/>
        </w:rPr>
        <w:t>C</w:t>
      </w:r>
      <w:r w:rsidRPr="007210B0">
        <w:rPr>
          <w:b/>
        </w:rPr>
        <w:t>ode</w:t>
      </w:r>
      <w:r w:rsidR="007210B0" w:rsidRPr="007210B0">
        <w:rPr>
          <w:b/>
        </w:rPr>
        <w:t xml:space="preserve"> –</w:t>
      </w:r>
      <w:r w:rsidRPr="007210B0">
        <w:rPr>
          <w:b/>
        </w:rPr>
        <w:t xml:space="preserve"> </w:t>
      </w:r>
      <w:r w:rsidR="007210B0" w:rsidRPr="007210B0">
        <w:rPr>
          <w:b/>
        </w:rPr>
        <w:br/>
      </w:r>
      <w:proofErr w:type="gramStart"/>
      <w:r w:rsidRPr="007210B0">
        <w:rPr>
          <w:b/>
          <w:i/>
        </w:rPr>
        <w:t>t[</w:t>
      </w:r>
      <w:proofErr w:type="gramEnd"/>
      <w:r w:rsidRPr="007210B0">
        <w:rPr>
          <w:b/>
          <w:i/>
        </w:rPr>
        <w:t>`CNT]</w:t>
      </w:r>
    </w:p>
    <w:p w14:paraId="38633A79" w14:textId="77777777" w:rsidR="007210B0" w:rsidRDefault="007210B0" w:rsidP="007210B0">
      <w:pPr>
        <w:spacing w:before="120"/>
      </w:pPr>
      <w:r>
        <w:t>-- Result --</w:t>
      </w:r>
      <w:r w:rsidR="001E42E5" w:rsidRPr="007210B0">
        <w:t xml:space="preserve"> </w:t>
      </w:r>
    </w:p>
    <w:p w14:paraId="51C70B19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 xml:space="preserve">166 180 195 </w:t>
      </w:r>
      <w:proofErr w:type="spellStart"/>
      <w:r w:rsidRPr="007210B0">
        <w:rPr>
          <w:rFonts w:cs="Menlo Regular"/>
          <w:color w:val="000000"/>
          <w:sz w:val="22"/>
        </w:rPr>
        <w:t>195</w:t>
      </w:r>
      <w:proofErr w:type="spellEnd"/>
      <w:r w:rsidRPr="007210B0">
        <w:rPr>
          <w:rFonts w:cs="Menlo Regular"/>
          <w:color w:val="000000"/>
          <w:sz w:val="22"/>
        </w:rPr>
        <w:t xml:space="preserve"> 200 222 223 229 235 </w:t>
      </w:r>
      <w:proofErr w:type="spellStart"/>
      <w:r w:rsidRPr="007210B0">
        <w:rPr>
          <w:rFonts w:cs="Menlo Regular"/>
          <w:color w:val="000000"/>
          <w:sz w:val="22"/>
        </w:rPr>
        <w:t>235</w:t>
      </w:r>
      <w:proofErr w:type="spellEnd"/>
      <w:r w:rsidRPr="007210B0">
        <w:rPr>
          <w:rFonts w:cs="Menlo Regular"/>
          <w:color w:val="000000"/>
          <w:sz w:val="22"/>
        </w:rPr>
        <w:t xml:space="preserve"> 237 </w:t>
      </w:r>
      <w:proofErr w:type="spellStart"/>
      <w:r w:rsidRPr="007210B0">
        <w:rPr>
          <w:rFonts w:cs="Menlo Regular"/>
          <w:color w:val="000000"/>
          <w:sz w:val="22"/>
        </w:rPr>
        <w:t>237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237</w:t>
      </w:r>
      <w:proofErr w:type="spellEnd"/>
      <w:r w:rsidRPr="007210B0">
        <w:rPr>
          <w:rFonts w:cs="Menlo Regular"/>
          <w:color w:val="000000"/>
          <w:sz w:val="22"/>
        </w:rPr>
        <w:t xml:space="preserve"> 252 261 </w:t>
      </w:r>
      <w:proofErr w:type="spellStart"/>
      <w:r w:rsidRPr="007210B0">
        <w:rPr>
          <w:rFonts w:cs="Menlo Regular"/>
          <w:color w:val="000000"/>
          <w:sz w:val="22"/>
        </w:rPr>
        <w:t>261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261</w:t>
      </w:r>
      <w:proofErr w:type="spellEnd"/>
      <w:r w:rsidRPr="007210B0">
        <w:rPr>
          <w:rFonts w:cs="Menlo Regular"/>
          <w:color w:val="000000"/>
          <w:sz w:val="22"/>
        </w:rPr>
        <w:t xml:space="preserve"> 262 264 2</w:t>
      </w:r>
      <w:proofErr w:type="gramStart"/>
      <w:r w:rsidRPr="007210B0">
        <w:rPr>
          <w:rFonts w:cs="Menlo Regular"/>
          <w:color w:val="000000"/>
          <w:sz w:val="22"/>
        </w:rPr>
        <w:t>..</w:t>
      </w:r>
      <w:proofErr w:type="gramEnd"/>
    </w:p>
    <w:p w14:paraId="5C01A170" w14:textId="77777777" w:rsidR="001E42E5" w:rsidRPr="007210B0" w:rsidRDefault="007210B0" w:rsidP="001E42E5">
      <w:pPr>
        <w:spacing w:before="120"/>
      </w:pPr>
      <w:r>
        <w:t>-- Explanation --</w:t>
      </w:r>
      <w:r>
        <w:br/>
        <w:t>Return</w:t>
      </w:r>
      <w:r w:rsidR="001E42E5" w:rsidRPr="007210B0">
        <w:t xml:space="preserve"> the col CNT of table t as a list.</w:t>
      </w:r>
    </w:p>
    <w:p w14:paraId="459B19FB" w14:textId="77777777" w:rsidR="001E42E5" w:rsidRPr="007210B0" w:rsidRDefault="001E42E5" w:rsidP="001E42E5">
      <w:pPr>
        <w:spacing w:before="120"/>
      </w:pPr>
    </w:p>
    <w:p w14:paraId="6A409948" w14:textId="77777777" w:rsidR="001E42E5" w:rsidRPr="007210B0" w:rsidRDefault="007210B0" w:rsidP="001E42E5">
      <w:pPr>
        <w:spacing w:before="120"/>
        <w:rPr>
          <w:b/>
        </w:rPr>
      </w:pPr>
      <w:r w:rsidRPr="007210B0">
        <w:rPr>
          <w:b/>
        </w:rPr>
        <w:t>-- Code --</w:t>
      </w:r>
      <w:r w:rsidR="001E42E5" w:rsidRPr="007210B0">
        <w:rPr>
          <w:b/>
        </w:rPr>
        <w:t xml:space="preserve"> </w:t>
      </w:r>
      <w:r w:rsidRPr="007210B0">
        <w:rPr>
          <w:b/>
        </w:rPr>
        <w:br/>
      </w:r>
      <w:r w:rsidR="001E42E5" w:rsidRPr="007210B0">
        <w:rPr>
          <w:b/>
          <w:i/>
        </w:rPr>
        <w:t xml:space="preserve">count </w:t>
      </w:r>
      <w:proofErr w:type="gramStart"/>
      <w:r w:rsidR="001E42E5" w:rsidRPr="007210B0">
        <w:rPr>
          <w:b/>
          <w:i/>
        </w:rPr>
        <w:t>t[</w:t>
      </w:r>
      <w:proofErr w:type="gramEnd"/>
      <w:r w:rsidR="001E42E5" w:rsidRPr="007210B0">
        <w:rPr>
          <w:b/>
          <w:i/>
        </w:rPr>
        <w:t>`CNT]</w:t>
      </w:r>
    </w:p>
    <w:p w14:paraId="4B455CF6" w14:textId="77777777" w:rsidR="001E42E5" w:rsidRPr="007210B0" w:rsidRDefault="007210B0" w:rsidP="001E42E5">
      <w:pPr>
        <w:spacing w:before="120"/>
      </w:pPr>
      <w:r>
        <w:t>-- Result --</w:t>
      </w:r>
      <w:r w:rsidR="001E42E5" w:rsidRPr="007210B0">
        <w:t xml:space="preserve"> </w:t>
      </w:r>
      <w:r>
        <w:br/>
      </w:r>
      <w:r w:rsidR="001E42E5" w:rsidRPr="007210B0">
        <w:t>301</w:t>
      </w:r>
    </w:p>
    <w:p w14:paraId="3F0C223C" w14:textId="77777777" w:rsidR="001E42E5" w:rsidRPr="007210B0" w:rsidRDefault="007210B0" w:rsidP="001E42E5">
      <w:pPr>
        <w:spacing w:before="120"/>
      </w:pPr>
      <w:r>
        <w:t>-- Explanation --</w:t>
      </w:r>
      <w:r>
        <w:br/>
        <w:t>Count the number of elements in the</w:t>
      </w:r>
      <w:r w:rsidR="001E42E5" w:rsidRPr="007210B0">
        <w:t xml:space="preserve"> list.</w:t>
      </w:r>
    </w:p>
    <w:p w14:paraId="4F8A1B9B" w14:textId="77777777" w:rsidR="001E42E5" w:rsidRPr="007210B0" w:rsidRDefault="001E42E5" w:rsidP="001E42E5">
      <w:pPr>
        <w:spacing w:before="120"/>
      </w:pPr>
    </w:p>
    <w:p w14:paraId="0051F1EA" w14:textId="77777777" w:rsidR="007210B0" w:rsidRDefault="007210B0" w:rsidP="007210B0">
      <w:pPr>
        <w:spacing w:before="120"/>
      </w:pPr>
      <w:r>
        <w:t>-- Code --</w:t>
      </w:r>
      <w:r w:rsidR="001E42E5" w:rsidRPr="007210B0">
        <w:t xml:space="preserve"> </w:t>
      </w:r>
      <w:r>
        <w:br/>
      </w:r>
      <w:proofErr w:type="gramStart"/>
      <w:r w:rsidR="001E42E5" w:rsidRPr="007210B0">
        <w:t>T[</w:t>
      </w:r>
      <w:proofErr w:type="gramEnd"/>
      <w:r w:rsidR="001E42E5" w:rsidRPr="007210B0">
        <w:t>`SIZE]</w:t>
      </w:r>
    </w:p>
    <w:p w14:paraId="62BA40FF" w14:textId="77777777" w:rsidR="001E42E5" w:rsidRPr="007210B0" w:rsidRDefault="007210B0" w:rsidP="007210B0">
      <w:pPr>
        <w:spacing w:before="120"/>
      </w:pPr>
      <w:r>
        <w:t>-- Result --</w:t>
      </w:r>
      <w:r w:rsidR="001E42E5" w:rsidRPr="007210B0">
        <w:t xml:space="preserve"> </w:t>
      </w:r>
      <w:r>
        <w:br/>
      </w:r>
      <w:r w:rsidR="001E42E5" w:rsidRPr="007210B0">
        <w:rPr>
          <w:rFonts w:cs="Menlo Regular"/>
          <w:color w:val="000000"/>
          <w:sz w:val="22"/>
        </w:rPr>
        <w:t xml:space="preserve">100 </w:t>
      </w:r>
      <w:proofErr w:type="spellStart"/>
      <w:r w:rsidR="001E42E5" w:rsidRPr="007210B0">
        <w:rPr>
          <w:rFonts w:cs="Menlo Regular"/>
          <w:color w:val="000000"/>
          <w:sz w:val="22"/>
        </w:rPr>
        <w:t>100</w:t>
      </w:r>
      <w:proofErr w:type="spellEnd"/>
      <w:r w:rsidR="001E42E5" w:rsidRPr="007210B0">
        <w:rPr>
          <w:rFonts w:cs="Menlo Regular"/>
          <w:color w:val="000000"/>
          <w:sz w:val="22"/>
        </w:rPr>
        <w:t xml:space="preserve"> </w:t>
      </w:r>
      <w:proofErr w:type="spellStart"/>
      <w:r w:rsidR="001E42E5" w:rsidRPr="007210B0">
        <w:rPr>
          <w:rFonts w:cs="Menlo Regular"/>
          <w:color w:val="000000"/>
          <w:sz w:val="22"/>
        </w:rPr>
        <w:t>100</w:t>
      </w:r>
      <w:proofErr w:type="spellEnd"/>
      <w:r w:rsidR="001E42E5" w:rsidRPr="007210B0">
        <w:rPr>
          <w:rFonts w:cs="Menlo Regular"/>
          <w:color w:val="000000"/>
          <w:sz w:val="22"/>
        </w:rPr>
        <w:t xml:space="preserve"> 1400 400 100 </w:t>
      </w:r>
      <w:proofErr w:type="spellStart"/>
      <w:r w:rsidR="001E42E5" w:rsidRPr="007210B0">
        <w:rPr>
          <w:rFonts w:cs="Menlo Regular"/>
          <w:color w:val="000000"/>
          <w:sz w:val="22"/>
        </w:rPr>
        <w:t>100</w:t>
      </w:r>
      <w:proofErr w:type="spellEnd"/>
      <w:r w:rsidR="001E42E5" w:rsidRPr="007210B0">
        <w:rPr>
          <w:rFonts w:cs="Menlo Regular"/>
          <w:color w:val="000000"/>
          <w:sz w:val="22"/>
        </w:rPr>
        <w:t xml:space="preserve"> 300 400 300 200 1400 300 1000 100 483 500 900 21</w:t>
      </w:r>
      <w:proofErr w:type="gramStart"/>
      <w:r w:rsidR="001E42E5" w:rsidRPr="007210B0">
        <w:rPr>
          <w:rFonts w:cs="Menlo Regular"/>
          <w:color w:val="000000"/>
          <w:sz w:val="22"/>
        </w:rPr>
        <w:t>..</w:t>
      </w:r>
      <w:proofErr w:type="gramEnd"/>
    </w:p>
    <w:p w14:paraId="1E5C702D" w14:textId="77777777" w:rsidR="001E42E5" w:rsidRPr="007210B0" w:rsidRDefault="007210B0" w:rsidP="001E42E5">
      <w:pPr>
        <w:spacing w:before="120"/>
      </w:pPr>
      <w:r>
        <w:t xml:space="preserve">-- Explanation -- </w:t>
      </w:r>
      <w:r>
        <w:br/>
        <w:t>Return</w:t>
      </w:r>
      <w:r w:rsidR="001E42E5" w:rsidRPr="007210B0">
        <w:t xml:space="preserve"> the col SIZE of table T as a list.</w:t>
      </w:r>
    </w:p>
    <w:p w14:paraId="5B4821AC" w14:textId="77777777" w:rsidR="001E42E5" w:rsidRPr="007210B0" w:rsidRDefault="001E42E5" w:rsidP="001E42E5">
      <w:pPr>
        <w:spacing w:before="120"/>
      </w:pPr>
    </w:p>
    <w:p w14:paraId="7940AD94" w14:textId="77777777" w:rsidR="001E42E5" w:rsidRPr="007210B0" w:rsidRDefault="007210B0" w:rsidP="001E42E5">
      <w:pPr>
        <w:spacing w:before="120"/>
      </w:pPr>
      <w:r>
        <w:t>-- Code --</w:t>
      </w:r>
      <w:r w:rsidR="001E42E5" w:rsidRPr="007210B0">
        <w:t xml:space="preserve"> </w:t>
      </w:r>
      <w:r>
        <w:br/>
      </w:r>
      <w:r w:rsidR="001E42E5" w:rsidRPr="007210B0">
        <w:t xml:space="preserve">count </w:t>
      </w:r>
      <w:proofErr w:type="gramStart"/>
      <w:r w:rsidR="001E42E5" w:rsidRPr="007210B0">
        <w:t>T[</w:t>
      </w:r>
      <w:proofErr w:type="gramEnd"/>
      <w:r w:rsidR="001E42E5" w:rsidRPr="007210B0">
        <w:t>`SIZE]</w:t>
      </w:r>
    </w:p>
    <w:p w14:paraId="41500EC3" w14:textId="77777777" w:rsidR="001E42E5" w:rsidRPr="007210B0" w:rsidRDefault="007210B0" w:rsidP="001E42E5">
      <w:pPr>
        <w:spacing w:before="120"/>
        <w:rPr>
          <w:rFonts w:cs="Menlo Regular"/>
          <w:color w:val="000000"/>
          <w:sz w:val="22"/>
        </w:rPr>
      </w:pPr>
      <w:r>
        <w:t>-- Result --</w:t>
      </w:r>
      <w:r w:rsidR="001E42E5" w:rsidRPr="007210B0">
        <w:t xml:space="preserve"> </w:t>
      </w:r>
      <w:r>
        <w:br/>
      </w:r>
      <w:r w:rsidR="001E42E5" w:rsidRPr="007210B0">
        <w:rPr>
          <w:rFonts w:cs="Menlo Regular"/>
          <w:color w:val="000000"/>
          <w:sz w:val="22"/>
        </w:rPr>
        <w:t>1684</w:t>
      </w:r>
    </w:p>
    <w:p w14:paraId="37531C64" w14:textId="77777777" w:rsidR="001E42E5" w:rsidRPr="007210B0" w:rsidRDefault="007210B0" w:rsidP="001E42E5">
      <w:pPr>
        <w:spacing w:before="120"/>
      </w:pPr>
      <w:r>
        <w:t>-- Explanation --</w:t>
      </w:r>
      <w:r>
        <w:br/>
        <w:t>Count the number of elements in the</w:t>
      </w:r>
      <w:r w:rsidR="001E42E5" w:rsidRPr="007210B0">
        <w:t xml:space="preserve"> list.</w:t>
      </w:r>
    </w:p>
    <w:p w14:paraId="0A750219" w14:textId="77777777" w:rsidR="001E42E5" w:rsidRPr="007210B0" w:rsidRDefault="001E42E5" w:rsidP="001E42E5">
      <w:pPr>
        <w:spacing w:before="120"/>
      </w:pPr>
    </w:p>
    <w:p w14:paraId="45DE1D6C" w14:textId="77777777" w:rsidR="001E42E5" w:rsidRPr="007210B0" w:rsidRDefault="007210B0" w:rsidP="001E42E5">
      <w:pPr>
        <w:spacing w:before="120"/>
        <w:rPr>
          <w:b/>
        </w:rPr>
      </w:pPr>
      <w:r w:rsidRPr="007210B0">
        <w:rPr>
          <w:b/>
        </w:rPr>
        <w:t>-- Code --</w:t>
      </w:r>
      <w:r w:rsidRPr="007210B0">
        <w:rPr>
          <w:b/>
        </w:rPr>
        <w:br/>
      </w:r>
      <w:proofErr w:type="gramStart"/>
      <w:r w:rsidR="001E42E5" w:rsidRPr="007210B0">
        <w:rPr>
          <w:b/>
          <w:i/>
        </w:rPr>
        <w:t>t[</w:t>
      </w:r>
      <w:proofErr w:type="gramEnd"/>
      <w:r w:rsidR="001E42E5" w:rsidRPr="007210B0">
        <w:rPr>
          <w:b/>
          <w:i/>
        </w:rPr>
        <w:t>`CNT] _ T[`SIZE]</w:t>
      </w:r>
    </w:p>
    <w:p w14:paraId="751B95BE" w14:textId="77777777" w:rsidR="001E42E5" w:rsidRPr="007210B0" w:rsidRDefault="007210B0" w:rsidP="001E42E5">
      <w:pPr>
        <w:spacing w:before="120"/>
      </w:pPr>
      <w:r>
        <w:t>-- Result --</w:t>
      </w:r>
    </w:p>
    <w:p w14:paraId="3E4C8E3D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 xml:space="preserve">400 300 500 100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200 100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200 100 2892 508 100 300i</w:t>
      </w:r>
    </w:p>
    <w:p w14:paraId="19F98983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 xml:space="preserve">1100 200 </w:t>
      </w:r>
      <w:proofErr w:type="spellStart"/>
      <w:r w:rsidRPr="007210B0">
        <w:rPr>
          <w:rFonts w:cs="Menlo Regular"/>
          <w:color w:val="000000"/>
          <w:sz w:val="22"/>
        </w:rPr>
        <w:t>200</w:t>
      </w:r>
      <w:proofErr w:type="spellEnd"/>
      <w:r w:rsidRPr="007210B0">
        <w:rPr>
          <w:rFonts w:cs="Menlo Regular"/>
          <w:color w:val="000000"/>
          <w:sz w:val="22"/>
        </w:rPr>
        <w:t xml:space="preserve"> 700 200 </w:t>
      </w:r>
      <w:proofErr w:type="spellStart"/>
      <w:r w:rsidRPr="007210B0">
        <w:rPr>
          <w:rFonts w:cs="Menlo Regular"/>
          <w:color w:val="000000"/>
          <w:sz w:val="22"/>
        </w:rPr>
        <w:t>200</w:t>
      </w:r>
      <w:proofErr w:type="spellEnd"/>
      <w:r w:rsidRPr="007210B0">
        <w:rPr>
          <w:rFonts w:cs="Menlo Regular"/>
          <w:color w:val="000000"/>
          <w:sz w:val="22"/>
        </w:rPr>
        <w:t xml:space="preserve">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200 100 600 1000 100 200 100i</w:t>
      </w:r>
    </w:p>
    <w:p w14:paraId="151D27C8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>`</w:t>
      </w:r>
      <w:proofErr w:type="spellStart"/>
      <w:proofErr w:type="gramStart"/>
      <w:r w:rsidRPr="007210B0">
        <w:rPr>
          <w:rFonts w:cs="Menlo Regular"/>
          <w:color w:val="000000"/>
          <w:sz w:val="22"/>
        </w:rPr>
        <w:t>int</w:t>
      </w:r>
      <w:proofErr w:type="spellEnd"/>
      <w:proofErr w:type="gramEnd"/>
      <w:r w:rsidRPr="007210B0">
        <w:rPr>
          <w:rFonts w:cs="Menlo Regular"/>
          <w:color w:val="000000"/>
          <w:sz w:val="22"/>
        </w:rPr>
        <w:t>$()</w:t>
      </w:r>
    </w:p>
    <w:p w14:paraId="1A8BD82F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>100 1000 300 200 296i</w:t>
      </w:r>
    </w:p>
    <w:p w14:paraId="01F14338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 xml:space="preserve">300 100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200 100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1000 200 </w:t>
      </w:r>
      <w:proofErr w:type="spellStart"/>
      <w:r w:rsidRPr="007210B0">
        <w:rPr>
          <w:rFonts w:cs="Menlo Regular"/>
          <w:color w:val="000000"/>
          <w:sz w:val="22"/>
        </w:rPr>
        <w:t>200</w:t>
      </w:r>
      <w:proofErr w:type="spellEnd"/>
      <w:r w:rsidRPr="007210B0">
        <w:rPr>
          <w:rFonts w:cs="Menlo Regular"/>
          <w:color w:val="000000"/>
          <w:sz w:val="22"/>
        </w:rPr>
        <w:t xml:space="preserve"> 3700 300 100 200 100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proofErr w:type="gramStart"/>
      <w:r w:rsidRPr="007210B0">
        <w:rPr>
          <w:rFonts w:cs="Menlo Regular"/>
          <w:color w:val="000000"/>
          <w:sz w:val="22"/>
        </w:rPr>
        <w:t>..</w:t>
      </w:r>
      <w:proofErr w:type="gramEnd"/>
    </w:p>
    <w:p w14:paraId="1FAC5B0A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proofErr w:type="gramStart"/>
      <w:r w:rsidRPr="007210B0">
        <w:rPr>
          <w:rFonts w:cs="Menlo Regular"/>
          <w:color w:val="000000"/>
          <w:sz w:val="22"/>
        </w:rPr>
        <w:t>,200i</w:t>
      </w:r>
      <w:proofErr w:type="gramEnd"/>
    </w:p>
    <w:p w14:paraId="322D621B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 xml:space="preserve">100 200 </w:t>
      </w:r>
      <w:proofErr w:type="spellStart"/>
      <w:r w:rsidRPr="007210B0">
        <w:rPr>
          <w:rFonts w:cs="Menlo Regular"/>
          <w:color w:val="000000"/>
          <w:sz w:val="22"/>
        </w:rPr>
        <w:t>200</w:t>
      </w:r>
      <w:proofErr w:type="spellEnd"/>
      <w:r w:rsidRPr="007210B0">
        <w:rPr>
          <w:rFonts w:cs="Menlo Regular"/>
          <w:color w:val="000000"/>
          <w:sz w:val="22"/>
        </w:rPr>
        <w:t xml:space="preserve"> 100 700 100i</w:t>
      </w:r>
    </w:p>
    <w:p w14:paraId="12197DA1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 xml:space="preserve">200 </w:t>
      </w:r>
      <w:proofErr w:type="spellStart"/>
      <w:r w:rsidRPr="007210B0">
        <w:rPr>
          <w:rFonts w:cs="Menlo Regular"/>
          <w:color w:val="000000"/>
          <w:sz w:val="22"/>
        </w:rPr>
        <w:t>200</w:t>
      </w:r>
      <w:proofErr w:type="spellEnd"/>
      <w:r w:rsidRPr="007210B0">
        <w:rPr>
          <w:rFonts w:cs="Menlo Regular"/>
          <w:color w:val="000000"/>
          <w:sz w:val="22"/>
        </w:rPr>
        <w:t xml:space="preserve">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700i</w:t>
      </w:r>
    </w:p>
    <w:p w14:paraId="76F53877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>`</w:t>
      </w:r>
      <w:proofErr w:type="spellStart"/>
      <w:proofErr w:type="gramStart"/>
      <w:r w:rsidRPr="007210B0">
        <w:rPr>
          <w:rFonts w:cs="Menlo Regular"/>
          <w:color w:val="000000"/>
          <w:sz w:val="22"/>
        </w:rPr>
        <w:t>int</w:t>
      </w:r>
      <w:proofErr w:type="spellEnd"/>
      <w:proofErr w:type="gramEnd"/>
      <w:r w:rsidRPr="007210B0">
        <w:rPr>
          <w:rFonts w:cs="Menlo Regular"/>
          <w:color w:val="000000"/>
          <w:sz w:val="22"/>
        </w:rPr>
        <w:t>$()</w:t>
      </w:r>
    </w:p>
    <w:p w14:paraId="3884292A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>900 100i</w:t>
      </w:r>
    </w:p>
    <w:p w14:paraId="412BF485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>`</w:t>
      </w:r>
      <w:proofErr w:type="spellStart"/>
      <w:proofErr w:type="gramStart"/>
      <w:r w:rsidRPr="007210B0">
        <w:rPr>
          <w:rFonts w:cs="Menlo Regular"/>
          <w:color w:val="000000"/>
          <w:sz w:val="22"/>
        </w:rPr>
        <w:t>int</w:t>
      </w:r>
      <w:proofErr w:type="spellEnd"/>
      <w:proofErr w:type="gramEnd"/>
      <w:r w:rsidRPr="007210B0">
        <w:rPr>
          <w:rFonts w:cs="Menlo Regular"/>
          <w:color w:val="000000"/>
          <w:sz w:val="22"/>
        </w:rPr>
        <w:t>$()</w:t>
      </w:r>
    </w:p>
    <w:p w14:paraId="4E505800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>`</w:t>
      </w:r>
      <w:proofErr w:type="spellStart"/>
      <w:proofErr w:type="gramStart"/>
      <w:r w:rsidRPr="007210B0">
        <w:rPr>
          <w:rFonts w:cs="Menlo Regular"/>
          <w:color w:val="000000"/>
          <w:sz w:val="22"/>
        </w:rPr>
        <w:t>int</w:t>
      </w:r>
      <w:proofErr w:type="spellEnd"/>
      <w:proofErr w:type="gramEnd"/>
      <w:r w:rsidRPr="007210B0">
        <w:rPr>
          <w:rFonts w:cs="Menlo Regular"/>
          <w:color w:val="000000"/>
          <w:sz w:val="22"/>
        </w:rPr>
        <w:t>$()</w:t>
      </w:r>
    </w:p>
    <w:p w14:paraId="7B4CCEFD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 xml:space="preserve">200 100 400 200 </w:t>
      </w:r>
      <w:proofErr w:type="spellStart"/>
      <w:r w:rsidRPr="007210B0">
        <w:rPr>
          <w:rFonts w:cs="Menlo Regular"/>
          <w:color w:val="000000"/>
          <w:sz w:val="22"/>
        </w:rPr>
        <w:t>200</w:t>
      </w:r>
      <w:proofErr w:type="spellEnd"/>
      <w:r w:rsidRPr="007210B0">
        <w:rPr>
          <w:rFonts w:cs="Menlo Regular"/>
          <w:color w:val="000000"/>
          <w:sz w:val="22"/>
        </w:rPr>
        <w:t xml:space="preserve">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300 100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200 </w:t>
      </w:r>
      <w:proofErr w:type="spellStart"/>
      <w:r w:rsidRPr="007210B0">
        <w:rPr>
          <w:rFonts w:cs="Menlo Regular"/>
          <w:color w:val="000000"/>
          <w:sz w:val="22"/>
        </w:rPr>
        <w:t>200</w:t>
      </w:r>
      <w:proofErr w:type="spellEnd"/>
      <w:r w:rsidRPr="007210B0">
        <w:rPr>
          <w:rFonts w:cs="Menlo Regular"/>
          <w:color w:val="000000"/>
          <w:sz w:val="22"/>
        </w:rPr>
        <w:t xml:space="preserve"> 100 100i</w:t>
      </w:r>
    </w:p>
    <w:p w14:paraId="4CADBBB1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 xml:space="preserve">600 100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200 100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100i</w:t>
      </w:r>
    </w:p>
    <w:p w14:paraId="400651D6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>`</w:t>
      </w:r>
      <w:proofErr w:type="spellStart"/>
      <w:proofErr w:type="gramStart"/>
      <w:r w:rsidRPr="007210B0">
        <w:rPr>
          <w:rFonts w:cs="Menlo Regular"/>
          <w:color w:val="000000"/>
          <w:sz w:val="22"/>
        </w:rPr>
        <w:t>int</w:t>
      </w:r>
      <w:proofErr w:type="spellEnd"/>
      <w:proofErr w:type="gramEnd"/>
      <w:r w:rsidRPr="007210B0">
        <w:rPr>
          <w:rFonts w:cs="Menlo Regular"/>
          <w:color w:val="000000"/>
          <w:sz w:val="22"/>
        </w:rPr>
        <w:t>$()</w:t>
      </w:r>
    </w:p>
    <w:p w14:paraId="4D7E6518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>`</w:t>
      </w:r>
      <w:proofErr w:type="spellStart"/>
      <w:proofErr w:type="gramStart"/>
      <w:r w:rsidRPr="007210B0">
        <w:rPr>
          <w:rFonts w:cs="Menlo Regular"/>
          <w:color w:val="000000"/>
          <w:sz w:val="22"/>
        </w:rPr>
        <w:t>int</w:t>
      </w:r>
      <w:proofErr w:type="spellEnd"/>
      <w:proofErr w:type="gramEnd"/>
      <w:r w:rsidRPr="007210B0">
        <w:rPr>
          <w:rFonts w:cs="Menlo Regular"/>
          <w:color w:val="000000"/>
          <w:sz w:val="22"/>
        </w:rPr>
        <w:t>$()</w:t>
      </w:r>
    </w:p>
    <w:p w14:paraId="04F92835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proofErr w:type="gramStart"/>
      <w:r w:rsidRPr="007210B0">
        <w:rPr>
          <w:rFonts w:cs="Menlo Regular"/>
          <w:color w:val="000000"/>
          <w:sz w:val="22"/>
        </w:rPr>
        <w:t>,100i</w:t>
      </w:r>
      <w:proofErr w:type="gramEnd"/>
    </w:p>
    <w:p w14:paraId="65882E9A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>100 100i</w:t>
      </w:r>
    </w:p>
    <w:p w14:paraId="3470B060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>900 660 100i</w:t>
      </w:r>
    </w:p>
    <w:p w14:paraId="622B11F6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>140 100 100i</w:t>
      </w:r>
    </w:p>
    <w:p w14:paraId="295D0853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 xml:space="preserve">200 100 300 200 100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200 300 100 200 100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500 200 </w:t>
      </w:r>
      <w:proofErr w:type="spellStart"/>
      <w:r w:rsidRPr="007210B0">
        <w:rPr>
          <w:rFonts w:cs="Menlo Regular"/>
          <w:color w:val="000000"/>
          <w:sz w:val="22"/>
        </w:rPr>
        <w:t>200</w:t>
      </w:r>
      <w:proofErr w:type="spellEnd"/>
      <w:r w:rsidRPr="007210B0">
        <w:rPr>
          <w:rFonts w:cs="Menlo Regular"/>
          <w:color w:val="000000"/>
          <w:sz w:val="22"/>
        </w:rPr>
        <w:t xml:space="preserve"> 5</w:t>
      </w:r>
      <w:proofErr w:type="gramStart"/>
      <w:r w:rsidRPr="007210B0">
        <w:rPr>
          <w:rFonts w:cs="Menlo Regular"/>
          <w:color w:val="000000"/>
          <w:sz w:val="22"/>
        </w:rPr>
        <w:t>..</w:t>
      </w:r>
      <w:proofErr w:type="gramEnd"/>
    </w:p>
    <w:p w14:paraId="71151897" w14:textId="77777777" w:rsidR="001E42E5" w:rsidRPr="007210B0" w:rsidRDefault="001E42E5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 w:rsidRPr="007210B0">
        <w:rPr>
          <w:rFonts w:cs="Menlo Regular"/>
          <w:color w:val="000000"/>
          <w:sz w:val="22"/>
        </w:rPr>
        <w:t xml:space="preserve">2900 100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</w:t>
      </w:r>
      <w:proofErr w:type="spellStart"/>
      <w:r w:rsidRPr="007210B0">
        <w:rPr>
          <w:rFonts w:cs="Menlo Regular"/>
          <w:color w:val="000000"/>
          <w:sz w:val="22"/>
        </w:rPr>
        <w:t>100</w:t>
      </w:r>
      <w:proofErr w:type="spellEnd"/>
      <w:r w:rsidRPr="007210B0">
        <w:rPr>
          <w:rFonts w:cs="Menlo Regular"/>
          <w:color w:val="000000"/>
          <w:sz w:val="22"/>
        </w:rPr>
        <w:t xml:space="preserve"> 200 100i</w:t>
      </w:r>
    </w:p>
    <w:p w14:paraId="515D3AC9" w14:textId="77777777" w:rsidR="001E42E5" w:rsidRPr="007210B0" w:rsidRDefault="001E42E5" w:rsidP="001E42E5">
      <w:pPr>
        <w:spacing w:before="120"/>
      </w:pPr>
      <w:proofErr w:type="gramStart"/>
      <w:r w:rsidRPr="007210B0">
        <w:rPr>
          <w:rFonts w:cs="Menlo Regular"/>
          <w:color w:val="000000"/>
          <w:sz w:val="22"/>
        </w:rPr>
        <w:t>..</w:t>
      </w:r>
      <w:proofErr w:type="gramEnd"/>
    </w:p>
    <w:p w14:paraId="00A51A73" w14:textId="77777777" w:rsidR="001E42E5" w:rsidRPr="007210B0" w:rsidRDefault="007210B0" w:rsidP="001E42E5">
      <w:pPr>
        <w:spacing w:before="120"/>
      </w:pPr>
      <w:r>
        <w:t>-- Explanation --</w:t>
      </w:r>
    </w:p>
    <w:p w14:paraId="58F450B1" w14:textId="77777777" w:rsidR="001E42E5" w:rsidRPr="007210B0" w:rsidRDefault="007210B0" w:rsidP="001E42E5">
      <w:pPr>
        <w:spacing w:before="120"/>
      </w:pPr>
      <w:r>
        <w:t>Cut</w:t>
      </w:r>
      <w:r w:rsidR="001E42E5" w:rsidRPr="007210B0">
        <w:t xml:space="preserve"> the list </w:t>
      </w:r>
      <w:proofErr w:type="gramStart"/>
      <w:r w:rsidR="001E42E5" w:rsidRPr="007210B0">
        <w:t>T[</w:t>
      </w:r>
      <w:proofErr w:type="gramEnd"/>
      <w:r w:rsidR="001E42E5" w:rsidRPr="007210B0">
        <w:t>`SIZE] with the record</w:t>
      </w:r>
      <w:r>
        <w:t xml:space="preserve">s vector t[`CNT], which </w:t>
      </w:r>
      <w:r w:rsidR="001E42E5" w:rsidRPr="007210B0">
        <w:t>separate</w:t>
      </w:r>
      <w:r>
        <w:t>s</w:t>
      </w:r>
      <w:r w:rsidR="001E42E5" w:rsidRPr="007210B0">
        <w:t xml:space="preserve"> the trading volume between each interval on the time ruler. </w:t>
      </w:r>
    </w:p>
    <w:p w14:paraId="2FC888DE" w14:textId="77777777" w:rsidR="001E42E5" w:rsidRPr="007210B0" w:rsidRDefault="001E42E5" w:rsidP="001E42E5">
      <w:pPr>
        <w:spacing w:before="120"/>
      </w:pPr>
    </w:p>
    <w:p w14:paraId="3B378789" w14:textId="77777777" w:rsidR="001E42E5" w:rsidRPr="007210B0" w:rsidRDefault="007210B0" w:rsidP="001E42E5">
      <w:pPr>
        <w:spacing w:before="120"/>
        <w:rPr>
          <w:b/>
        </w:rPr>
      </w:pPr>
      <w:r w:rsidRPr="007210B0">
        <w:rPr>
          <w:b/>
        </w:rPr>
        <w:t>-- Code --</w:t>
      </w:r>
      <w:r w:rsidR="001E42E5" w:rsidRPr="007210B0">
        <w:rPr>
          <w:b/>
        </w:rPr>
        <w:t xml:space="preserve"> </w:t>
      </w:r>
      <w:r w:rsidRPr="007210B0">
        <w:rPr>
          <w:b/>
        </w:rPr>
        <w:br/>
      </w:r>
      <w:r w:rsidR="001E42E5" w:rsidRPr="007210B0">
        <w:rPr>
          <w:b/>
          <w:i/>
        </w:rPr>
        <w:t xml:space="preserve">sum each </w:t>
      </w:r>
      <w:proofErr w:type="gramStart"/>
      <w:r w:rsidR="001E42E5" w:rsidRPr="007210B0">
        <w:rPr>
          <w:b/>
          <w:i/>
        </w:rPr>
        <w:t>t[</w:t>
      </w:r>
      <w:proofErr w:type="gramEnd"/>
      <w:r w:rsidR="001E42E5" w:rsidRPr="007210B0">
        <w:rPr>
          <w:b/>
          <w:i/>
        </w:rPr>
        <w:t>`CNT] _ T[`SIZE]</w:t>
      </w:r>
    </w:p>
    <w:p w14:paraId="5C577945" w14:textId="77777777" w:rsidR="001E42E5" w:rsidRPr="007210B0" w:rsidRDefault="007210B0" w:rsidP="001E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22"/>
        </w:rPr>
      </w:pPr>
      <w:r>
        <w:t xml:space="preserve">-- Result -- </w:t>
      </w:r>
      <w:r>
        <w:br/>
      </w:r>
      <w:r w:rsidR="001E42E5" w:rsidRPr="007210B0">
        <w:rPr>
          <w:rFonts w:cs="Menlo Regular"/>
          <w:color w:val="000000"/>
          <w:sz w:val="22"/>
        </w:rPr>
        <w:t xml:space="preserve">5900 5100 0 1896 7500 200 1400 </w:t>
      </w:r>
      <w:proofErr w:type="spellStart"/>
      <w:r w:rsidR="001E42E5" w:rsidRPr="007210B0">
        <w:rPr>
          <w:rFonts w:cs="Menlo Regular"/>
          <w:color w:val="000000"/>
          <w:sz w:val="22"/>
        </w:rPr>
        <w:t>1400</w:t>
      </w:r>
      <w:proofErr w:type="spellEnd"/>
      <w:r w:rsidR="001E42E5" w:rsidRPr="007210B0">
        <w:rPr>
          <w:rFonts w:cs="Menlo Regular"/>
          <w:color w:val="000000"/>
          <w:sz w:val="22"/>
        </w:rPr>
        <w:t xml:space="preserve"> 0 1000 0 </w:t>
      </w:r>
      <w:proofErr w:type="spellStart"/>
      <w:r w:rsidR="001E42E5" w:rsidRPr="007210B0">
        <w:rPr>
          <w:rFonts w:cs="Menlo Regular"/>
          <w:color w:val="000000"/>
          <w:sz w:val="22"/>
        </w:rPr>
        <w:t>0</w:t>
      </w:r>
      <w:proofErr w:type="spellEnd"/>
      <w:r w:rsidR="001E42E5" w:rsidRPr="007210B0">
        <w:rPr>
          <w:rFonts w:cs="Menlo Regular"/>
          <w:color w:val="000000"/>
          <w:sz w:val="22"/>
        </w:rPr>
        <w:t xml:space="preserve"> 2500 1500 0 </w:t>
      </w:r>
      <w:proofErr w:type="spellStart"/>
      <w:r w:rsidR="001E42E5" w:rsidRPr="007210B0">
        <w:rPr>
          <w:rFonts w:cs="Menlo Regular"/>
          <w:color w:val="000000"/>
          <w:sz w:val="22"/>
        </w:rPr>
        <w:t>0</w:t>
      </w:r>
      <w:proofErr w:type="spellEnd"/>
      <w:r w:rsidR="001E42E5" w:rsidRPr="007210B0">
        <w:rPr>
          <w:rFonts w:cs="Menlo Regular"/>
          <w:color w:val="000000"/>
          <w:sz w:val="22"/>
        </w:rPr>
        <w:t xml:space="preserve"> 100 200 1660 340</w:t>
      </w:r>
      <w:proofErr w:type="gramStart"/>
      <w:r w:rsidR="001E42E5" w:rsidRPr="007210B0">
        <w:rPr>
          <w:rFonts w:cs="Menlo Regular"/>
          <w:color w:val="000000"/>
          <w:sz w:val="22"/>
        </w:rPr>
        <w:t>..</w:t>
      </w:r>
      <w:proofErr w:type="gramEnd"/>
    </w:p>
    <w:p w14:paraId="22D4387D" w14:textId="77777777" w:rsidR="001E42E5" w:rsidRPr="007210B0" w:rsidRDefault="007210B0" w:rsidP="001E42E5">
      <w:pPr>
        <w:spacing w:before="120"/>
      </w:pPr>
      <w:r>
        <w:t>-- Explanation --</w:t>
      </w:r>
      <w:r>
        <w:br/>
        <w:t xml:space="preserve">Sum </w:t>
      </w:r>
      <w:r w:rsidR="001E42E5" w:rsidRPr="007210B0">
        <w:t>up all the trading volume between each interval on the time ruler.</w:t>
      </w:r>
    </w:p>
    <w:p w14:paraId="4287E6E1" w14:textId="77777777" w:rsidR="001E42E5" w:rsidRDefault="001E42E5" w:rsidP="001E42E5">
      <w:pPr>
        <w:spacing w:before="120"/>
        <w:rPr>
          <w:rFonts w:ascii="Times New Roman" w:hAnsi="Times New Roman"/>
        </w:rPr>
      </w:pPr>
    </w:p>
    <w:p w14:paraId="72B12CE9" w14:textId="77777777" w:rsidR="007210B0" w:rsidRPr="007210B0" w:rsidRDefault="007210B0" w:rsidP="007210B0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 xml:space="preserve">(d) </w:t>
      </w:r>
      <w:proofErr w:type="spellStart"/>
      <w:r w:rsidRPr="007210B0">
        <w:rPr>
          <w:rFonts w:eastAsiaTheme="minorHAnsi"/>
          <w:lang w:val="fr-FR"/>
        </w:rPr>
        <w:t>Execute</w:t>
      </w:r>
      <w:proofErr w:type="spellEnd"/>
      <w:r w:rsidRPr="007210B0">
        <w:rPr>
          <w:rFonts w:eastAsiaTheme="minorHAnsi"/>
          <w:lang w:val="fr-FR"/>
        </w:rPr>
        <w:t xml:space="preserve"> the query, report and explain your result  </w:t>
      </w:r>
    </w:p>
    <w:p w14:paraId="1214EB6C" w14:textId="77777777" w:rsidR="001E42E5" w:rsidRPr="007210B0" w:rsidRDefault="007210B0" w:rsidP="001E42E5">
      <w:pPr>
        <w:spacing w:before="120"/>
      </w:pPr>
      <w:r w:rsidRPr="007210B0">
        <w:t>-- Code –</w:t>
      </w:r>
    </w:p>
    <w:p w14:paraId="47983C9D" w14:textId="77777777" w:rsidR="007210B0" w:rsidRPr="007210B0" w:rsidRDefault="007210B0" w:rsidP="007210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proofErr w:type="gramStart"/>
      <w:r w:rsidRPr="007210B0">
        <w:t>update</w:t>
      </w:r>
      <w:proofErr w:type="gramEnd"/>
      <w:r w:rsidRPr="007210B0">
        <w:t xml:space="preserve"> VOL: sum each t[`CNT] _ T[`SIZE], CNT: deltas CNT  from t  </w:t>
      </w:r>
    </w:p>
    <w:p w14:paraId="365A3D96" w14:textId="77777777" w:rsidR="001E42E5" w:rsidRPr="007210B0" w:rsidRDefault="007210B0" w:rsidP="001E42E5">
      <w:pPr>
        <w:spacing w:before="120"/>
      </w:pPr>
      <w:r w:rsidRPr="007210B0">
        <w:t>-- Result --</w:t>
      </w:r>
    </w:p>
    <w:tbl>
      <w:tblPr>
        <w:tblW w:w="8440" w:type="dxa"/>
        <w:tblInd w:w="93" w:type="dxa"/>
        <w:tblLook w:val="04A0" w:firstRow="1" w:lastRow="0" w:firstColumn="1" w:lastColumn="0" w:noHBand="0" w:noVBand="1"/>
      </w:tblPr>
      <w:tblGrid>
        <w:gridCol w:w="1120"/>
        <w:gridCol w:w="1300"/>
        <w:gridCol w:w="1300"/>
        <w:gridCol w:w="920"/>
        <w:gridCol w:w="820"/>
        <w:gridCol w:w="700"/>
        <w:gridCol w:w="840"/>
        <w:gridCol w:w="740"/>
        <w:gridCol w:w="700"/>
      </w:tblGrid>
      <w:tr w:rsidR="001E42E5" w:rsidRPr="008D3F69" w14:paraId="77A5091D" w14:textId="77777777" w:rsidTr="001E42E5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623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665F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F931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EXCHANGE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ACDD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56E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B3B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08A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COND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512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CNT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E2E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VOL</w:t>
            </w:r>
          </w:p>
        </w:tc>
      </w:tr>
      <w:tr w:rsidR="001E42E5" w:rsidRPr="008D3F69" w14:paraId="34971444" w14:textId="77777777" w:rsidTr="007210B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BA32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E241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B974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6F0C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03D8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0518E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5977E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18D9F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2E63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42E5" w:rsidRPr="008D3F69" w14:paraId="362A1F06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3C5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7B9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539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3B0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00:00.0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EC84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3D6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3E4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5F7E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50F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5900</w:t>
            </w:r>
          </w:p>
        </w:tc>
      </w:tr>
      <w:tr w:rsidR="001E42E5" w:rsidRPr="008D3F69" w14:paraId="6DFC8874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F65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DE58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B54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406D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01:00.0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9B6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419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497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837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392E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5100</w:t>
            </w:r>
          </w:p>
        </w:tc>
      </w:tr>
      <w:tr w:rsidR="001E42E5" w:rsidRPr="008D3F69" w14:paraId="52E86D2E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B5D1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C72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EDC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81A8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02:00.0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B5A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237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E36D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99D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FE1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42E5" w:rsidRPr="008D3F69" w14:paraId="0766F650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59B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EA24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626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2F3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03:00.0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E98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22D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E97F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75BE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D43D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1896</w:t>
            </w:r>
          </w:p>
        </w:tc>
      </w:tr>
      <w:tr w:rsidR="001E42E5" w:rsidRPr="008D3F69" w14:paraId="797EEB57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1FD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97ED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65F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B32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04:00.0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099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222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F768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@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FDF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B484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7500</w:t>
            </w:r>
          </w:p>
        </w:tc>
      </w:tr>
      <w:tr w:rsidR="001E42E5" w:rsidRPr="008D3F69" w14:paraId="5C5386E0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5C1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F4EF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38D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2710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05:00.0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742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69E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1D1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929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69E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1E42E5" w:rsidRPr="008D3F69" w14:paraId="725DD9AA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35E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1320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602E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AF5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06:00.0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3BFF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A9F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13D0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FD6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7FE1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</w:tr>
      <w:tr w:rsidR="001E42E5" w:rsidRPr="008D3F69" w14:paraId="68671A48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436D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5908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56B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211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07:00.0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80F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2E6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B34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9BC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448F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1400</w:t>
            </w:r>
          </w:p>
        </w:tc>
      </w:tr>
      <w:tr w:rsidR="001E42E5" w:rsidRPr="008D3F69" w14:paraId="21ECD618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3191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79B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4CD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2C4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08:00.0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549E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0D68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511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67A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118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42E5" w:rsidRPr="008D3F69" w14:paraId="0E7F9570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0D0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2CED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2FF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6648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09:00.0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CE8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840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296E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4AD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C078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1E42E5" w:rsidRPr="008D3F69" w14:paraId="7CB7F25C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94FF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D40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DEC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F75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10:00.0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D0C4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D01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B08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673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33E0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42E5" w:rsidRPr="008D3F69" w14:paraId="6B9B5E30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B96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28D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8F1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DD5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11:00.0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1BBD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DFE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5EC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4CC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9A3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42E5" w:rsidRPr="008D3F69" w14:paraId="6C7D463B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3D5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0DA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410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1AA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12:00.0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8D1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D72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2D4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2B3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FE6D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</w:tr>
      <w:tr w:rsidR="001E42E5" w:rsidRPr="008D3F69" w14:paraId="44B4BBE8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2CD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DAB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A70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3CA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13:00.0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46A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9EE1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D20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9B3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F8D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1E42E5" w:rsidRPr="008D3F69" w14:paraId="5DB5E98F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7EB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C8C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D234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0E5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14:00.0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5708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9A8F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32D1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781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96B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42E5" w:rsidRPr="008D3F69" w14:paraId="258312EE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EF30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CEE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D5F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B20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15:00.0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D16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E10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4D11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4D4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ACC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E42E5" w:rsidRPr="008D3F69" w14:paraId="11975949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F6A0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1A8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EAE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AB0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1DF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27EE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ACD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12E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6304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1E42E5" w:rsidRPr="008D3F69" w14:paraId="6318F0F1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0E46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7B94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C930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09F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17:00.0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D054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00F4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73B2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@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5273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D700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1E42E5" w:rsidRPr="008D3F69" w14:paraId="14E7FA9C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3480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025F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B141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F409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18:00.0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ECFD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791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E5EF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@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CA5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D84E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1660</w:t>
            </w:r>
          </w:p>
        </w:tc>
      </w:tr>
      <w:tr w:rsidR="001E42E5" w:rsidRPr="008D3F69" w14:paraId="243B07FA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F715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B441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2010.01.05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CA01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382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19:00.0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9F1D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16.63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FF0B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1067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1D3A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23CC" w14:textId="77777777" w:rsidR="001E42E5" w:rsidRPr="008D3F69" w:rsidRDefault="001E42E5" w:rsidP="001E42E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</w:tr>
      <w:tr w:rsidR="001E42E5" w:rsidRPr="008D3F69" w14:paraId="21B6D964" w14:textId="77777777" w:rsidTr="001E42E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C483" w14:textId="77777777" w:rsidR="001E42E5" w:rsidRPr="008D3F69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D3F69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7C08" w14:textId="77777777" w:rsidR="001E42E5" w:rsidRPr="008D3F69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F95A" w14:textId="77777777" w:rsidR="001E42E5" w:rsidRPr="008D3F69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BF3F" w14:textId="77777777" w:rsidR="001E42E5" w:rsidRPr="008D3F69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DA6" w14:textId="77777777" w:rsidR="001E42E5" w:rsidRPr="008D3F69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AA5E" w14:textId="77777777" w:rsidR="001E42E5" w:rsidRPr="008D3F69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DC18" w14:textId="77777777" w:rsidR="001E42E5" w:rsidRPr="008D3F69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7FF9" w14:textId="77777777" w:rsidR="001E42E5" w:rsidRPr="008D3F69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6BF1" w14:textId="77777777" w:rsidR="001E42E5" w:rsidRPr="008D3F69" w:rsidRDefault="001E42E5" w:rsidP="001E42E5">
            <w:pPr>
              <w:rPr>
                <w:rFonts w:ascii="Calibri" w:eastAsia="Times New Roman" w:hAnsi="Calibri" w:cs="Times New Roman"/>
                <w:color w:val="000000"/>
              </w:rPr>
            </w:pPr>
            <w:r w:rsidRPr="008D3F6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EBE86D3" w14:textId="77777777" w:rsidR="007210B0" w:rsidRDefault="007210B0" w:rsidP="001E42E5">
      <w:pPr>
        <w:spacing w:before="120"/>
      </w:pPr>
    </w:p>
    <w:p w14:paraId="6E474103" w14:textId="77777777" w:rsidR="001E42E5" w:rsidRPr="007210B0" w:rsidRDefault="007210B0" w:rsidP="001E42E5">
      <w:pPr>
        <w:spacing w:before="120"/>
      </w:pPr>
      <w:r w:rsidRPr="007210B0">
        <w:t xml:space="preserve">-- Explanation </w:t>
      </w:r>
      <w:r>
        <w:t>--</w:t>
      </w:r>
      <w:r>
        <w:br/>
        <w:t>U</w:t>
      </w:r>
      <w:r w:rsidR="001E42E5" w:rsidRPr="007210B0">
        <w:t>pdat</w:t>
      </w:r>
      <w:r>
        <w:t>e</w:t>
      </w:r>
      <w:r w:rsidR="001E42E5" w:rsidRPr="007210B0">
        <w:t xml:space="preserve"> table t with one new col VOL and the CNT col with the difference between adjacent pairs.</w:t>
      </w:r>
    </w:p>
    <w:p w14:paraId="3E9613BD" w14:textId="77777777" w:rsidR="001E42E5" w:rsidRDefault="001E42E5" w:rsidP="001E42E5">
      <w:pPr>
        <w:spacing w:before="120"/>
        <w:rPr>
          <w:rFonts w:ascii="Times New Roman" w:hAnsi="Times New Roman"/>
        </w:rPr>
      </w:pPr>
    </w:p>
    <w:p w14:paraId="1E80190C" w14:textId="77777777" w:rsidR="007210B0" w:rsidRPr="007210B0" w:rsidRDefault="001E42E5" w:rsidP="007210B0">
      <w:pPr>
        <w:pStyle w:val="Heading2"/>
        <w:rPr>
          <w:rFonts w:eastAsiaTheme="minorHAnsi"/>
          <w:lang w:val="fr-FR"/>
        </w:rPr>
      </w:pPr>
      <w:r w:rsidRPr="007210B0">
        <w:rPr>
          <w:rFonts w:eastAsiaTheme="minorHAnsi"/>
          <w:lang w:val="fr-FR"/>
        </w:rPr>
        <w:t>(e)</w:t>
      </w:r>
      <w:r w:rsidR="007210B0" w:rsidRPr="007210B0">
        <w:rPr>
          <w:rFonts w:eastAsiaTheme="minorHAnsi"/>
          <w:lang w:val="fr-FR"/>
        </w:rPr>
        <w:t xml:space="preserve"> Add this plot to your homework.  </w:t>
      </w:r>
    </w:p>
    <w:p w14:paraId="334D9D9A" w14:textId="77777777" w:rsidR="001E42E5" w:rsidRDefault="001E42E5" w:rsidP="001E42E5">
      <w:pPr>
        <w:spacing w:before="120"/>
        <w:rPr>
          <w:rFonts w:ascii="Times New Roman" w:hAnsi="Times New Roman"/>
        </w:rPr>
      </w:pPr>
    </w:p>
    <w:p w14:paraId="43A3F848" w14:textId="77777777" w:rsidR="001E42E5" w:rsidRPr="00A21FF4" w:rsidRDefault="007210B0" w:rsidP="007210B0">
      <w:pPr>
        <w:jc w:val="center"/>
      </w:pPr>
      <w:r w:rsidRPr="001B4678">
        <w:rPr>
          <w:noProof/>
        </w:rPr>
        <w:drawing>
          <wp:inline distT="0" distB="0" distL="0" distR="0" wp14:anchorId="56CF5995" wp14:editId="6BAC7B2C">
            <wp:extent cx="5486400" cy="312715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2E5" w:rsidRPr="00A21FF4" w:rsidSect="0025504C">
      <w:head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2868D" w14:textId="77777777" w:rsidR="00AE47D1" w:rsidRDefault="00AE47D1">
      <w:r>
        <w:separator/>
      </w:r>
    </w:p>
  </w:endnote>
  <w:endnote w:type="continuationSeparator" w:id="0">
    <w:p w14:paraId="26CEC3DC" w14:textId="77777777" w:rsidR="00AE47D1" w:rsidRDefault="00AE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EC927" w14:textId="77777777" w:rsidR="00AE47D1" w:rsidRDefault="00AE47D1">
    <w:pPr>
      <w:pStyle w:val="Footer"/>
      <w:spacing w:before="240" w:after="0" w:line="220" w:lineRule="exact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E4337" w14:textId="77777777" w:rsidR="00AE47D1" w:rsidRDefault="00AE47D1">
      <w:r>
        <w:separator/>
      </w:r>
    </w:p>
  </w:footnote>
  <w:footnote w:type="continuationSeparator" w:id="0">
    <w:p w14:paraId="724AB518" w14:textId="77777777" w:rsidR="00AE47D1" w:rsidRDefault="00AE4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0"/>
      <w:gridCol w:w="5760"/>
    </w:tblGrid>
    <w:tr w:rsidR="00AE47D1" w14:paraId="1797A35B" w14:textId="77777777">
      <w:tc>
        <w:tcPr>
          <w:tcW w:w="5040" w:type="dxa"/>
          <w:tcMar>
            <w:left w:w="0" w:type="dxa"/>
            <w:right w:w="0" w:type="dxa"/>
          </w:tcMar>
        </w:tcPr>
        <w:p w14:paraId="5E0A0D39" w14:textId="77777777" w:rsidR="00AE47D1" w:rsidRDefault="00AE47D1">
          <w:pPr>
            <w:pStyle w:val="Header-Left"/>
          </w:pPr>
          <w:r>
            <w:t>Time Series Analysis</w:t>
          </w:r>
        </w:p>
      </w:tc>
      <w:sdt>
        <w:sdtPr>
          <w:id w:val="28899395"/>
          <w:placeholder>
            <w:docPart w:val="698975A4F7D238498A41659A4A947C58"/>
          </w:placeholder>
        </w:sdtPr>
        <w:sdtContent>
          <w:tc>
            <w:tcPr>
              <w:tcW w:w="5760" w:type="dxa"/>
              <w:tcMar>
                <w:left w:w="0" w:type="dxa"/>
                <w:right w:w="0" w:type="dxa"/>
              </w:tcMar>
            </w:tcPr>
            <w:p w14:paraId="42AA3A9E" w14:textId="77777777" w:rsidR="00AE47D1" w:rsidRDefault="00AE47D1" w:rsidP="00662553">
              <w:pPr>
                <w:pStyle w:val="Header-Right"/>
              </w:pPr>
              <w:r>
                <w:t>Assignment 1</w:t>
              </w:r>
            </w:p>
          </w:tc>
        </w:sdtContent>
      </w:sdt>
    </w:tr>
  </w:tbl>
  <w:p w14:paraId="2F629960" w14:textId="77777777" w:rsidR="00AE47D1" w:rsidRDefault="00AE47D1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AE47D1" w14:paraId="5BA3C6B7" w14:textId="77777777">
      <w:tc>
        <w:tcPr>
          <w:tcW w:w="3240" w:type="dxa"/>
          <w:shd w:val="clear" w:color="auto" w:fill="990000" w:themeFill="accent1"/>
        </w:tcPr>
        <w:p w14:paraId="74A2BE01" w14:textId="77777777" w:rsidR="00AE47D1" w:rsidRDefault="00AE47D1"/>
      </w:tc>
      <w:tc>
        <w:tcPr>
          <w:tcW w:w="1800" w:type="dxa"/>
          <w:shd w:val="clear" w:color="auto" w:fill="FF6600" w:themeFill="accent2"/>
        </w:tcPr>
        <w:p w14:paraId="22602D2B" w14:textId="77777777" w:rsidR="00AE47D1" w:rsidRDefault="00AE47D1"/>
      </w:tc>
      <w:tc>
        <w:tcPr>
          <w:tcW w:w="5760" w:type="dxa"/>
          <w:shd w:val="clear" w:color="auto" w:fill="99CC00" w:themeFill="accent4"/>
        </w:tcPr>
        <w:p w14:paraId="5EB18763" w14:textId="77777777" w:rsidR="00AE47D1" w:rsidRDefault="00AE47D1"/>
      </w:tc>
    </w:tr>
  </w:tbl>
  <w:p w14:paraId="350B4DF2" w14:textId="77777777" w:rsidR="00AE47D1" w:rsidRDefault="00AE47D1">
    <w:pPr>
      <w:pStyle w:val="Header"/>
    </w:pPr>
    <w:r>
      <w:fldChar w:fldCharType="begin"/>
    </w:r>
    <w:r>
      <w:instrText xml:space="preserve"> page </w:instrText>
    </w:r>
    <w:r>
      <w:fldChar w:fldCharType="separate"/>
    </w:r>
    <w:r w:rsidR="00944B16">
      <w:rPr>
        <w:noProof/>
      </w:rPr>
      <w:t>15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0"/>
      <w:gridCol w:w="5760"/>
    </w:tblGrid>
    <w:tr w:rsidR="00AE47D1" w14:paraId="2EA6BBD7" w14:textId="77777777">
      <w:tc>
        <w:tcPr>
          <w:tcW w:w="5040" w:type="dxa"/>
          <w:tcMar>
            <w:left w:w="0" w:type="dxa"/>
            <w:right w:w="0" w:type="dxa"/>
          </w:tcMar>
        </w:tcPr>
        <w:p w14:paraId="3680A1DD" w14:textId="77777777" w:rsidR="00AE47D1" w:rsidRDefault="00AE47D1" w:rsidP="00662553">
          <w:pPr>
            <w:pStyle w:val="Header-Left"/>
          </w:pPr>
          <w:r>
            <w:t>Time Series Analysis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7FCE768B" w14:textId="77777777" w:rsidR="00AE47D1" w:rsidRDefault="00AE47D1">
          <w:pPr>
            <w:pStyle w:val="Header-Right"/>
          </w:pPr>
        </w:p>
      </w:tc>
    </w:tr>
  </w:tbl>
  <w:p w14:paraId="4D80FEFF" w14:textId="77777777" w:rsidR="00AE47D1" w:rsidRDefault="00AE47D1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AE47D1" w14:paraId="68F192AC" w14:textId="77777777">
      <w:tc>
        <w:tcPr>
          <w:tcW w:w="3240" w:type="dxa"/>
          <w:shd w:val="clear" w:color="auto" w:fill="990000" w:themeFill="accent1"/>
        </w:tcPr>
        <w:p w14:paraId="68C358F2" w14:textId="77777777" w:rsidR="00AE47D1" w:rsidRDefault="00AE47D1"/>
      </w:tc>
      <w:tc>
        <w:tcPr>
          <w:tcW w:w="1800" w:type="dxa"/>
          <w:shd w:val="clear" w:color="auto" w:fill="FF6600" w:themeFill="accent2"/>
        </w:tcPr>
        <w:p w14:paraId="293833BA" w14:textId="77777777" w:rsidR="00AE47D1" w:rsidRDefault="00AE47D1"/>
      </w:tc>
      <w:tc>
        <w:tcPr>
          <w:tcW w:w="5760" w:type="dxa"/>
          <w:shd w:val="clear" w:color="auto" w:fill="99CC00" w:themeFill="accent4"/>
        </w:tcPr>
        <w:p w14:paraId="6C252B0D" w14:textId="77777777" w:rsidR="00AE47D1" w:rsidRDefault="00AE47D1"/>
      </w:tc>
    </w:tr>
  </w:tbl>
  <w:p w14:paraId="1694C18E" w14:textId="77777777" w:rsidR="00AE47D1" w:rsidRDefault="00AE47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622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76C3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4A2A0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22A5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EBE47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3A42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CE8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B0C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260A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6423D51"/>
    <w:multiLevelType w:val="hybridMultilevel"/>
    <w:tmpl w:val="74AE9636"/>
    <w:lvl w:ilvl="0" w:tplc="79984E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105792"/>
    <w:multiLevelType w:val="hybridMultilevel"/>
    <w:tmpl w:val="6F9E59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1F4434B7"/>
    <w:multiLevelType w:val="hybridMultilevel"/>
    <w:tmpl w:val="363E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9628D"/>
    <w:multiLevelType w:val="hybridMultilevel"/>
    <w:tmpl w:val="57E4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140A1E"/>
    <w:multiLevelType w:val="hybridMultilevel"/>
    <w:tmpl w:val="A180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71CD3"/>
    <w:multiLevelType w:val="hybridMultilevel"/>
    <w:tmpl w:val="E202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556DE"/>
    <w:multiLevelType w:val="hybridMultilevel"/>
    <w:tmpl w:val="7E6C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DA660E"/>
    <w:multiLevelType w:val="hybridMultilevel"/>
    <w:tmpl w:val="D332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EF3A87"/>
    <w:multiLevelType w:val="hybridMultilevel"/>
    <w:tmpl w:val="57E4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92056"/>
    <w:multiLevelType w:val="hybridMultilevel"/>
    <w:tmpl w:val="5C46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1"/>
  </w:num>
  <w:num w:numId="14">
    <w:abstractNumId w:val="19"/>
  </w:num>
  <w:num w:numId="15">
    <w:abstractNumId w:val="18"/>
  </w:num>
  <w:num w:numId="16">
    <w:abstractNumId w:val="12"/>
  </w:num>
  <w:num w:numId="17">
    <w:abstractNumId w:val="17"/>
  </w:num>
  <w:num w:numId="18">
    <w:abstractNumId w:val="16"/>
  </w:num>
  <w:num w:numId="19">
    <w:abstractNumId w:val="20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662553"/>
    <w:rsid w:val="000C61A3"/>
    <w:rsid w:val="000E54EC"/>
    <w:rsid w:val="001E2D83"/>
    <w:rsid w:val="001E42E5"/>
    <w:rsid w:val="0025504C"/>
    <w:rsid w:val="002713A8"/>
    <w:rsid w:val="002B7003"/>
    <w:rsid w:val="003719EC"/>
    <w:rsid w:val="004E53EE"/>
    <w:rsid w:val="00566BBD"/>
    <w:rsid w:val="00662553"/>
    <w:rsid w:val="007210B0"/>
    <w:rsid w:val="00857E62"/>
    <w:rsid w:val="00944B16"/>
    <w:rsid w:val="00954C83"/>
    <w:rsid w:val="00A21FF4"/>
    <w:rsid w:val="00A637C3"/>
    <w:rsid w:val="00A95333"/>
    <w:rsid w:val="00AE47D1"/>
    <w:rsid w:val="00B00DA7"/>
    <w:rsid w:val="00CB1255"/>
    <w:rsid w:val="00CC39CD"/>
    <w:rsid w:val="00CF3DE5"/>
    <w:rsid w:val="00D31809"/>
    <w:rsid w:val="00D6454F"/>
    <w:rsid w:val="00DA1C2B"/>
    <w:rsid w:val="00F2487F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AC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504C"/>
    <w:rPr>
      <w:sz w:val="20"/>
    </w:rPr>
  </w:style>
  <w:style w:type="paragraph" w:styleId="Heading1">
    <w:name w:val="heading 1"/>
    <w:basedOn w:val="Normal"/>
    <w:next w:val="Normal"/>
    <w:link w:val="Heading1Char"/>
    <w:rsid w:val="0025504C"/>
    <w:pPr>
      <w:pageBreakBefore/>
      <w:spacing w:before="240" w:after="120"/>
      <w:outlineLvl w:val="0"/>
    </w:pPr>
    <w:rPr>
      <w:rFonts w:asciiTheme="majorHAnsi" w:eastAsiaTheme="majorEastAsia" w:hAnsiTheme="majorHAnsi" w:cstheme="majorBidi"/>
      <w:bCs/>
      <w:color w:val="990000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5504C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720000" w:themeColor="accent1" w:themeShade="BF"/>
      <w:sz w:val="22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550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550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550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50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50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50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504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04C"/>
    <w:rPr>
      <w:rFonts w:asciiTheme="majorHAnsi" w:eastAsiaTheme="majorEastAsia" w:hAnsiTheme="majorHAnsi" w:cstheme="majorBidi"/>
      <w:bCs/>
      <w:color w:val="990000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5504C"/>
    <w:rPr>
      <w:rFonts w:asciiTheme="majorHAnsi" w:eastAsiaTheme="majorEastAsia" w:hAnsiTheme="majorHAnsi" w:cstheme="majorBidi"/>
      <w:bCs/>
      <w:color w:val="720000" w:themeColor="accent1" w:themeShade="BF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D9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5504C"/>
    <w:rPr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5504C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25504C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TextTable">
    <w:name w:val="Text Table"/>
    <w:basedOn w:val="TableNormal"/>
    <w:rsid w:val="0025504C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paragraph" w:customStyle="1" w:styleId="NoSpaceBetween">
    <w:name w:val="No Space Between"/>
    <w:basedOn w:val="Normal"/>
    <w:rsid w:val="0025504C"/>
    <w:rPr>
      <w:sz w:val="2"/>
    </w:rPr>
  </w:style>
  <w:style w:type="table" w:customStyle="1" w:styleId="HostTable-Borderless">
    <w:name w:val="Host Table - Borderless"/>
    <w:basedOn w:val="TableNormal"/>
    <w:rsid w:val="0025504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25504C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25504C"/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5504C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A6"/>
      <w:sz w:val="24"/>
      <w:szCs w:val="24"/>
    </w:rPr>
  </w:style>
  <w:style w:type="character" w:customStyle="1" w:styleId="DateChar">
    <w:name w:val="Date Char"/>
    <w:basedOn w:val="DefaultParagraphFont"/>
    <w:link w:val="Date"/>
    <w:rsid w:val="0025504C"/>
    <w:rPr>
      <w:color w:val="A6A6A6" w:themeColor="background1" w:themeShade="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0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5504C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25504C"/>
  </w:style>
  <w:style w:type="paragraph" w:styleId="BlockText">
    <w:name w:val="Block Text"/>
    <w:basedOn w:val="Normal"/>
    <w:semiHidden/>
    <w:unhideWhenUsed/>
    <w:rsid w:val="0025504C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2550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5504C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5504C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25504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550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550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5504C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25504C"/>
    <w:pPr>
      <w:spacing w:after="200"/>
    </w:pPr>
    <w:rPr>
      <w:b/>
      <w:bCs/>
      <w:color w:val="990000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25504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5504C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25504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04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5504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5504C"/>
  </w:style>
  <w:style w:type="character" w:customStyle="1" w:styleId="E-mailSignatureChar">
    <w:name w:val="E-mail Signature Char"/>
    <w:basedOn w:val="DefaultParagraphFont"/>
    <w:link w:val="E-mailSignature"/>
    <w:semiHidden/>
    <w:rsid w:val="0025504C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25504C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5504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2550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25504C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25504C"/>
    <w:rPr>
      <w:rFonts w:asciiTheme="majorHAnsi" w:eastAsiaTheme="majorEastAsia" w:hAnsiTheme="majorHAnsi" w:cstheme="majorBidi"/>
      <w:b/>
      <w:bCs/>
      <w:color w:val="9900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25504C"/>
    <w:rPr>
      <w:rFonts w:asciiTheme="majorHAnsi" w:eastAsiaTheme="majorEastAsia" w:hAnsiTheme="majorHAnsi" w:cstheme="majorBidi"/>
      <w:b/>
      <w:bCs/>
      <w:i/>
      <w:iCs/>
      <w:color w:val="9900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25504C"/>
    <w:rPr>
      <w:rFonts w:asciiTheme="majorHAnsi" w:eastAsiaTheme="majorEastAsia" w:hAnsiTheme="majorHAnsi" w:cstheme="majorBidi"/>
      <w:color w:val="4C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25504C"/>
    <w:rPr>
      <w:rFonts w:asciiTheme="majorHAnsi" w:eastAsiaTheme="majorEastAsia" w:hAnsiTheme="majorHAnsi" w:cstheme="majorBidi"/>
      <w:i/>
      <w:iCs/>
      <w:color w:val="4C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550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25504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5504C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5504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25504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25504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25504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25504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255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255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255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255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2550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25504C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25504C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25504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5504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5504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5504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25504C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25504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5504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5504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5504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5504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5504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5504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5504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5504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25504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25504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5504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5504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5504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5504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2550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550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25504C"/>
    <w:rPr>
      <w:sz w:val="20"/>
    </w:rPr>
  </w:style>
  <w:style w:type="paragraph" w:styleId="NormalWeb">
    <w:name w:val="Normal (Web)"/>
    <w:basedOn w:val="Normal"/>
    <w:semiHidden/>
    <w:unhideWhenUsed/>
    <w:rsid w:val="0025504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5504C"/>
  </w:style>
  <w:style w:type="character" w:customStyle="1" w:styleId="NoteHeadingChar">
    <w:name w:val="Note Heading Char"/>
    <w:basedOn w:val="DefaultParagraphFont"/>
    <w:link w:val="NoteHeading"/>
    <w:semiHidden/>
    <w:rsid w:val="0025504C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2550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2550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25504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5504C"/>
  </w:style>
  <w:style w:type="character" w:customStyle="1" w:styleId="SalutationChar">
    <w:name w:val="Salutation Char"/>
    <w:basedOn w:val="DefaultParagraphFont"/>
    <w:link w:val="Salutation"/>
    <w:semiHidden/>
    <w:rsid w:val="0025504C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25504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25504C"/>
  </w:style>
  <w:style w:type="paragraph" w:styleId="TOAHeading">
    <w:name w:val="toa heading"/>
    <w:basedOn w:val="Normal"/>
    <w:next w:val="Normal"/>
    <w:semiHidden/>
    <w:unhideWhenUsed/>
    <w:rsid w:val="0025504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25504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25504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25504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25504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25504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25504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25504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25504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25504C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25504C"/>
    <w:pPr>
      <w:keepNext/>
      <w:keepLines/>
      <w:pageBreakBefore w:val="0"/>
      <w:spacing w:before="480" w:after="0"/>
      <w:outlineLvl w:val="9"/>
    </w:pPr>
    <w:rPr>
      <w:b/>
      <w:color w:val="720000" w:themeColor="accent1" w:themeShade="BF"/>
    </w:rPr>
  </w:style>
  <w:style w:type="paragraph" w:customStyle="1" w:styleId="5AED01BE9033284681C9727BB3B3B6C5">
    <w:name w:val="5AED01BE9033284681C9727BB3B3B6C5"/>
    <w:rsid w:val="00662553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5504C"/>
    <w:rPr>
      <w:sz w:val="20"/>
    </w:rPr>
  </w:style>
  <w:style w:type="paragraph" w:styleId="Heading1">
    <w:name w:val="heading 1"/>
    <w:basedOn w:val="Normal"/>
    <w:next w:val="Normal"/>
    <w:link w:val="Heading1Char"/>
    <w:rsid w:val="0025504C"/>
    <w:pPr>
      <w:pageBreakBefore/>
      <w:spacing w:before="240" w:after="120"/>
      <w:outlineLvl w:val="0"/>
    </w:pPr>
    <w:rPr>
      <w:rFonts w:asciiTheme="majorHAnsi" w:eastAsiaTheme="majorEastAsia" w:hAnsiTheme="majorHAnsi" w:cstheme="majorBidi"/>
      <w:bCs/>
      <w:color w:val="990000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5504C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720000" w:themeColor="accent1" w:themeShade="BF"/>
      <w:sz w:val="22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550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550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550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50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50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50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504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04C"/>
    <w:rPr>
      <w:rFonts w:asciiTheme="majorHAnsi" w:eastAsiaTheme="majorEastAsia" w:hAnsiTheme="majorHAnsi" w:cstheme="majorBidi"/>
      <w:bCs/>
      <w:color w:val="990000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5504C"/>
    <w:rPr>
      <w:rFonts w:asciiTheme="majorHAnsi" w:eastAsiaTheme="majorEastAsia" w:hAnsiTheme="majorHAnsi" w:cstheme="majorBidi"/>
      <w:bCs/>
      <w:color w:val="720000" w:themeColor="accent1" w:themeShade="BF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D9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5504C"/>
    <w:rPr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5504C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25504C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TextTable">
    <w:name w:val="Text Table"/>
    <w:basedOn w:val="TableNormal"/>
    <w:rsid w:val="0025504C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paragraph" w:customStyle="1" w:styleId="NoSpaceBetween">
    <w:name w:val="No Space Between"/>
    <w:basedOn w:val="Normal"/>
    <w:rsid w:val="0025504C"/>
    <w:rPr>
      <w:sz w:val="2"/>
    </w:rPr>
  </w:style>
  <w:style w:type="table" w:customStyle="1" w:styleId="HostTable-Borderless">
    <w:name w:val="Host Table - Borderless"/>
    <w:basedOn w:val="TableNormal"/>
    <w:rsid w:val="0025504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25504C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25504C"/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5504C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A6"/>
      <w:sz w:val="24"/>
      <w:szCs w:val="24"/>
    </w:rPr>
  </w:style>
  <w:style w:type="character" w:customStyle="1" w:styleId="DateChar">
    <w:name w:val="Date Char"/>
    <w:basedOn w:val="DefaultParagraphFont"/>
    <w:link w:val="Date"/>
    <w:rsid w:val="0025504C"/>
    <w:rPr>
      <w:color w:val="A6A6A6" w:themeColor="background1" w:themeShade="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0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5504C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25504C"/>
  </w:style>
  <w:style w:type="paragraph" w:styleId="BlockText">
    <w:name w:val="Block Text"/>
    <w:basedOn w:val="Normal"/>
    <w:semiHidden/>
    <w:unhideWhenUsed/>
    <w:rsid w:val="0025504C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2550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5504C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5504C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25504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550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550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5504C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25504C"/>
    <w:pPr>
      <w:spacing w:after="200"/>
    </w:pPr>
    <w:rPr>
      <w:b/>
      <w:bCs/>
      <w:color w:val="990000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25504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5504C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25504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04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5504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5504C"/>
  </w:style>
  <w:style w:type="character" w:customStyle="1" w:styleId="E-mailSignatureChar">
    <w:name w:val="E-mail Signature Char"/>
    <w:basedOn w:val="DefaultParagraphFont"/>
    <w:link w:val="E-mailSignature"/>
    <w:semiHidden/>
    <w:rsid w:val="0025504C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25504C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5504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2550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25504C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25504C"/>
    <w:rPr>
      <w:rFonts w:asciiTheme="majorHAnsi" w:eastAsiaTheme="majorEastAsia" w:hAnsiTheme="majorHAnsi" w:cstheme="majorBidi"/>
      <w:b/>
      <w:bCs/>
      <w:color w:val="9900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25504C"/>
    <w:rPr>
      <w:rFonts w:asciiTheme="majorHAnsi" w:eastAsiaTheme="majorEastAsia" w:hAnsiTheme="majorHAnsi" w:cstheme="majorBidi"/>
      <w:b/>
      <w:bCs/>
      <w:i/>
      <w:iCs/>
      <w:color w:val="9900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25504C"/>
    <w:rPr>
      <w:rFonts w:asciiTheme="majorHAnsi" w:eastAsiaTheme="majorEastAsia" w:hAnsiTheme="majorHAnsi" w:cstheme="majorBidi"/>
      <w:color w:val="4C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25504C"/>
    <w:rPr>
      <w:rFonts w:asciiTheme="majorHAnsi" w:eastAsiaTheme="majorEastAsia" w:hAnsiTheme="majorHAnsi" w:cstheme="majorBidi"/>
      <w:i/>
      <w:iCs/>
      <w:color w:val="4C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550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25504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5504C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5504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25504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25504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25504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25504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255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255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255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255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2550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25504C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25504C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25504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5504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5504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5504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25504C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25504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5504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5504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5504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5504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5504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5504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5504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5504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25504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25504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5504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5504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5504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5504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2550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550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25504C"/>
    <w:rPr>
      <w:sz w:val="20"/>
    </w:rPr>
  </w:style>
  <w:style w:type="paragraph" w:styleId="NormalWeb">
    <w:name w:val="Normal (Web)"/>
    <w:basedOn w:val="Normal"/>
    <w:semiHidden/>
    <w:unhideWhenUsed/>
    <w:rsid w:val="0025504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5504C"/>
  </w:style>
  <w:style w:type="character" w:customStyle="1" w:styleId="NoteHeadingChar">
    <w:name w:val="Note Heading Char"/>
    <w:basedOn w:val="DefaultParagraphFont"/>
    <w:link w:val="NoteHeading"/>
    <w:semiHidden/>
    <w:rsid w:val="0025504C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2550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2550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25504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5504C"/>
  </w:style>
  <w:style w:type="character" w:customStyle="1" w:styleId="SalutationChar">
    <w:name w:val="Salutation Char"/>
    <w:basedOn w:val="DefaultParagraphFont"/>
    <w:link w:val="Salutation"/>
    <w:semiHidden/>
    <w:rsid w:val="0025504C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25504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25504C"/>
  </w:style>
  <w:style w:type="paragraph" w:styleId="TOAHeading">
    <w:name w:val="toa heading"/>
    <w:basedOn w:val="Normal"/>
    <w:next w:val="Normal"/>
    <w:semiHidden/>
    <w:unhideWhenUsed/>
    <w:rsid w:val="0025504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25504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25504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25504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25504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25504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25504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25504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25504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25504C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25504C"/>
    <w:pPr>
      <w:keepNext/>
      <w:keepLines/>
      <w:pageBreakBefore w:val="0"/>
      <w:spacing w:before="480" w:after="0"/>
      <w:outlineLvl w:val="9"/>
    </w:pPr>
    <w:rPr>
      <w:b/>
      <w:color w:val="720000" w:themeColor="accent1" w:themeShade="BF"/>
    </w:rPr>
  </w:style>
  <w:style w:type="paragraph" w:customStyle="1" w:styleId="5AED01BE9033284681C9727BB3B3B6C5">
    <w:name w:val="5AED01BE9033284681C9727BB3B3B6C5"/>
    <w:rsid w:val="00662553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oordinated%20Forms:Reports:Spectrum%20Busines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E0E7C9D697024A805019293727A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0587-5E58-4241-995B-4F6AD5AEE9EF}"/>
      </w:docPartPr>
      <w:docPartBody>
        <w:p w:rsidR="007F4D0D" w:rsidRDefault="007F4D0D">
          <w:pPr>
            <w:pStyle w:val="E6E0E7C9D697024A805019293727A506"/>
          </w:pPr>
          <w:r>
            <w:t>Lorem Ipsum</w:t>
          </w:r>
        </w:p>
      </w:docPartBody>
    </w:docPart>
    <w:docPart>
      <w:docPartPr>
        <w:name w:val="37D20CB73FB46747BEF02E6866945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20E5F-BFB2-1946-BBC5-B3CD2A654190}"/>
      </w:docPartPr>
      <w:docPartBody>
        <w:p w:rsidR="007F4D0D" w:rsidRDefault="007F4D0D">
          <w:pPr>
            <w:pStyle w:val="37D20CB73FB46747BEF02E68669454B4"/>
          </w:pPr>
          <w:r>
            <w:t>Lorem Ipsum Dolor Sit Amet</w:t>
          </w:r>
        </w:p>
      </w:docPartBody>
    </w:docPart>
    <w:docPart>
      <w:docPartPr>
        <w:name w:val="B1E00E1E8EB7274C8A0BEDDEC053C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38162-00B1-7B43-B84C-CED11B1FA9A7}"/>
      </w:docPartPr>
      <w:docPartBody>
        <w:p w:rsidR="007F4D0D" w:rsidRDefault="007F4D0D">
          <w:pPr>
            <w:pStyle w:val="B1E00E1E8EB7274C8A0BEDDEC053CACD"/>
          </w:pPr>
          <w:r>
            <w:t>Morbi laoreet placerat purus</w:t>
          </w:r>
        </w:p>
      </w:docPartBody>
    </w:docPart>
    <w:docPart>
      <w:docPartPr>
        <w:name w:val="8FE33FDAF738FF41B890F8589780D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AD570-BA8B-3D47-B47F-8119F023A9FA}"/>
      </w:docPartPr>
      <w:docPartBody>
        <w:p w:rsidR="007F4D0D" w:rsidRDefault="007F4D0D">
          <w:pPr>
            <w:pStyle w:val="Heading2"/>
          </w:pPr>
          <w:r>
            <w:t xml:space="preserve">Nam nec nisi. </w:t>
          </w:r>
        </w:p>
        <w:p w:rsidR="007F4D0D" w:rsidRDefault="007F4D0D">
          <w:pPr>
            <w:pStyle w:val="ListBullet"/>
          </w:pPr>
          <w:r>
            <w:t xml:space="preserve">Cras urna. Vestibulum eleifend vulputate diam. Phasellus metus. </w:t>
          </w:r>
          <w:r>
            <w:rPr>
              <w:lang w:val="fr-FR"/>
            </w:rPr>
            <w:t xml:space="preserve">Vivamus vehicula pede vitae nulla accumsan ornare. Maecenas metus mauris, semper consequat, luctus vitae, euismod eu, magna. </w:t>
          </w:r>
          <w:r>
            <w:t xml:space="preserve">Pellentesque porttitor dolor et felis. </w:t>
          </w:r>
        </w:p>
        <w:p w:rsidR="007F4D0D" w:rsidRDefault="007F4D0D">
          <w:pPr>
            <w:pStyle w:val="8FE33FDAF738FF41B890F8589780DCC4"/>
          </w:pPr>
          <w:r>
            <w:rPr>
              <w:lang w:val="fr-FR"/>
            </w:rPr>
            <w:t>Quisque feugiat interdum est. Aenean risus. Nam congue. Donec neque leo, dapibus at, sodales vitae, gravida a, magna. Sed mauris risus, luctus aliquam, facilisis tristique, luctus eget, est.</w:t>
          </w:r>
        </w:p>
      </w:docPartBody>
    </w:docPart>
    <w:docPart>
      <w:docPartPr>
        <w:name w:val="698975A4F7D238498A41659A4A947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57FFC-58DE-2346-9E05-C7083DC1FEDF}"/>
      </w:docPartPr>
      <w:docPartBody>
        <w:p w:rsidR="007F4D0D" w:rsidRDefault="007F4D0D">
          <w:pPr>
            <w:pStyle w:val="698975A4F7D238498A41659A4A947C58"/>
          </w:pPr>
          <w:r>
            <w:t>Lorem Ipsum</w:t>
          </w:r>
        </w:p>
      </w:docPartBody>
    </w:docPart>
    <w:docPart>
      <w:docPartPr>
        <w:name w:val="2095C97345E9024AB72130ABBF48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879F4-B461-1C4F-9F98-DF38F51B9F4E}"/>
      </w:docPartPr>
      <w:docPartBody>
        <w:p w:rsidR="00AC06BE" w:rsidRDefault="00AC06BE" w:rsidP="00AC06BE">
          <w:pPr>
            <w:pStyle w:val="2095C97345E9024AB72130ABBF485486"/>
          </w:pPr>
          <w:r>
            <w:t>Morbi laoreet placerat purus</w:t>
          </w:r>
        </w:p>
      </w:docPartBody>
    </w:docPart>
    <w:docPart>
      <w:docPartPr>
        <w:name w:val="2D5C8EACC6274049B9AC185FD7106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17D55-9ED4-BB47-823F-73F04CCEDCF4}"/>
      </w:docPartPr>
      <w:docPartBody>
        <w:p w:rsidR="00AC06BE" w:rsidRDefault="00AC06BE" w:rsidP="00AC06BE">
          <w:pPr>
            <w:pStyle w:val="2D5C8EACC6274049B9AC185FD7106FAF"/>
          </w:pPr>
          <w:r>
            <w:t>Morbi laoreet placerat purus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BE" w:rsidRDefault="00AC06BE">
      <w:r>
        <w:separator/>
      </w:r>
    </w:p>
  </w:endnote>
  <w:endnote w:type="continuationSeparator" w:id="0">
    <w:p w:rsidR="00AC06BE" w:rsidRDefault="00AC06BE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BE" w:rsidRDefault="00AC06BE">
      <w:r>
        <w:separator/>
      </w:r>
    </w:p>
  </w:footnote>
  <w:footnote w:type="continuationSeparator" w:id="0">
    <w:p w:rsidR="00AC06BE" w:rsidRDefault="00AC06BE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0D"/>
    <w:rsid w:val="007F4D0D"/>
    <w:rsid w:val="00AC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365F91" w:themeColor="accent1" w:themeShade="BF"/>
      <w:sz w:val="2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0E7C9D697024A805019293727A506">
    <w:name w:val="E6E0E7C9D697024A805019293727A506"/>
  </w:style>
  <w:style w:type="paragraph" w:customStyle="1" w:styleId="37D20CB73FB46747BEF02E68669454B4">
    <w:name w:val="37D20CB73FB46747BEF02E68669454B4"/>
  </w:style>
  <w:style w:type="paragraph" w:customStyle="1" w:styleId="B1E00E1E8EB7274C8A0BEDDEC053CACD">
    <w:name w:val="B1E00E1E8EB7274C8A0BEDDEC053CACD"/>
  </w:style>
  <w:style w:type="paragraph" w:customStyle="1" w:styleId="A16B16E3CE37DC4ABCD1E41D033325FC">
    <w:name w:val="A16B16E3CE37DC4ABCD1E41D033325FC"/>
  </w:style>
  <w:style w:type="paragraph" w:customStyle="1" w:styleId="F0E9711541294E47B8AB6216E26D7295">
    <w:name w:val="F0E9711541294E47B8AB6216E26D7295"/>
  </w:style>
  <w:style w:type="paragraph" w:styleId="FootnoteText">
    <w:name w:val="footnote text"/>
    <w:basedOn w:val="Normal"/>
    <w:link w:val="FootnoteTextChar"/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customStyle="1" w:styleId="04804DE7FE828545BB61AE4DE12A2AD4">
    <w:name w:val="04804DE7FE828545BB61AE4DE12A2AD4"/>
  </w:style>
  <w:style w:type="paragraph" w:customStyle="1" w:styleId="C7953EC08E70AF42B2F0AB730908C76C">
    <w:name w:val="C7953EC08E70AF42B2F0AB730908C76C"/>
  </w:style>
  <w:style w:type="paragraph" w:customStyle="1" w:styleId="884BC0C64497654C95E71A0F7149E488">
    <w:name w:val="884BC0C64497654C95E71A0F7149E488"/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365F91" w:themeColor="accent1" w:themeShade="BF"/>
      <w:sz w:val="22"/>
      <w:szCs w:val="26"/>
      <w:lang w:eastAsia="en-US"/>
    </w:rPr>
  </w:style>
  <w:style w:type="paragraph" w:styleId="ListBullet">
    <w:name w:val="List Bullet"/>
    <w:basedOn w:val="Normal"/>
    <w:pPr>
      <w:numPr>
        <w:numId w:val="1"/>
      </w:numPr>
      <w:spacing w:before="120" w:after="120"/>
    </w:pPr>
    <w:rPr>
      <w:rFonts w:eastAsiaTheme="minorHAnsi"/>
      <w:color w:val="262626" w:themeColor="text1" w:themeTint="D9"/>
      <w:sz w:val="20"/>
      <w:szCs w:val="22"/>
      <w:lang w:eastAsia="en-US"/>
    </w:rPr>
  </w:style>
  <w:style w:type="paragraph" w:customStyle="1" w:styleId="8FE33FDAF738FF41B890F8589780DCC4">
    <w:name w:val="8FE33FDAF738FF41B890F8589780DCC4"/>
  </w:style>
  <w:style w:type="paragraph" w:customStyle="1" w:styleId="698975A4F7D238498A41659A4A947C58">
    <w:name w:val="698975A4F7D238498A41659A4A947C58"/>
  </w:style>
  <w:style w:type="paragraph" w:customStyle="1" w:styleId="5AED01BE9033284681C9727BB3B3B6C5">
    <w:name w:val="5AED01BE9033284681C9727BB3B3B6C5"/>
  </w:style>
  <w:style w:type="paragraph" w:customStyle="1" w:styleId="2095C97345E9024AB72130ABBF485486">
    <w:name w:val="2095C97345E9024AB72130ABBF485486"/>
    <w:rsid w:val="00AC06BE"/>
  </w:style>
  <w:style w:type="paragraph" w:customStyle="1" w:styleId="2D5C8EACC6274049B9AC185FD7106FAF">
    <w:name w:val="2D5C8EACC6274049B9AC185FD7106FAF"/>
    <w:rsid w:val="00AC06B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365F91" w:themeColor="accent1" w:themeShade="BF"/>
      <w:sz w:val="2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0E7C9D697024A805019293727A506">
    <w:name w:val="E6E0E7C9D697024A805019293727A506"/>
  </w:style>
  <w:style w:type="paragraph" w:customStyle="1" w:styleId="37D20CB73FB46747BEF02E68669454B4">
    <w:name w:val="37D20CB73FB46747BEF02E68669454B4"/>
  </w:style>
  <w:style w:type="paragraph" w:customStyle="1" w:styleId="B1E00E1E8EB7274C8A0BEDDEC053CACD">
    <w:name w:val="B1E00E1E8EB7274C8A0BEDDEC053CACD"/>
  </w:style>
  <w:style w:type="paragraph" w:customStyle="1" w:styleId="A16B16E3CE37DC4ABCD1E41D033325FC">
    <w:name w:val="A16B16E3CE37DC4ABCD1E41D033325FC"/>
  </w:style>
  <w:style w:type="paragraph" w:customStyle="1" w:styleId="F0E9711541294E47B8AB6216E26D7295">
    <w:name w:val="F0E9711541294E47B8AB6216E26D7295"/>
  </w:style>
  <w:style w:type="paragraph" w:styleId="FootnoteText">
    <w:name w:val="footnote text"/>
    <w:basedOn w:val="Normal"/>
    <w:link w:val="FootnoteTextChar"/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customStyle="1" w:styleId="04804DE7FE828545BB61AE4DE12A2AD4">
    <w:name w:val="04804DE7FE828545BB61AE4DE12A2AD4"/>
  </w:style>
  <w:style w:type="paragraph" w:customStyle="1" w:styleId="C7953EC08E70AF42B2F0AB730908C76C">
    <w:name w:val="C7953EC08E70AF42B2F0AB730908C76C"/>
  </w:style>
  <w:style w:type="paragraph" w:customStyle="1" w:styleId="884BC0C64497654C95E71A0F7149E488">
    <w:name w:val="884BC0C64497654C95E71A0F7149E488"/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365F91" w:themeColor="accent1" w:themeShade="BF"/>
      <w:sz w:val="22"/>
      <w:szCs w:val="26"/>
      <w:lang w:eastAsia="en-US"/>
    </w:rPr>
  </w:style>
  <w:style w:type="paragraph" w:styleId="ListBullet">
    <w:name w:val="List Bullet"/>
    <w:basedOn w:val="Normal"/>
    <w:pPr>
      <w:numPr>
        <w:numId w:val="1"/>
      </w:numPr>
      <w:spacing w:before="120" w:after="120"/>
    </w:pPr>
    <w:rPr>
      <w:rFonts w:eastAsiaTheme="minorHAnsi"/>
      <w:color w:val="262626" w:themeColor="text1" w:themeTint="D9"/>
      <w:sz w:val="20"/>
      <w:szCs w:val="22"/>
      <w:lang w:eastAsia="en-US"/>
    </w:rPr>
  </w:style>
  <w:style w:type="paragraph" w:customStyle="1" w:styleId="8FE33FDAF738FF41B890F8589780DCC4">
    <w:name w:val="8FE33FDAF738FF41B890F8589780DCC4"/>
  </w:style>
  <w:style w:type="paragraph" w:customStyle="1" w:styleId="698975A4F7D238498A41659A4A947C58">
    <w:name w:val="698975A4F7D238498A41659A4A947C58"/>
  </w:style>
  <w:style w:type="paragraph" w:customStyle="1" w:styleId="5AED01BE9033284681C9727BB3B3B6C5">
    <w:name w:val="5AED01BE9033284681C9727BB3B3B6C5"/>
  </w:style>
  <w:style w:type="paragraph" w:customStyle="1" w:styleId="2095C97345E9024AB72130ABBF485486">
    <w:name w:val="2095C97345E9024AB72130ABBF485486"/>
    <w:rsid w:val="00AC06BE"/>
  </w:style>
  <w:style w:type="paragraph" w:customStyle="1" w:styleId="2D5C8EACC6274049B9AC185FD7106FAF">
    <w:name w:val="2D5C8EACC6274049B9AC185FD7106FAF"/>
    <w:rsid w:val="00AC06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Spectrum Business Report.dotx</Template>
  <TotalTime>93</TotalTime>
  <Pages>28</Pages>
  <Words>3214</Words>
  <Characters>18323</Characters>
  <Application>Microsoft Macintosh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Morbi laoreet placerat purus</vt:lpstr>
      <vt:lpstr>    Sed sit amet nulla non nisl ultrices vehicula.</vt:lpstr>
      <vt:lpstr>    Nam nec nisi. </vt:lpstr>
    </vt:vector>
  </TitlesOfParts>
  <Manager/>
  <Company/>
  <LinksUpToDate>false</LinksUpToDate>
  <CharactersWithSpaces>21495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Weiyi</dc:creator>
  <cp:keywords/>
  <dc:description/>
  <cp:lastModifiedBy>Weiyi</cp:lastModifiedBy>
  <cp:revision>3</cp:revision>
  <dcterms:created xsi:type="dcterms:W3CDTF">2015-02-08T13:59:00Z</dcterms:created>
  <dcterms:modified xsi:type="dcterms:W3CDTF">2015-02-09T03:11:00Z</dcterms:modified>
  <cp:category/>
</cp:coreProperties>
</file>